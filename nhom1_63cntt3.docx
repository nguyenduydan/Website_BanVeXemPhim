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62D76F" w14:textId="77777777" w:rsidR="009A56FC" w:rsidRPr="00F41DFA" w:rsidRDefault="009A56FC" w:rsidP="009A56FC">
      <w:pPr>
        <w:spacing w:line="240" w:lineRule="auto"/>
        <w:jc w:val="center"/>
        <w:rPr>
          <w:rFonts w:ascii="Times New Roman" w:hAnsi="Times New Roman" w:cs="Times New Roman"/>
          <w:sz w:val="28"/>
          <w:szCs w:val="28"/>
        </w:rPr>
      </w:pPr>
      <w:r w:rsidRPr="00F41DFA">
        <w:rPr>
          <w:rFonts w:ascii="Times New Roman" w:hAnsi="Times New Roman" w:cs="Times New Roman"/>
          <w:sz w:val="28"/>
          <w:szCs w:val="28"/>
        </w:rPr>
        <w:t>BỘ GIÁO DỤC VÀ ĐÀO TẠO</w:t>
      </w:r>
    </w:p>
    <w:p w14:paraId="78EFB728" w14:textId="77777777" w:rsidR="009A56FC" w:rsidRDefault="009A56FC" w:rsidP="009A56FC">
      <w:pPr>
        <w:spacing w:line="240" w:lineRule="auto"/>
        <w:jc w:val="center"/>
        <w:rPr>
          <w:rFonts w:ascii="Times New Roman" w:hAnsi="Times New Roman" w:cs="Times New Roman"/>
          <w:b/>
          <w:sz w:val="28"/>
          <w:szCs w:val="28"/>
        </w:rPr>
      </w:pPr>
      <w:r w:rsidRPr="00F41DFA">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547DD428" wp14:editId="7A40DE17">
                <wp:simplePos x="0" y="0"/>
                <wp:positionH relativeFrom="column">
                  <wp:posOffset>2150846</wp:posOffset>
                </wp:positionH>
                <wp:positionV relativeFrom="paragraph">
                  <wp:posOffset>244475</wp:posOffset>
                </wp:positionV>
                <wp:extent cx="1724025" cy="0"/>
                <wp:effectExtent l="0" t="0" r="952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40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6434D"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35pt,19.25pt" to="305.1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"/>
            </w:pict>
          </mc:Fallback>
        </mc:AlternateContent>
      </w:r>
      <w:r w:rsidRPr="00F41DFA">
        <w:rPr>
          <w:rFonts w:ascii="Times New Roman" w:hAnsi="Times New Roman" w:cs="Times New Roman"/>
          <w:b/>
          <w:sz w:val="28"/>
          <w:szCs w:val="28"/>
        </w:rPr>
        <w:t>TRƯỜNG ĐẠI HỌC NHA TRANG</w:t>
      </w:r>
    </w:p>
    <w:p w14:paraId="1F5260B6" w14:textId="77777777" w:rsidR="009A56FC" w:rsidRDefault="009A56FC" w:rsidP="009A56FC">
      <w:pPr>
        <w:spacing w:line="240" w:lineRule="auto"/>
        <w:jc w:val="center"/>
        <w:rPr>
          <w:rFonts w:ascii="Times New Roman" w:hAnsi="Times New Roman" w:cs="Times New Roman"/>
          <w:b/>
          <w:sz w:val="28"/>
          <w:szCs w:val="28"/>
        </w:rPr>
      </w:pPr>
      <w:r>
        <w:rPr>
          <w:rFonts w:ascii="Times New Roman" w:hAnsi="Times New Roman" w:cs="Times New Roman"/>
          <w:b/>
          <w:sz w:val="28"/>
          <w:szCs w:val="28"/>
        </w:rPr>
        <w:t>KHOA CÔNG NGHỆ THÔNG TIN</w:t>
      </w:r>
    </w:p>
    <w:p w14:paraId="3654DE3D" w14:textId="77777777" w:rsidR="009A56FC" w:rsidRDefault="009A56FC" w:rsidP="009A56FC">
      <w:pPr>
        <w:spacing w:line="240" w:lineRule="auto"/>
        <w:jc w:val="center"/>
        <w:rPr>
          <w:rFonts w:ascii="Times New Roman" w:hAnsi="Times New Roman" w:cs="Times New Roman"/>
          <w:b/>
          <w:sz w:val="24"/>
          <w:szCs w:val="24"/>
        </w:rPr>
      </w:pPr>
    </w:p>
    <w:p w14:paraId="70DEA5DF" w14:textId="77777777" w:rsidR="009A56FC" w:rsidRPr="00FE0920" w:rsidRDefault="009A56FC" w:rsidP="009A56FC">
      <w:pPr>
        <w:spacing w:line="240" w:lineRule="auto"/>
        <w:jc w:val="center"/>
        <w:rPr>
          <w:rFonts w:ascii="Times New Roman" w:hAnsi="Times New Roman" w:cs="Times New Roman"/>
          <w:b/>
          <w:sz w:val="24"/>
          <w:szCs w:val="24"/>
        </w:rPr>
      </w:pPr>
      <w:r w:rsidRPr="00F41DFA">
        <w:rPr>
          <w:rFonts w:ascii="Times New Roman" w:hAnsi="Times New Roman" w:cs="Times New Roman"/>
          <w:b/>
          <w:noProof/>
          <w:sz w:val="24"/>
          <w:szCs w:val="24"/>
        </w:rPr>
        <w:drawing>
          <wp:inline distT="0" distB="0" distL="0" distR="0" wp14:anchorId="25951736" wp14:editId="63A83A06">
            <wp:extent cx="1645920" cy="171106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46691" cy="1711863"/>
                    </a:xfrm>
                    <a:prstGeom prst="rect">
                      <a:avLst/>
                    </a:prstGeom>
                  </pic:spPr>
                </pic:pic>
              </a:graphicData>
            </a:graphic>
          </wp:inline>
        </w:drawing>
      </w:r>
    </w:p>
    <w:p w14:paraId="288E4271" w14:textId="77777777" w:rsidR="009A56FC" w:rsidRDefault="009A56FC" w:rsidP="009A56FC">
      <w:pPr>
        <w:spacing w:line="240" w:lineRule="auto"/>
        <w:jc w:val="center"/>
        <w:rPr>
          <w:rFonts w:ascii="Times New Roman" w:hAnsi="Times New Roman" w:cs="Times New Roman"/>
          <w:b/>
          <w:sz w:val="28"/>
          <w:szCs w:val="28"/>
        </w:rPr>
      </w:pPr>
    </w:p>
    <w:p w14:paraId="0825C589" w14:textId="77777777" w:rsidR="00B64A48" w:rsidRDefault="00CD78C1" w:rsidP="00B64A48">
      <w:pPr>
        <w:spacing w:line="240" w:lineRule="auto"/>
        <w:jc w:val="center"/>
        <w:rPr>
          <w:rFonts w:ascii="Times New Roman" w:hAnsi="Times New Roman" w:cs="Times New Roman"/>
          <w:b/>
          <w:sz w:val="36"/>
          <w:szCs w:val="36"/>
        </w:rPr>
      </w:pPr>
      <w:r>
        <w:rPr>
          <w:rFonts w:ascii="Times New Roman" w:hAnsi="Times New Roman" w:cs="Times New Roman"/>
          <w:b/>
          <w:sz w:val="36"/>
          <w:szCs w:val="36"/>
        </w:rPr>
        <w:t xml:space="preserve">BÀI TẬP NHÓM </w:t>
      </w:r>
      <w:r w:rsidR="002F428B">
        <w:rPr>
          <w:rFonts w:ascii="Times New Roman" w:hAnsi="Times New Roman" w:cs="Times New Roman"/>
          <w:b/>
          <w:sz w:val="36"/>
          <w:szCs w:val="36"/>
        </w:rPr>
        <w:t>PHÁT TRIỂN</w:t>
      </w:r>
      <w:r w:rsidR="00B64A48">
        <w:rPr>
          <w:rFonts w:ascii="Times New Roman" w:hAnsi="Times New Roman" w:cs="Times New Roman"/>
          <w:b/>
          <w:sz w:val="36"/>
          <w:szCs w:val="36"/>
        </w:rPr>
        <w:t xml:space="preserve"> </w:t>
      </w:r>
    </w:p>
    <w:p w14:paraId="7497A836" w14:textId="03E520BE" w:rsidR="00CD78C1" w:rsidRDefault="00B64A48" w:rsidP="00B64A48">
      <w:pPr>
        <w:spacing w:line="240" w:lineRule="auto"/>
        <w:jc w:val="center"/>
        <w:rPr>
          <w:rFonts w:ascii="Times New Roman" w:hAnsi="Times New Roman" w:cs="Times New Roman"/>
          <w:b/>
          <w:sz w:val="36"/>
          <w:szCs w:val="36"/>
        </w:rPr>
      </w:pPr>
      <w:r>
        <w:rPr>
          <w:rFonts w:ascii="Times New Roman" w:hAnsi="Times New Roman" w:cs="Times New Roman"/>
          <w:b/>
          <w:sz w:val="36"/>
          <w:szCs w:val="36"/>
        </w:rPr>
        <w:t>PHẦN MỀM</w:t>
      </w:r>
      <w:r w:rsidR="002F428B">
        <w:rPr>
          <w:rFonts w:ascii="Times New Roman" w:hAnsi="Times New Roman" w:cs="Times New Roman"/>
          <w:b/>
          <w:sz w:val="36"/>
          <w:szCs w:val="36"/>
        </w:rPr>
        <w:t xml:space="preserve"> </w:t>
      </w:r>
      <w:r>
        <w:rPr>
          <w:rFonts w:ascii="Times New Roman" w:hAnsi="Times New Roman" w:cs="Times New Roman"/>
          <w:b/>
          <w:sz w:val="36"/>
          <w:szCs w:val="36"/>
        </w:rPr>
        <w:t>MÃ NGUỒN</w:t>
      </w:r>
      <w:r w:rsidR="002F428B">
        <w:rPr>
          <w:rFonts w:ascii="Times New Roman" w:hAnsi="Times New Roman" w:cs="Times New Roman"/>
          <w:b/>
          <w:sz w:val="36"/>
          <w:szCs w:val="36"/>
        </w:rPr>
        <w:t xml:space="preserve"> MỞ</w:t>
      </w:r>
    </w:p>
    <w:p w14:paraId="3E3D6DCA" w14:textId="77777777" w:rsidR="00F501BC" w:rsidRDefault="00F501BC" w:rsidP="00B64A48">
      <w:pPr>
        <w:spacing w:line="240" w:lineRule="auto"/>
        <w:jc w:val="center"/>
        <w:rPr>
          <w:rFonts w:ascii="Times New Roman" w:hAnsi="Times New Roman" w:cs="Times New Roman"/>
          <w:b/>
          <w:sz w:val="36"/>
          <w:szCs w:val="36"/>
        </w:rPr>
      </w:pPr>
    </w:p>
    <w:p w14:paraId="791D2489" w14:textId="77777777" w:rsidR="009A56FC" w:rsidRPr="00FE0920" w:rsidRDefault="00CD78C1" w:rsidP="009A56FC">
      <w:pPr>
        <w:spacing w:line="240" w:lineRule="auto"/>
        <w:jc w:val="center"/>
        <w:rPr>
          <w:rFonts w:ascii="Times New Roman" w:hAnsi="Times New Roman" w:cs="Times New Roman"/>
          <w:b/>
          <w:sz w:val="36"/>
          <w:szCs w:val="36"/>
        </w:rPr>
      </w:pPr>
      <w:r>
        <w:rPr>
          <w:rFonts w:ascii="Times New Roman" w:hAnsi="Times New Roman" w:cs="Times New Roman"/>
          <w:b/>
          <w:sz w:val="36"/>
          <w:szCs w:val="36"/>
        </w:rPr>
        <w:t xml:space="preserve">ĐỀ TÀI: </w:t>
      </w:r>
      <w:r>
        <w:rPr>
          <w:rFonts w:ascii="Times New Roman" w:hAnsi="Times New Roman" w:cs="Times New Roman"/>
          <w:b/>
          <w:sz w:val="36"/>
          <w:szCs w:val="36"/>
        </w:rPr>
        <w:tab/>
      </w:r>
      <w:r w:rsidR="006B2FA3">
        <w:rPr>
          <w:rFonts w:ascii="Times New Roman" w:hAnsi="Times New Roman" w:cs="Times New Roman"/>
          <w:b/>
          <w:sz w:val="36"/>
          <w:szCs w:val="36"/>
        </w:rPr>
        <w:t>QUẢN LÝ RẠP CHIẾU PHIM</w:t>
      </w:r>
    </w:p>
    <w:p w14:paraId="6E0FA4F6" w14:textId="77777777" w:rsidR="009A56FC" w:rsidRDefault="009A56FC" w:rsidP="009A56FC">
      <w:pPr>
        <w:spacing w:line="240" w:lineRule="auto"/>
        <w:jc w:val="center"/>
        <w:rPr>
          <w:rFonts w:ascii="Times New Roman" w:hAnsi="Times New Roman" w:cs="Times New Roman"/>
          <w:b/>
          <w:sz w:val="28"/>
          <w:szCs w:val="28"/>
        </w:rPr>
      </w:pPr>
    </w:p>
    <w:p w14:paraId="693861AF" w14:textId="77777777" w:rsidR="009A56FC" w:rsidRDefault="009A56FC" w:rsidP="009A56FC">
      <w:pPr>
        <w:spacing w:line="240" w:lineRule="auto"/>
        <w:rPr>
          <w:rFonts w:ascii="Times New Roman" w:hAnsi="Times New Roman" w:cs="Times New Roman"/>
          <w:b/>
          <w:sz w:val="28"/>
          <w:szCs w:val="28"/>
        </w:rPr>
      </w:pPr>
    </w:p>
    <w:p w14:paraId="33085B34" w14:textId="77777777" w:rsidR="009A56FC" w:rsidRDefault="009A56FC" w:rsidP="009A56FC">
      <w:pPr>
        <w:spacing w:line="240" w:lineRule="auto"/>
        <w:rPr>
          <w:rFonts w:ascii="Times New Roman" w:hAnsi="Times New Roman" w:cs="Times New Roman"/>
          <w:b/>
          <w:sz w:val="28"/>
          <w:szCs w:val="28"/>
        </w:rPr>
      </w:pPr>
    </w:p>
    <w:p w14:paraId="629FB18E" w14:textId="77777777" w:rsidR="004B10AD" w:rsidRDefault="009A56FC" w:rsidP="009A56FC">
      <w:pPr>
        <w:spacing w:line="240" w:lineRule="auto"/>
        <w:ind w:left="2880"/>
        <w:rPr>
          <w:rFonts w:ascii="Times New Roman" w:hAnsi="Times New Roman" w:cs="Times New Roman"/>
          <w:b/>
          <w:sz w:val="28"/>
          <w:szCs w:val="28"/>
        </w:rPr>
      </w:pPr>
      <w:r>
        <w:rPr>
          <w:rFonts w:ascii="Times New Roman" w:hAnsi="Times New Roman" w:cs="Times New Roman"/>
          <w:b/>
          <w:sz w:val="28"/>
          <w:szCs w:val="28"/>
        </w:rPr>
        <w:t>Sinh viên thực hiện</w:t>
      </w:r>
      <w:r w:rsidR="006B2FA3">
        <w:rPr>
          <w:rFonts w:ascii="Times New Roman" w:hAnsi="Times New Roman" w:cs="Times New Roman"/>
          <w:b/>
          <w:sz w:val="28"/>
          <w:szCs w:val="28"/>
        </w:rPr>
        <w:t>:</w:t>
      </w:r>
      <w:r>
        <w:rPr>
          <w:rFonts w:ascii="Times New Roman" w:hAnsi="Times New Roman" w:cs="Times New Roman"/>
          <w:b/>
          <w:sz w:val="28"/>
          <w:szCs w:val="28"/>
        </w:rPr>
        <w:t xml:space="preserve"> </w:t>
      </w:r>
    </w:p>
    <w:p w14:paraId="236B825C" w14:textId="7B08F76C" w:rsidR="004B10AD" w:rsidRDefault="009A56FC" w:rsidP="004B10AD">
      <w:pPr>
        <w:pStyle w:val="ListParagraph"/>
        <w:numPr>
          <w:ilvl w:val="0"/>
          <w:numId w:val="40"/>
        </w:numPr>
        <w:spacing w:line="240" w:lineRule="auto"/>
        <w:rPr>
          <w:rFonts w:ascii="Times New Roman" w:hAnsi="Times New Roman" w:cs="Times New Roman"/>
          <w:b/>
          <w:sz w:val="28"/>
          <w:szCs w:val="28"/>
        </w:rPr>
      </w:pPr>
      <w:r w:rsidRPr="004B10AD">
        <w:rPr>
          <w:rFonts w:ascii="Times New Roman" w:hAnsi="Times New Roman" w:cs="Times New Roman"/>
          <w:b/>
          <w:sz w:val="28"/>
          <w:szCs w:val="28"/>
        </w:rPr>
        <w:t>Lữ Vũ P</w:t>
      </w:r>
      <w:r w:rsidR="004B10AD">
        <w:rPr>
          <w:rFonts w:ascii="Times New Roman" w:hAnsi="Times New Roman" w:cs="Times New Roman"/>
          <w:b/>
          <w:sz w:val="28"/>
          <w:szCs w:val="28"/>
        </w:rPr>
        <w:t>húc</w:t>
      </w:r>
      <w:r w:rsidR="00BB3712">
        <w:rPr>
          <w:rFonts w:ascii="Times New Roman" w:hAnsi="Times New Roman" w:cs="Times New Roman"/>
          <w:b/>
          <w:sz w:val="28"/>
          <w:szCs w:val="28"/>
        </w:rPr>
        <w:t xml:space="preserve"> - 63135096</w:t>
      </w:r>
    </w:p>
    <w:p w14:paraId="0E2237A9" w14:textId="1BB9AF21" w:rsidR="00BB3712" w:rsidRDefault="00BB3712" w:rsidP="004B10AD">
      <w:pPr>
        <w:pStyle w:val="ListParagraph"/>
        <w:numPr>
          <w:ilvl w:val="0"/>
          <w:numId w:val="40"/>
        </w:numPr>
        <w:spacing w:line="240" w:lineRule="auto"/>
        <w:rPr>
          <w:rFonts w:ascii="Times New Roman" w:hAnsi="Times New Roman" w:cs="Times New Roman"/>
          <w:b/>
          <w:sz w:val="28"/>
          <w:szCs w:val="28"/>
        </w:rPr>
      </w:pPr>
      <w:r>
        <w:rPr>
          <w:rFonts w:ascii="Times New Roman" w:hAnsi="Times New Roman" w:cs="Times New Roman"/>
          <w:b/>
          <w:sz w:val="28"/>
          <w:szCs w:val="28"/>
        </w:rPr>
        <w:t>Nguyễn Thiết Duy Đan</w:t>
      </w:r>
      <w:r w:rsidR="00DF68B6">
        <w:rPr>
          <w:rFonts w:ascii="Times New Roman" w:hAnsi="Times New Roman" w:cs="Times New Roman"/>
          <w:b/>
          <w:sz w:val="28"/>
          <w:szCs w:val="28"/>
        </w:rPr>
        <w:t xml:space="preserve"> - </w:t>
      </w:r>
    </w:p>
    <w:p w14:paraId="6E74BADE" w14:textId="1C3B8E73" w:rsidR="004B10AD" w:rsidRDefault="006B2FA3" w:rsidP="004B10AD">
      <w:pPr>
        <w:pStyle w:val="ListParagraph"/>
        <w:numPr>
          <w:ilvl w:val="0"/>
          <w:numId w:val="40"/>
        </w:numPr>
        <w:spacing w:line="240" w:lineRule="auto"/>
        <w:rPr>
          <w:rFonts w:ascii="Times New Roman" w:hAnsi="Times New Roman" w:cs="Times New Roman"/>
          <w:b/>
          <w:sz w:val="28"/>
          <w:szCs w:val="28"/>
        </w:rPr>
      </w:pPr>
      <w:r w:rsidRPr="004B10AD">
        <w:rPr>
          <w:rFonts w:ascii="Times New Roman" w:hAnsi="Times New Roman" w:cs="Times New Roman"/>
          <w:b/>
          <w:sz w:val="28"/>
          <w:szCs w:val="28"/>
        </w:rPr>
        <w:t>Trần Duy Phát</w:t>
      </w:r>
      <w:r w:rsidR="00BB3712">
        <w:rPr>
          <w:rFonts w:ascii="Times New Roman" w:hAnsi="Times New Roman" w:cs="Times New Roman"/>
          <w:b/>
          <w:sz w:val="28"/>
          <w:szCs w:val="28"/>
        </w:rPr>
        <w:t xml:space="preserve"> - </w:t>
      </w:r>
      <w:r w:rsidR="00BB3712" w:rsidRPr="00BB3712">
        <w:rPr>
          <w:rFonts w:ascii="Times New Roman" w:hAnsi="Times New Roman" w:cs="Times New Roman"/>
          <w:b/>
          <w:sz w:val="28"/>
          <w:szCs w:val="28"/>
        </w:rPr>
        <w:t>63135054</w:t>
      </w:r>
    </w:p>
    <w:p w14:paraId="0F31C060" w14:textId="77777777" w:rsidR="004B10AD" w:rsidRPr="004B10AD" w:rsidRDefault="004B10AD" w:rsidP="004B10AD">
      <w:pPr>
        <w:spacing w:line="240" w:lineRule="auto"/>
        <w:ind w:left="3600" w:firstLine="0"/>
        <w:rPr>
          <w:rFonts w:ascii="Times New Roman" w:hAnsi="Times New Roman" w:cs="Times New Roman"/>
          <w:b/>
          <w:sz w:val="28"/>
          <w:szCs w:val="28"/>
        </w:rPr>
      </w:pPr>
      <w:r>
        <w:rPr>
          <w:rFonts w:ascii="Times New Roman" w:hAnsi="Times New Roman" w:cs="Times New Roman"/>
          <w:b/>
          <w:sz w:val="28"/>
          <w:szCs w:val="28"/>
        </w:rPr>
        <w:t>Lớ</w:t>
      </w:r>
      <w:r w:rsidR="00B0554E">
        <w:rPr>
          <w:rFonts w:ascii="Times New Roman" w:hAnsi="Times New Roman" w:cs="Times New Roman"/>
          <w:b/>
          <w:sz w:val="28"/>
          <w:szCs w:val="28"/>
        </w:rPr>
        <w:t>p</w:t>
      </w:r>
      <w:r>
        <w:rPr>
          <w:rFonts w:ascii="Times New Roman" w:hAnsi="Times New Roman" w:cs="Times New Roman"/>
          <w:b/>
          <w:sz w:val="28"/>
          <w:szCs w:val="28"/>
        </w:rPr>
        <w:t>:</w:t>
      </w:r>
      <w:r w:rsidR="005B215A">
        <w:rPr>
          <w:rFonts w:ascii="Times New Roman" w:hAnsi="Times New Roman" w:cs="Times New Roman"/>
          <w:b/>
          <w:sz w:val="28"/>
          <w:szCs w:val="28"/>
        </w:rPr>
        <w:t xml:space="preserve"> </w:t>
      </w:r>
      <w:r>
        <w:rPr>
          <w:rFonts w:ascii="Times New Roman" w:hAnsi="Times New Roman" w:cs="Times New Roman"/>
          <w:b/>
          <w:sz w:val="28"/>
          <w:szCs w:val="28"/>
        </w:rPr>
        <w:t>63.</w:t>
      </w:r>
      <w:r w:rsidR="00C40FD5">
        <w:rPr>
          <w:rFonts w:ascii="Times New Roman" w:hAnsi="Times New Roman" w:cs="Times New Roman"/>
          <w:b/>
          <w:sz w:val="28"/>
          <w:szCs w:val="28"/>
        </w:rPr>
        <w:t xml:space="preserve"> </w:t>
      </w:r>
      <w:r>
        <w:rPr>
          <w:rFonts w:ascii="Times New Roman" w:hAnsi="Times New Roman" w:cs="Times New Roman"/>
          <w:b/>
          <w:sz w:val="28"/>
          <w:szCs w:val="28"/>
        </w:rPr>
        <w:t>CNTT</w:t>
      </w:r>
      <w:r w:rsidR="00B0554E">
        <w:rPr>
          <w:rFonts w:ascii="Times New Roman" w:hAnsi="Times New Roman" w:cs="Times New Roman"/>
          <w:b/>
          <w:sz w:val="28"/>
          <w:szCs w:val="28"/>
        </w:rPr>
        <w:t xml:space="preserve"> </w:t>
      </w:r>
      <w:r w:rsidR="00B0554E">
        <w:rPr>
          <w:rFonts w:ascii="Times New Roman" w:eastAsia="Times New Roman" w:hAnsi="Times New Roman" w:cs="Times New Roman"/>
          <w:sz w:val="26"/>
          <w:szCs w:val="26"/>
          <w:lang w:eastAsia="vi-VN"/>
        </w:rPr>
        <w:t xml:space="preserve">– </w:t>
      </w:r>
      <w:r w:rsidR="00B0554E">
        <w:rPr>
          <w:rFonts w:ascii="Times New Roman" w:hAnsi="Times New Roman" w:cs="Times New Roman"/>
          <w:b/>
          <w:sz w:val="28"/>
          <w:szCs w:val="28"/>
        </w:rPr>
        <w:t>3</w:t>
      </w:r>
    </w:p>
    <w:p w14:paraId="02ADE1BE" w14:textId="25BACE9A" w:rsidR="00814BB5" w:rsidRDefault="009A56FC" w:rsidP="009A56FC">
      <w:pPr>
        <w:spacing w:line="240" w:lineRule="auto"/>
        <w:ind w:left="2880"/>
        <w:rPr>
          <w:rFonts w:ascii="Times New Roman" w:hAnsi="Times New Roman" w:cs="Times New Roman"/>
          <w:b/>
          <w:sz w:val="28"/>
          <w:szCs w:val="28"/>
        </w:rPr>
      </w:pPr>
      <w:r>
        <w:rPr>
          <w:rFonts w:ascii="Times New Roman" w:hAnsi="Times New Roman" w:cs="Times New Roman"/>
          <w:b/>
          <w:sz w:val="28"/>
          <w:szCs w:val="28"/>
        </w:rPr>
        <w:t xml:space="preserve">GVHD: ThS. </w:t>
      </w:r>
      <w:r w:rsidR="00DF68B6">
        <w:rPr>
          <w:rFonts w:ascii="Times New Roman" w:hAnsi="Times New Roman" w:cs="Times New Roman"/>
          <w:b/>
          <w:sz w:val="28"/>
          <w:szCs w:val="28"/>
        </w:rPr>
        <w:t>Lê Thị Bích Hằng</w:t>
      </w:r>
    </w:p>
    <w:p w14:paraId="63B9F8B5" w14:textId="77777777" w:rsidR="003A2D1C" w:rsidRDefault="003A2D1C" w:rsidP="00D0518E">
      <w:pPr>
        <w:spacing w:line="240" w:lineRule="auto"/>
        <w:ind w:firstLine="0"/>
        <w:rPr>
          <w:rFonts w:ascii="Times New Roman" w:hAnsi="Times New Roman" w:cs="Times New Roman"/>
          <w:b/>
          <w:sz w:val="28"/>
          <w:szCs w:val="28"/>
        </w:rPr>
      </w:pPr>
    </w:p>
    <w:p w14:paraId="0C86712F" w14:textId="77777777" w:rsidR="003A2D1C" w:rsidRDefault="003A2D1C" w:rsidP="00D0518E">
      <w:pPr>
        <w:spacing w:line="240" w:lineRule="auto"/>
        <w:ind w:firstLine="0"/>
        <w:rPr>
          <w:rFonts w:ascii="Times New Roman" w:hAnsi="Times New Roman" w:cs="Times New Roman"/>
          <w:b/>
          <w:sz w:val="28"/>
          <w:szCs w:val="28"/>
        </w:rPr>
      </w:pPr>
    </w:p>
    <w:p w14:paraId="1CB0DCA3" w14:textId="77777777" w:rsidR="003A2D1C" w:rsidRDefault="003A2D1C" w:rsidP="00D0518E">
      <w:pPr>
        <w:spacing w:line="240" w:lineRule="auto"/>
        <w:ind w:firstLine="0"/>
        <w:rPr>
          <w:rFonts w:ascii="Times New Roman" w:hAnsi="Times New Roman" w:cs="Times New Roman"/>
          <w:b/>
          <w:sz w:val="28"/>
          <w:szCs w:val="28"/>
        </w:rPr>
      </w:pPr>
    </w:p>
    <w:p w14:paraId="480D1468" w14:textId="77777777" w:rsidR="003A2D1C" w:rsidRDefault="003A2D1C" w:rsidP="00D0518E">
      <w:pPr>
        <w:spacing w:line="240" w:lineRule="auto"/>
        <w:ind w:firstLine="0"/>
        <w:rPr>
          <w:rFonts w:ascii="Times New Roman" w:hAnsi="Times New Roman" w:cs="Times New Roman"/>
          <w:b/>
          <w:sz w:val="28"/>
          <w:szCs w:val="28"/>
        </w:rPr>
      </w:pPr>
    </w:p>
    <w:p w14:paraId="05F007F2" w14:textId="77777777" w:rsidR="00386A78" w:rsidRDefault="00386A78" w:rsidP="00176647">
      <w:pPr>
        <w:spacing w:line="240" w:lineRule="auto"/>
        <w:ind w:firstLine="0"/>
        <w:rPr>
          <w:rFonts w:ascii="Times New Roman" w:hAnsi="Times New Roman" w:cs="Times New Roman"/>
          <w:b/>
          <w:sz w:val="28"/>
          <w:szCs w:val="28"/>
        </w:rPr>
      </w:pPr>
    </w:p>
    <w:p w14:paraId="2CB49D1F" w14:textId="73F69112" w:rsidR="00814BB5" w:rsidRDefault="00D0518E" w:rsidP="00E1215B">
      <w:pPr>
        <w:spacing w:line="240" w:lineRule="auto"/>
        <w:ind w:firstLine="0"/>
        <w:jc w:val="center"/>
        <w:rPr>
          <w:rFonts w:ascii="Times New Roman" w:hAnsi="Times New Roman" w:cs="Times New Roman"/>
          <w:b/>
          <w:sz w:val="28"/>
          <w:szCs w:val="28"/>
        </w:rPr>
      </w:pPr>
      <w:r>
        <w:rPr>
          <w:rFonts w:ascii="Times New Roman" w:hAnsi="Times New Roman" w:cs="Times New Roman"/>
          <w:b/>
          <w:sz w:val="28"/>
          <w:szCs w:val="28"/>
        </w:rPr>
        <w:t>Khánh Hòa – 2023</w:t>
      </w:r>
    </w:p>
    <w:p w14:paraId="27FC6F00" w14:textId="77777777" w:rsidR="00814BB5" w:rsidRPr="000A1C3A" w:rsidRDefault="00814BB5" w:rsidP="00814BB5">
      <w:pPr>
        <w:pStyle w:val="H1"/>
      </w:pPr>
      <w:bookmarkStart w:id="0" w:name="_Toc164704482"/>
      <w:bookmarkStart w:id="1" w:name="_Toc183087204"/>
      <w:r w:rsidRPr="000A1C3A">
        <w:lastRenderedPageBreak/>
        <w:t>MỤC LỤC</w:t>
      </w:r>
      <w:bookmarkEnd w:id="0"/>
      <w:bookmarkEnd w:id="1"/>
    </w:p>
    <w:p w14:paraId="79710070" w14:textId="0754AAD0" w:rsidR="00E964A3" w:rsidRDefault="00E44CA4">
      <w:pPr>
        <w:pStyle w:val="TOC1"/>
        <w:tabs>
          <w:tab w:val="right" w:leader="dot" w:pos="9062"/>
        </w:tabs>
        <w:rPr>
          <w:rFonts w:asciiTheme="minorHAnsi" w:eastAsiaTheme="minorEastAsia" w:hAnsiTheme="minorHAnsi"/>
          <w:b w:val="0"/>
          <w:noProof/>
          <w:kern w:val="2"/>
          <w:sz w:val="22"/>
          <w14:ligatures w14:val="standardContextual"/>
        </w:rPr>
      </w:pPr>
      <w:r>
        <w:rPr>
          <w:rFonts w:cs="Times New Roman"/>
          <w:sz w:val="28"/>
          <w:szCs w:val="28"/>
        </w:rPr>
        <w:fldChar w:fldCharType="begin"/>
      </w:r>
      <w:r>
        <w:rPr>
          <w:rFonts w:cs="Times New Roman"/>
          <w:sz w:val="28"/>
          <w:szCs w:val="28"/>
        </w:rPr>
        <w:instrText xml:space="preserve"> TOC \o "1-4" \h \z \u </w:instrText>
      </w:r>
      <w:r>
        <w:rPr>
          <w:rFonts w:cs="Times New Roman"/>
          <w:sz w:val="28"/>
          <w:szCs w:val="28"/>
        </w:rPr>
        <w:fldChar w:fldCharType="separate"/>
      </w:r>
      <w:hyperlink w:anchor="_Toc183087204" w:history="1">
        <w:r w:rsidR="00E964A3" w:rsidRPr="002634E8">
          <w:rPr>
            <w:rStyle w:val="Hyperlink"/>
            <w:noProof/>
          </w:rPr>
          <w:t>MỤC LỤC</w:t>
        </w:r>
        <w:r w:rsidR="00E964A3">
          <w:rPr>
            <w:noProof/>
            <w:webHidden/>
          </w:rPr>
          <w:tab/>
        </w:r>
        <w:r w:rsidR="00E964A3">
          <w:rPr>
            <w:noProof/>
            <w:webHidden/>
          </w:rPr>
          <w:fldChar w:fldCharType="begin"/>
        </w:r>
        <w:r w:rsidR="00E964A3">
          <w:rPr>
            <w:noProof/>
            <w:webHidden/>
          </w:rPr>
          <w:instrText xml:space="preserve"> PAGEREF _Toc183087204 \h </w:instrText>
        </w:r>
        <w:r w:rsidR="00E964A3">
          <w:rPr>
            <w:noProof/>
            <w:webHidden/>
          </w:rPr>
        </w:r>
        <w:r w:rsidR="00E964A3">
          <w:rPr>
            <w:noProof/>
            <w:webHidden/>
          </w:rPr>
          <w:fldChar w:fldCharType="separate"/>
        </w:r>
        <w:r w:rsidR="00E964A3">
          <w:rPr>
            <w:noProof/>
            <w:webHidden/>
          </w:rPr>
          <w:t>1</w:t>
        </w:r>
        <w:r w:rsidR="00E964A3">
          <w:rPr>
            <w:noProof/>
            <w:webHidden/>
          </w:rPr>
          <w:fldChar w:fldCharType="end"/>
        </w:r>
      </w:hyperlink>
    </w:p>
    <w:p w14:paraId="7F2AD194" w14:textId="20B111C6"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05" w:history="1">
        <w:r w:rsidRPr="002634E8">
          <w:rPr>
            <w:rStyle w:val="Hyperlink"/>
            <w:noProof/>
          </w:rPr>
          <w:t>DANH MỤC HÌNH VẼ</w:t>
        </w:r>
        <w:r>
          <w:rPr>
            <w:noProof/>
            <w:webHidden/>
          </w:rPr>
          <w:tab/>
        </w:r>
        <w:r>
          <w:rPr>
            <w:noProof/>
            <w:webHidden/>
          </w:rPr>
          <w:fldChar w:fldCharType="begin"/>
        </w:r>
        <w:r>
          <w:rPr>
            <w:noProof/>
            <w:webHidden/>
          </w:rPr>
          <w:instrText xml:space="preserve"> PAGEREF _Toc183087205 \h </w:instrText>
        </w:r>
        <w:r>
          <w:rPr>
            <w:noProof/>
            <w:webHidden/>
          </w:rPr>
        </w:r>
        <w:r>
          <w:rPr>
            <w:noProof/>
            <w:webHidden/>
          </w:rPr>
          <w:fldChar w:fldCharType="separate"/>
        </w:r>
        <w:r>
          <w:rPr>
            <w:noProof/>
            <w:webHidden/>
          </w:rPr>
          <w:t>4</w:t>
        </w:r>
        <w:r>
          <w:rPr>
            <w:noProof/>
            <w:webHidden/>
          </w:rPr>
          <w:fldChar w:fldCharType="end"/>
        </w:r>
      </w:hyperlink>
    </w:p>
    <w:p w14:paraId="28B71593" w14:textId="3C2DB7BA"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06" w:history="1">
        <w:r w:rsidRPr="002634E8">
          <w:rPr>
            <w:rStyle w:val="Hyperlink"/>
            <w:noProof/>
          </w:rPr>
          <w:t>DANH MỤC BẢNG</w:t>
        </w:r>
        <w:r>
          <w:rPr>
            <w:noProof/>
            <w:webHidden/>
          </w:rPr>
          <w:tab/>
        </w:r>
        <w:r>
          <w:rPr>
            <w:noProof/>
            <w:webHidden/>
          </w:rPr>
          <w:fldChar w:fldCharType="begin"/>
        </w:r>
        <w:r>
          <w:rPr>
            <w:noProof/>
            <w:webHidden/>
          </w:rPr>
          <w:instrText xml:space="preserve"> PAGEREF _Toc183087206 \h </w:instrText>
        </w:r>
        <w:r>
          <w:rPr>
            <w:noProof/>
            <w:webHidden/>
          </w:rPr>
        </w:r>
        <w:r>
          <w:rPr>
            <w:noProof/>
            <w:webHidden/>
          </w:rPr>
          <w:fldChar w:fldCharType="separate"/>
        </w:r>
        <w:r>
          <w:rPr>
            <w:noProof/>
            <w:webHidden/>
          </w:rPr>
          <w:t>5</w:t>
        </w:r>
        <w:r>
          <w:rPr>
            <w:noProof/>
            <w:webHidden/>
          </w:rPr>
          <w:fldChar w:fldCharType="end"/>
        </w:r>
      </w:hyperlink>
    </w:p>
    <w:p w14:paraId="12C37728" w14:textId="6B264531"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07" w:history="1">
        <w:r w:rsidRPr="002634E8">
          <w:rPr>
            <w:rStyle w:val="Hyperlink"/>
            <w:noProof/>
          </w:rPr>
          <w:t>Chương 1. TỔNG QUÁT</w:t>
        </w:r>
        <w:r>
          <w:rPr>
            <w:noProof/>
            <w:webHidden/>
          </w:rPr>
          <w:tab/>
        </w:r>
        <w:r>
          <w:rPr>
            <w:noProof/>
            <w:webHidden/>
          </w:rPr>
          <w:fldChar w:fldCharType="begin"/>
        </w:r>
        <w:r>
          <w:rPr>
            <w:noProof/>
            <w:webHidden/>
          </w:rPr>
          <w:instrText xml:space="preserve"> PAGEREF _Toc183087207 \h </w:instrText>
        </w:r>
        <w:r>
          <w:rPr>
            <w:noProof/>
            <w:webHidden/>
          </w:rPr>
        </w:r>
        <w:r>
          <w:rPr>
            <w:noProof/>
            <w:webHidden/>
          </w:rPr>
          <w:fldChar w:fldCharType="separate"/>
        </w:r>
        <w:r>
          <w:rPr>
            <w:noProof/>
            <w:webHidden/>
          </w:rPr>
          <w:t>6</w:t>
        </w:r>
        <w:r>
          <w:rPr>
            <w:noProof/>
            <w:webHidden/>
          </w:rPr>
          <w:fldChar w:fldCharType="end"/>
        </w:r>
      </w:hyperlink>
    </w:p>
    <w:p w14:paraId="6FBEE955" w14:textId="795316ED" w:rsidR="00E964A3" w:rsidRDefault="00E964A3">
      <w:pPr>
        <w:pStyle w:val="TOC2"/>
        <w:tabs>
          <w:tab w:val="right" w:leader="dot" w:pos="9062"/>
        </w:tabs>
        <w:rPr>
          <w:rFonts w:asciiTheme="minorHAnsi" w:eastAsiaTheme="minorEastAsia" w:hAnsiTheme="minorHAnsi"/>
          <w:b w:val="0"/>
          <w:noProof/>
          <w:kern w:val="2"/>
          <w:sz w:val="22"/>
          <w14:ligatures w14:val="standardContextual"/>
        </w:rPr>
      </w:pPr>
      <w:hyperlink w:anchor="_Toc183087208" w:history="1">
        <w:r w:rsidRPr="002634E8">
          <w:rPr>
            <w:rStyle w:val="Hyperlink"/>
            <w:noProof/>
          </w:rPr>
          <w:t>1.1 GIỚI THIỆU CHUNG VỀ RẠP CHIẾU PHIM CGV</w:t>
        </w:r>
        <w:r>
          <w:rPr>
            <w:noProof/>
            <w:webHidden/>
          </w:rPr>
          <w:tab/>
        </w:r>
        <w:r>
          <w:rPr>
            <w:noProof/>
            <w:webHidden/>
          </w:rPr>
          <w:fldChar w:fldCharType="begin"/>
        </w:r>
        <w:r>
          <w:rPr>
            <w:noProof/>
            <w:webHidden/>
          </w:rPr>
          <w:instrText xml:space="preserve"> PAGEREF _Toc183087208 \h </w:instrText>
        </w:r>
        <w:r>
          <w:rPr>
            <w:noProof/>
            <w:webHidden/>
          </w:rPr>
        </w:r>
        <w:r>
          <w:rPr>
            <w:noProof/>
            <w:webHidden/>
          </w:rPr>
          <w:fldChar w:fldCharType="separate"/>
        </w:r>
        <w:r>
          <w:rPr>
            <w:noProof/>
            <w:webHidden/>
          </w:rPr>
          <w:t>6</w:t>
        </w:r>
        <w:r>
          <w:rPr>
            <w:noProof/>
            <w:webHidden/>
          </w:rPr>
          <w:fldChar w:fldCharType="end"/>
        </w:r>
      </w:hyperlink>
    </w:p>
    <w:p w14:paraId="0A0A5DBD" w14:textId="5A74B031" w:rsidR="00E964A3" w:rsidRDefault="00E964A3">
      <w:pPr>
        <w:pStyle w:val="TOC2"/>
        <w:tabs>
          <w:tab w:val="right" w:leader="dot" w:pos="9062"/>
        </w:tabs>
        <w:rPr>
          <w:rFonts w:asciiTheme="minorHAnsi" w:eastAsiaTheme="minorEastAsia" w:hAnsiTheme="minorHAnsi"/>
          <w:b w:val="0"/>
          <w:noProof/>
          <w:kern w:val="2"/>
          <w:sz w:val="22"/>
          <w14:ligatures w14:val="standardContextual"/>
        </w:rPr>
      </w:pPr>
      <w:hyperlink w:anchor="_Toc183087209" w:history="1">
        <w:r w:rsidRPr="002634E8">
          <w:rPr>
            <w:rStyle w:val="Hyperlink"/>
            <w:noProof/>
          </w:rPr>
          <w:t>1.2 ĐẶC TẢ VÀ PHÂN TÍCH YÊU CẦU</w:t>
        </w:r>
        <w:r>
          <w:rPr>
            <w:noProof/>
            <w:webHidden/>
          </w:rPr>
          <w:tab/>
        </w:r>
        <w:r>
          <w:rPr>
            <w:noProof/>
            <w:webHidden/>
          </w:rPr>
          <w:fldChar w:fldCharType="begin"/>
        </w:r>
        <w:r>
          <w:rPr>
            <w:noProof/>
            <w:webHidden/>
          </w:rPr>
          <w:instrText xml:space="preserve"> PAGEREF _Toc183087209 \h </w:instrText>
        </w:r>
        <w:r>
          <w:rPr>
            <w:noProof/>
            <w:webHidden/>
          </w:rPr>
        </w:r>
        <w:r>
          <w:rPr>
            <w:noProof/>
            <w:webHidden/>
          </w:rPr>
          <w:fldChar w:fldCharType="separate"/>
        </w:r>
        <w:r>
          <w:rPr>
            <w:noProof/>
            <w:webHidden/>
          </w:rPr>
          <w:t>6</w:t>
        </w:r>
        <w:r>
          <w:rPr>
            <w:noProof/>
            <w:webHidden/>
          </w:rPr>
          <w:fldChar w:fldCharType="end"/>
        </w:r>
      </w:hyperlink>
    </w:p>
    <w:p w14:paraId="4ABAD8E0" w14:textId="0D20119D"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10" w:history="1">
        <w:r w:rsidRPr="002634E8">
          <w:rPr>
            <w:rStyle w:val="Hyperlink"/>
            <w:noProof/>
          </w:rPr>
          <w:t>1.2.1 Đặc tả yêu cầu</w:t>
        </w:r>
        <w:r>
          <w:rPr>
            <w:noProof/>
            <w:webHidden/>
          </w:rPr>
          <w:tab/>
        </w:r>
        <w:r>
          <w:rPr>
            <w:noProof/>
            <w:webHidden/>
          </w:rPr>
          <w:fldChar w:fldCharType="begin"/>
        </w:r>
        <w:r>
          <w:rPr>
            <w:noProof/>
            <w:webHidden/>
          </w:rPr>
          <w:instrText xml:space="preserve"> PAGEREF _Toc183087210 \h </w:instrText>
        </w:r>
        <w:r>
          <w:rPr>
            <w:noProof/>
            <w:webHidden/>
          </w:rPr>
        </w:r>
        <w:r>
          <w:rPr>
            <w:noProof/>
            <w:webHidden/>
          </w:rPr>
          <w:fldChar w:fldCharType="separate"/>
        </w:r>
        <w:r>
          <w:rPr>
            <w:noProof/>
            <w:webHidden/>
          </w:rPr>
          <w:t>6</w:t>
        </w:r>
        <w:r>
          <w:rPr>
            <w:noProof/>
            <w:webHidden/>
          </w:rPr>
          <w:fldChar w:fldCharType="end"/>
        </w:r>
      </w:hyperlink>
    </w:p>
    <w:p w14:paraId="7D1EF292" w14:textId="2A05F96C"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11" w:history="1">
        <w:r w:rsidRPr="002634E8">
          <w:rPr>
            <w:rStyle w:val="Hyperlink"/>
            <w:noProof/>
          </w:rPr>
          <w:t>1.2.2 Yêu cầu chức năng</w:t>
        </w:r>
        <w:r>
          <w:rPr>
            <w:noProof/>
            <w:webHidden/>
          </w:rPr>
          <w:tab/>
        </w:r>
        <w:r>
          <w:rPr>
            <w:noProof/>
            <w:webHidden/>
          </w:rPr>
          <w:fldChar w:fldCharType="begin"/>
        </w:r>
        <w:r>
          <w:rPr>
            <w:noProof/>
            <w:webHidden/>
          </w:rPr>
          <w:instrText xml:space="preserve"> PAGEREF _Toc183087211 \h </w:instrText>
        </w:r>
        <w:r>
          <w:rPr>
            <w:noProof/>
            <w:webHidden/>
          </w:rPr>
        </w:r>
        <w:r>
          <w:rPr>
            <w:noProof/>
            <w:webHidden/>
          </w:rPr>
          <w:fldChar w:fldCharType="separate"/>
        </w:r>
        <w:r>
          <w:rPr>
            <w:noProof/>
            <w:webHidden/>
          </w:rPr>
          <w:t>7</w:t>
        </w:r>
        <w:r>
          <w:rPr>
            <w:noProof/>
            <w:webHidden/>
          </w:rPr>
          <w:fldChar w:fldCharType="end"/>
        </w:r>
      </w:hyperlink>
    </w:p>
    <w:p w14:paraId="274CCC24" w14:textId="4DA85278" w:rsidR="00E964A3" w:rsidRDefault="00E964A3">
      <w:pPr>
        <w:pStyle w:val="TOC4"/>
        <w:rPr>
          <w:rFonts w:asciiTheme="minorHAnsi" w:eastAsiaTheme="minorEastAsia" w:hAnsiTheme="minorHAnsi"/>
          <w:b w:val="0"/>
          <w:i w:val="0"/>
          <w:noProof/>
          <w:kern w:val="2"/>
          <w:sz w:val="22"/>
          <w14:ligatures w14:val="standardContextual"/>
        </w:rPr>
      </w:pPr>
      <w:hyperlink w:anchor="_Toc183087212" w:history="1">
        <w:r w:rsidRPr="002634E8">
          <w:rPr>
            <w:rStyle w:val="Hyperlink"/>
            <w:rFonts w:cs="Times New Roman"/>
            <w:noProof/>
          </w:rPr>
          <w:t>1.2.2.1 Yêu cầu chức năng nghiệp vụ</w:t>
        </w:r>
        <w:r>
          <w:rPr>
            <w:noProof/>
            <w:webHidden/>
          </w:rPr>
          <w:tab/>
        </w:r>
        <w:r>
          <w:rPr>
            <w:noProof/>
            <w:webHidden/>
          </w:rPr>
          <w:fldChar w:fldCharType="begin"/>
        </w:r>
        <w:r>
          <w:rPr>
            <w:noProof/>
            <w:webHidden/>
          </w:rPr>
          <w:instrText xml:space="preserve"> PAGEREF _Toc183087212 \h </w:instrText>
        </w:r>
        <w:r>
          <w:rPr>
            <w:noProof/>
            <w:webHidden/>
          </w:rPr>
        </w:r>
        <w:r>
          <w:rPr>
            <w:noProof/>
            <w:webHidden/>
          </w:rPr>
          <w:fldChar w:fldCharType="separate"/>
        </w:r>
        <w:r>
          <w:rPr>
            <w:noProof/>
            <w:webHidden/>
          </w:rPr>
          <w:t>7</w:t>
        </w:r>
        <w:r>
          <w:rPr>
            <w:noProof/>
            <w:webHidden/>
          </w:rPr>
          <w:fldChar w:fldCharType="end"/>
        </w:r>
      </w:hyperlink>
    </w:p>
    <w:p w14:paraId="484059B8" w14:textId="503A4E9E" w:rsidR="00E964A3" w:rsidRDefault="00E964A3">
      <w:pPr>
        <w:pStyle w:val="TOC4"/>
        <w:rPr>
          <w:rFonts w:asciiTheme="minorHAnsi" w:eastAsiaTheme="minorEastAsia" w:hAnsiTheme="minorHAnsi"/>
          <w:b w:val="0"/>
          <w:i w:val="0"/>
          <w:noProof/>
          <w:kern w:val="2"/>
          <w:sz w:val="22"/>
          <w14:ligatures w14:val="standardContextual"/>
        </w:rPr>
      </w:pPr>
      <w:hyperlink w:anchor="_Toc183087213" w:history="1">
        <w:r w:rsidRPr="002634E8">
          <w:rPr>
            <w:rStyle w:val="Hyperlink"/>
            <w:rFonts w:cs="Times New Roman"/>
            <w:noProof/>
          </w:rPr>
          <w:t>1.2.2.2 Yêu cầu chức năng hệ thống</w:t>
        </w:r>
        <w:r>
          <w:rPr>
            <w:noProof/>
            <w:webHidden/>
          </w:rPr>
          <w:tab/>
        </w:r>
        <w:r>
          <w:rPr>
            <w:noProof/>
            <w:webHidden/>
          </w:rPr>
          <w:fldChar w:fldCharType="begin"/>
        </w:r>
        <w:r>
          <w:rPr>
            <w:noProof/>
            <w:webHidden/>
          </w:rPr>
          <w:instrText xml:space="preserve"> PAGEREF _Toc183087213 \h </w:instrText>
        </w:r>
        <w:r>
          <w:rPr>
            <w:noProof/>
            <w:webHidden/>
          </w:rPr>
        </w:r>
        <w:r>
          <w:rPr>
            <w:noProof/>
            <w:webHidden/>
          </w:rPr>
          <w:fldChar w:fldCharType="separate"/>
        </w:r>
        <w:r>
          <w:rPr>
            <w:noProof/>
            <w:webHidden/>
          </w:rPr>
          <w:t>10</w:t>
        </w:r>
        <w:r>
          <w:rPr>
            <w:noProof/>
            <w:webHidden/>
          </w:rPr>
          <w:fldChar w:fldCharType="end"/>
        </w:r>
      </w:hyperlink>
    </w:p>
    <w:p w14:paraId="67BEBD1C" w14:textId="5DA68296"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14" w:history="1">
        <w:r w:rsidRPr="002634E8">
          <w:rPr>
            <w:rStyle w:val="Hyperlink"/>
            <w:noProof/>
          </w:rPr>
          <w:t>1.2.3 Yêu cầu phi chức năng</w:t>
        </w:r>
        <w:r>
          <w:rPr>
            <w:noProof/>
            <w:webHidden/>
          </w:rPr>
          <w:tab/>
        </w:r>
        <w:r>
          <w:rPr>
            <w:noProof/>
            <w:webHidden/>
          </w:rPr>
          <w:fldChar w:fldCharType="begin"/>
        </w:r>
        <w:r>
          <w:rPr>
            <w:noProof/>
            <w:webHidden/>
          </w:rPr>
          <w:instrText xml:space="preserve"> PAGEREF _Toc183087214 \h </w:instrText>
        </w:r>
        <w:r>
          <w:rPr>
            <w:noProof/>
            <w:webHidden/>
          </w:rPr>
        </w:r>
        <w:r>
          <w:rPr>
            <w:noProof/>
            <w:webHidden/>
          </w:rPr>
          <w:fldChar w:fldCharType="separate"/>
        </w:r>
        <w:r>
          <w:rPr>
            <w:noProof/>
            <w:webHidden/>
          </w:rPr>
          <w:t>10</w:t>
        </w:r>
        <w:r>
          <w:rPr>
            <w:noProof/>
            <w:webHidden/>
          </w:rPr>
          <w:fldChar w:fldCharType="end"/>
        </w:r>
      </w:hyperlink>
    </w:p>
    <w:p w14:paraId="1B69D023" w14:textId="502440A1"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15" w:history="1">
        <w:r w:rsidRPr="002634E8">
          <w:rPr>
            <w:rStyle w:val="Hyperlink"/>
            <w:noProof/>
          </w:rPr>
          <w:t>Chương 2. THIẾT KẾ PHẦN MỀM</w:t>
        </w:r>
        <w:r>
          <w:rPr>
            <w:noProof/>
            <w:webHidden/>
          </w:rPr>
          <w:tab/>
        </w:r>
        <w:r>
          <w:rPr>
            <w:noProof/>
            <w:webHidden/>
          </w:rPr>
          <w:fldChar w:fldCharType="begin"/>
        </w:r>
        <w:r>
          <w:rPr>
            <w:noProof/>
            <w:webHidden/>
          </w:rPr>
          <w:instrText xml:space="preserve"> PAGEREF _Toc183087215 \h </w:instrText>
        </w:r>
        <w:r>
          <w:rPr>
            <w:noProof/>
            <w:webHidden/>
          </w:rPr>
        </w:r>
        <w:r>
          <w:rPr>
            <w:noProof/>
            <w:webHidden/>
          </w:rPr>
          <w:fldChar w:fldCharType="separate"/>
        </w:r>
        <w:r>
          <w:rPr>
            <w:noProof/>
            <w:webHidden/>
          </w:rPr>
          <w:t>12</w:t>
        </w:r>
        <w:r>
          <w:rPr>
            <w:noProof/>
            <w:webHidden/>
          </w:rPr>
          <w:fldChar w:fldCharType="end"/>
        </w:r>
      </w:hyperlink>
    </w:p>
    <w:p w14:paraId="456296F2" w14:textId="73D139DD" w:rsidR="00E964A3" w:rsidRDefault="00E964A3">
      <w:pPr>
        <w:pStyle w:val="TOC2"/>
        <w:tabs>
          <w:tab w:val="right" w:leader="dot" w:pos="9062"/>
        </w:tabs>
        <w:rPr>
          <w:rFonts w:asciiTheme="minorHAnsi" w:eastAsiaTheme="minorEastAsia" w:hAnsiTheme="minorHAnsi"/>
          <w:b w:val="0"/>
          <w:noProof/>
          <w:kern w:val="2"/>
          <w:sz w:val="22"/>
          <w14:ligatures w14:val="standardContextual"/>
        </w:rPr>
      </w:pPr>
      <w:hyperlink w:anchor="_Toc183087216" w:history="1">
        <w:r w:rsidRPr="002634E8">
          <w:rPr>
            <w:rStyle w:val="Hyperlink"/>
            <w:noProof/>
          </w:rPr>
          <w:t>2.1 THIẾT KẾ DỮ LIỆU</w:t>
        </w:r>
        <w:r>
          <w:rPr>
            <w:noProof/>
            <w:webHidden/>
          </w:rPr>
          <w:tab/>
        </w:r>
        <w:r>
          <w:rPr>
            <w:noProof/>
            <w:webHidden/>
          </w:rPr>
          <w:fldChar w:fldCharType="begin"/>
        </w:r>
        <w:r>
          <w:rPr>
            <w:noProof/>
            <w:webHidden/>
          </w:rPr>
          <w:instrText xml:space="preserve"> PAGEREF _Toc183087216 \h </w:instrText>
        </w:r>
        <w:r>
          <w:rPr>
            <w:noProof/>
            <w:webHidden/>
          </w:rPr>
        </w:r>
        <w:r>
          <w:rPr>
            <w:noProof/>
            <w:webHidden/>
          </w:rPr>
          <w:fldChar w:fldCharType="separate"/>
        </w:r>
        <w:r>
          <w:rPr>
            <w:noProof/>
            <w:webHidden/>
          </w:rPr>
          <w:t>12</w:t>
        </w:r>
        <w:r>
          <w:rPr>
            <w:noProof/>
            <w:webHidden/>
          </w:rPr>
          <w:fldChar w:fldCharType="end"/>
        </w:r>
      </w:hyperlink>
    </w:p>
    <w:p w14:paraId="72459FA6" w14:textId="0AF846DE"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17" w:history="1">
        <w:r w:rsidRPr="002634E8">
          <w:rPr>
            <w:rStyle w:val="Hyperlink"/>
            <w:noProof/>
          </w:rPr>
          <w:t>2.1.1 Sơ đồ logic</w:t>
        </w:r>
        <w:r>
          <w:rPr>
            <w:noProof/>
            <w:webHidden/>
          </w:rPr>
          <w:tab/>
        </w:r>
        <w:r>
          <w:rPr>
            <w:noProof/>
            <w:webHidden/>
          </w:rPr>
          <w:fldChar w:fldCharType="begin"/>
        </w:r>
        <w:r>
          <w:rPr>
            <w:noProof/>
            <w:webHidden/>
          </w:rPr>
          <w:instrText xml:space="preserve"> PAGEREF _Toc183087217 \h </w:instrText>
        </w:r>
        <w:r>
          <w:rPr>
            <w:noProof/>
            <w:webHidden/>
          </w:rPr>
        </w:r>
        <w:r>
          <w:rPr>
            <w:noProof/>
            <w:webHidden/>
          </w:rPr>
          <w:fldChar w:fldCharType="separate"/>
        </w:r>
        <w:r>
          <w:rPr>
            <w:noProof/>
            <w:webHidden/>
          </w:rPr>
          <w:t>12</w:t>
        </w:r>
        <w:r>
          <w:rPr>
            <w:noProof/>
            <w:webHidden/>
          </w:rPr>
          <w:fldChar w:fldCharType="end"/>
        </w:r>
      </w:hyperlink>
    </w:p>
    <w:p w14:paraId="740A860F" w14:textId="57E08389"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18" w:history="1">
        <w:r w:rsidRPr="002634E8">
          <w:rPr>
            <w:rStyle w:val="Hyperlink"/>
            <w:noProof/>
          </w:rPr>
          <w:t>2.1.2 Mô tả chi tiết các lớp đối tượng</w:t>
        </w:r>
        <w:r>
          <w:rPr>
            <w:noProof/>
            <w:webHidden/>
          </w:rPr>
          <w:tab/>
        </w:r>
        <w:r>
          <w:rPr>
            <w:noProof/>
            <w:webHidden/>
          </w:rPr>
          <w:fldChar w:fldCharType="begin"/>
        </w:r>
        <w:r>
          <w:rPr>
            <w:noProof/>
            <w:webHidden/>
          </w:rPr>
          <w:instrText xml:space="preserve"> PAGEREF _Toc183087218 \h </w:instrText>
        </w:r>
        <w:r>
          <w:rPr>
            <w:noProof/>
            <w:webHidden/>
          </w:rPr>
        </w:r>
        <w:r>
          <w:rPr>
            <w:noProof/>
            <w:webHidden/>
          </w:rPr>
          <w:fldChar w:fldCharType="separate"/>
        </w:r>
        <w:r>
          <w:rPr>
            <w:noProof/>
            <w:webHidden/>
          </w:rPr>
          <w:t>12</w:t>
        </w:r>
        <w:r>
          <w:rPr>
            <w:noProof/>
            <w:webHidden/>
          </w:rPr>
          <w:fldChar w:fldCharType="end"/>
        </w:r>
      </w:hyperlink>
    </w:p>
    <w:p w14:paraId="52C5D6DF" w14:textId="63D135DA" w:rsidR="00E964A3" w:rsidRDefault="00E964A3">
      <w:pPr>
        <w:pStyle w:val="TOC4"/>
        <w:rPr>
          <w:rFonts w:asciiTheme="minorHAnsi" w:eastAsiaTheme="minorEastAsia" w:hAnsiTheme="minorHAnsi"/>
          <w:b w:val="0"/>
          <w:i w:val="0"/>
          <w:noProof/>
          <w:kern w:val="2"/>
          <w:sz w:val="22"/>
          <w14:ligatures w14:val="standardContextual"/>
        </w:rPr>
      </w:pPr>
      <w:hyperlink w:anchor="_Toc183087219" w:history="1">
        <w:r w:rsidRPr="002634E8">
          <w:rPr>
            <w:rStyle w:val="Hyperlink"/>
            <w:noProof/>
          </w:rPr>
          <w:t>2.1.2.1 Lớp Phim</w:t>
        </w:r>
        <w:r>
          <w:rPr>
            <w:noProof/>
            <w:webHidden/>
          </w:rPr>
          <w:tab/>
        </w:r>
        <w:r>
          <w:rPr>
            <w:noProof/>
            <w:webHidden/>
          </w:rPr>
          <w:fldChar w:fldCharType="begin"/>
        </w:r>
        <w:r>
          <w:rPr>
            <w:noProof/>
            <w:webHidden/>
          </w:rPr>
          <w:instrText xml:space="preserve"> PAGEREF _Toc183087219 \h </w:instrText>
        </w:r>
        <w:r>
          <w:rPr>
            <w:noProof/>
            <w:webHidden/>
          </w:rPr>
        </w:r>
        <w:r>
          <w:rPr>
            <w:noProof/>
            <w:webHidden/>
          </w:rPr>
          <w:fldChar w:fldCharType="separate"/>
        </w:r>
        <w:r>
          <w:rPr>
            <w:noProof/>
            <w:webHidden/>
          </w:rPr>
          <w:t>12</w:t>
        </w:r>
        <w:r>
          <w:rPr>
            <w:noProof/>
            <w:webHidden/>
          </w:rPr>
          <w:fldChar w:fldCharType="end"/>
        </w:r>
      </w:hyperlink>
    </w:p>
    <w:p w14:paraId="0AD118BC" w14:textId="5AFD967B" w:rsidR="00E964A3" w:rsidRDefault="00E964A3">
      <w:pPr>
        <w:pStyle w:val="TOC4"/>
        <w:rPr>
          <w:rFonts w:asciiTheme="minorHAnsi" w:eastAsiaTheme="minorEastAsia" w:hAnsiTheme="minorHAnsi"/>
          <w:b w:val="0"/>
          <w:i w:val="0"/>
          <w:noProof/>
          <w:kern w:val="2"/>
          <w:sz w:val="22"/>
          <w14:ligatures w14:val="standardContextual"/>
        </w:rPr>
      </w:pPr>
      <w:hyperlink w:anchor="_Toc183087220" w:history="1">
        <w:r w:rsidRPr="002634E8">
          <w:rPr>
            <w:rStyle w:val="Hyperlink"/>
            <w:noProof/>
          </w:rPr>
          <w:t>2.1.2.2 Lớp Suất chiếu</w:t>
        </w:r>
        <w:r>
          <w:rPr>
            <w:noProof/>
            <w:webHidden/>
          </w:rPr>
          <w:tab/>
        </w:r>
        <w:r>
          <w:rPr>
            <w:noProof/>
            <w:webHidden/>
          </w:rPr>
          <w:fldChar w:fldCharType="begin"/>
        </w:r>
        <w:r>
          <w:rPr>
            <w:noProof/>
            <w:webHidden/>
          </w:rPr>
          <w:instrText xml:space="preserve"> PAGEREF _Toc183087220 \h </w:instrText>
        </w:r>
        <w:r>
          <w:rPr>
            <w:noProof/>
            <w:webHidden/>
          </w:rPr>
        </w:r>
        <w:r>
          <w:rPr>
            <w:noProof/>
            <w:webHidden/>
          </w:rPr>
          <w:fldChar w:fldCharType="separate"/>
        </w:r>
        <w:r>
          <w:rPr>
            <w:noProof/>
            <w:webHidden/>
          </w:rPr>
          <w:t>13</w:t>
        </w:r>
        <w:r>
          <w:rPr>
            <w:noProof/>
            <w:webHidden/>
          </w:rPr>
          <w:fldChar w:fldCharType="end"/>
        </w:r>
      </w:hyperlink>
    </w:p>
    <w:p w14:paraId="12AE911B" w14:textId="737EE224" w:rsidR="00E964A3" w:rsidRDefault="00E964A3">
      <w:pPr>
        <w:pStyle w:val="TOC4"/>
        <w:rPr>
          <w:rFonts w:asciiTheme="minorHAnsi" w:eastAsiaTheme="minorEastAsia" w:hAnsiTheme="minorHAnsi"/>
          <w:b w:val="0"/>
          <w:i w:val="0"/>
          <w:noProof/>
          <w:kern w:val="2"/>
          <w:sz w:val="22"/>
          <w14:ligatures w14:val="standardContextual"/>
        </w:rPr>
      </w:pPr>
      <w:hyperlink w:anchor="_Toc183087221" w:history="1">
        <w:r w:rsidRPr="002634E8">
          <w:rPr>
            <w:rStyle w:val="Hyperlink"/>
            <w:noProof/>
          </w:rPr>
          <w:t>2.1.2.3 Lớp Chủ đề</w:t>
        </w:r>
        <w:r>
          <w:rPr>
            <w:noProof/>
            <w:webHidden/>
          </w:rPr>
          <w:tab/>
        </w:r>
        <w:r>
          <w:rPr>
            <w:noProof/>
            <w:webHidden/>
          </w:rPr>
          <w:fldChar w:fldCharType="begin"/>
        </w:r>
        <w:r>
          <w:rPr>
            <w:noProof/>
            <w:webHidden/>
          </w:rPr>
          <w:instrText xml:space="preserve"> PAGEREF _Toc183087221 \h </w:instrText>
        </w:r>
        <w:r>
          <w:rPr>
            <w:noProof/>
            <w:webHidden/>
          </w:rPr>
        </w:r>
        <w:r>
          <w:rPr>
            <w:noProof/>
            <w:webHidden/>
          </w:rPr>
          <w:fldChar w:fldCharType="separate"/>
        </w:r>
        <w:r>
          <w:rPr>
            <w:noProof/>
            <w:webHidden/>
          </w:rPr>
          <w:t>13</w:t>
        </w:r>
        <w:r>
          <w:rPr>
            <w:noProof/>
            <w:webHidden/>
          </w:rPr>
          <w:fldChar w:fldCharType="end"/>
        </w:r>
      </w:hyperlink>
    </w:p>
    <w:p w14:paraId="4E01841C" w14:textId="40EBB777" w:rsidR="00E964A3" w:rsidRDefault="00E964A3">
      <w:pPr>
        <w:pStyle w:val="TOC4"/>
        <w:rPr>
          <w:rFonts w:asciiTheme="minorHAnsi" w:eastAsiaTheme="minorEastAsia" w:hAnsiTheme="minorHAnsi"/>
          <w:b w:val="0"/>
          <w:i w:val="0"/>
          <w:noProof/>
          <w:kern w:val="2"/>
          <w:sz w:val="22"/>
          <w14:ligatures w14:val="standardContextual"/>
        </w:rPr>
      </w:pPr>
      <w:hyperlink w:anchor="_Toc183087222" w:history="1">
        <w:r w:rsidRPr="002634E8">
          <w:rPr>
            <w:rStyle w:val="Hyperlink"/>
            <w:noProof/>
          </w:rPr>
          <w:t>2.1.2.4 Lớp Bài viết</w:t>
        </w:r>
        <w:r>
          <w:rPr>
            <w:noProof/>
            <w:webHidden/>
          </w:rPr>
          <w:tab/>
        </w:r>
        <w:r>
          <w:rPr>
            <w:noProof/>
            <w:webHidden/>
          </w:rPr>
          <w:fldChar w:fldCharType="begin"/>
        </w:r>
        <w:r>
          <w:rPr>
            <w:noProof/>
            <w:webHidden/>
          </w:rPr>
          <w:instrText xml:space="preserve"> PAGEREF _Toc183087222 \h </w:instrText>
        </w:r>
        <w:r>
          <w:rPr>
            <w:noProof/>
            <w:webHidden/>
          </w:rPr>
        </w:r>
        <w:r>
          <w:rPr>
            <w:noProof/>
            <w:webHidden/>
          </w:rPr>
          <w:fldChar w:fldCharType="separate"/>
        </w:r>
        <w:r>
          <w:rPr>
            <w:noProof/>
            <w:webHidden/>
          </w:rPr>
          <w:t>14</w:t>
        </w:r>
        <w:r>
          <w:rPr>
            <w:noProof/>
            <w:webHidden/>
          </w:rPr>
          <w:fldChar w:fldCharType="end"/>
        </w:r>
      </w:hyperlink>
    </w:p>
    <w:p w14:paraId="2B361511" w14:textId="4FED01EA" w:rsidR="00E964A3" w:rsidRDefault="00E964A3">
      <w:pPr>
        <w:pStyle w:val="TOC4"/>
        <w:rPr>
          <w:rFonts w:asciiTheme="minorHAnsi" w:eastAsiaTheme="minorEastAsia" w:hAnsiTheme="minorHAnsi"/>
          <w:b w:val="0"/>
          <w:i w:val="0"/>
          <w:noProof/>
          <w:kern w:val="2"/>
          <w:sz w:val="22"/>
          <w14:ligatures w14:val="standardContextual"/>
        </w:rPr>
      </w:pPr>
      <w:hyperlink w:anchor="_Toc183087223" w:history="1">
        <w:r w:rsidRPr="002634E8">
          <w:rPr>
            <w:rStyle w:val="Hyperlink"/>
            <w:noProof/>
          </w:rPr>
          <w:t>2.1.2.5 Lớp Thể loại</w:t>
        </w:r>
        <w:r>
          <w:rPr>
            <w:noProof/>
            <w:webHidden/>
          </w:rPr>
          <w:tab/>
        </w:r>
        <w:r>
          <w:rPr>
            <w:noProof/>
            <w:webHidden/>
          </w:rPr>
          <w:fldChar w:fldCharType="begin"/>
        </w:r>
        <w:r>
          <w:rPr>
            <w:noProof/>
            <w:webHidden/>
          </w:rPr>
          <w:instrText xml:space="preserve"> PAGEREF _Toc183087223 \h </w:instrText>
        </w:r>
        <w:r>
          <w:rPr>
            <w:noProof/>
            <w:webHidden/>
          </w:rPr>
        </w:r>
        <w:r>
          <w:rPr>
            <w:noProof/>
            <w:webHidden/>
          </w:rPr>
          <w:fldChar w:fldCharType="separate"/>
        </w:r>
        <w:r>
          <w:rPr>
            <w:noProof/>
            <w:webHidden/>
          </w:rPr>
          <w:t>15</w:t>
        </w:r>
        <w:r>
          <w:rPr>
            <w:noProof/>
            <w:webHidden/>
          </w:rPr>
          <w:fldChar w:fldCharType="end"/>
        </w:r>
      </w:hyperlink>
    </w:p>
    <w:p w14:paraId="54D3006C" w14:textId="5444BCBB" w:rsidR="00E964A3" w:rsidRDefault="00E964A3">
      <w:pPr>
        <w:pStyle w:val="TOC4"/>
        <w:rPr>
          <w:rFonts w:asciiTheme="minorHAnsi" w:eastAsiaTheme="minorEastAsia" w:hAnsiTheme="minorHAnsi"/>
          <w:b w:val="0"/>
          <w:i w:val="0"/>
          <w:noProof/>
          <w:kern w:val="2"/>
          <w:sz w:val="22"/>
          <w14:ligatures w14:val="standardContextual"/>
        </w:rPr>
      </w:pPr>
      <w:hyperlink w:anchor="_Toc183087224" w:history="1">
        <w:r w:rsidRPr="002634E8">
          <w:rPr>
            <w:rStyle w:val="Hyperlink"/>
            <w:noProof/>
          </w:rPr>
          <w:t>2.1.2.6 Lớp Người dùng</w:t>
        </w:r>
        <w:r>
          <w:rPr>
            <w:noProof/>
            <w:webHidden/>
          </w:rPr>
          <w:tab/>
        </w:r>
        <w:r>
          <w:rPr>
            <w:noProof/>
            <w:webHidden/>
          </w:rPr>
          <w:fldChar w:fldCharType="begin"/>
        </w:r>
        <w:r>
          <w:rPr>
            <w:noProof/>
            <w:webHidden/>
          </w:rPr>
          <w:instrText xml:space="preserve"> PAGEREF _Toc183087224 \h </w:instrText>
        </w:r>
        <w:r>
          <w:rPr>
            <w:noProof/>
            <w:webHidden/>
          </w:rPr>
        </w:r>
        <w:r>
          <w:rPr>
            <w:noProof/>
            <w:webHidden/>
          </w:rPr>
          <w:fldChar w:fldCharType="separate"/>
        </w:r>
        <w:r>
          <w:rPr>
            <w:noProof/>
            <w:webHidden/>
          </w:rPr>
          <w:t>15</w:t>
        </w:r>
        <w:r>
          <w:rPr>
            <w:noProof/>
            <w:webHidden/>
          </w:rPr>
          <w:fldChar w:fldCharType="end"/>
        </w:r>
      </w:hyperlink>
    </w:p>
    <w:p w14:paraId="3DC40182" w14:textId="23B163E0" w:rsidR="00E964A3" w:rsidRDefault="00E964A3">
      <w:pPr>
        <w:pStyle w:val="TOC4"/>
        <w:rPr>
          <w:rFonts w:asciiTheme="minorHAnsi" w:eastAsiaTheme="minorEastAsia" w:hAnsiTheme="minorHAnsi"/>
          <w:b w:val="0"/>
          <w:i w:val="0"/>
          <w:noProof/>
          <w:kern w:val="2"/>
          <w:sz w:val="22"/>
          <w14:ligatures w14:val="standardContextual"/>
        </w:rPr>
      </w:pPr>
      <w:hyperlink w:anchor="_Toc183087225" w:history="1">
        <w:r w:rsidRPr="002634E8">
          <w:rPr>
            <w:rStyle w:val="Hyperlink"/>
            <w:noProof/>
          </w:rPr>
          <w:t>2.1.2.7 Lớp Phòng</w:t>
        </w:r>
        <w:r>
          <w:rPr>
            <w:noProof/>
            <w:webHidden/>
          </w:rPr>
          <w:tab/>
        </w:r>
        <w:r>
          <w:rPr>
            <w:noProof/>
            <w:webHidden/>
          </w:rPr>
          <w:fldChar w:fldCharType="begin"/>
        </w:r>
        <w:r>
          <w:rPr>
            <w:noProof/>
            <w:webHidden/>
          </w:rPr>
          <w:instrText xml:space="preserve"> PAGEREF _Toc183087225 \h </w:instrText>
        </w:r>
        <w:r>
          <w:rPr>
            <w:noProof/>
            <w:webHidden/>
          </w:rPr>
        </w:r>
        <w:r>
          <w:rPr>
            <w:noProof/>
            <w:webHidden/>
          </w:rPr>
          <w:fldChar w:fldCharType="separate"/>
        </w:r>
        <w:r>
          <w:rPr>
            <w:noProof/>
            <w:webHidden/>
          </w:rPr>
          <w:t>16</w:t>
        </w:r>
        <w:r>
          <w:rPr>
            <w:noProof/>
            <w:webHidden/>
          </w:rPr>
          <w:fldChar w:fldCharType="end"/>
        </w:r>
      </w:hyperlink>
    </w:p>
    <w:p w14:paraId="237A9CA3" w14:textId="74956B87" w:rsidR="00E964A3" w:rsidRDefault="00E964A3">
      <w:pPr>
        <w:pStyle w:val="TOC4"/>
        <w:rPr>
          <w:rFonts w:asciiTheme="minorHAnsi" w:eastAsiaTheme="minorEastAsia" w:hAnsiTheme="minorHAnsi"/>
          <w:b w:val="0"/>
          <w:i w:val="0"/>
          <w:noProof/>
          <w:kern w:val="2"/>
          <w:sz w:val="22"/>
          <w14:ligatures w14:val="standardContextual"/>
        </w:rPr>
      </w:pPr>
      <w:hyperlink w:anchor="_Toc183087226" w:history="1">
        <w:r w:rsidRPr="002634E8">
          <w:rPr>
            <w:rStyle w:val="Hyperlink"/>
            <w:noProof/>
          </w:rPr>
          <w:t>2.1.2.8 Lớp Ghế</w:t>
        </w:r>
        <w:r>
          <w:rPr>
            <w:noProof/>
            <w:webHidden/>
          </w:rPr>
          <w:tab/>
        </w:r>
        <w:r>
          <w:rPr>
            <w:noProof/>
            <w:webHidden/>
          </w:rPr>
          <w:fldChar w:fldCharType="begin"/>
        </w:r>
        <w:r>
          <w:rPr>
            <w:noProof/>
            <w:webHidden/>
          </w:rPr>
          <w:instrText xml:space="preserve"> PAGEREF _Toc183087226 \h </w:instrText>
        </w:r>
        <w:r>
          <w:rPr>
            <w:noProof/>
            <w:webHidden/>
          </w:rPr>
        </w:r>
        <w:r>
          <w:rPr>
            <w:noProof/>
            <w:webHidden/>
          </w:rPr>
          <w:fldChar w:fldCharType="separate"/>
        </w:r>
        <w:r>
          <w:rPr>
            <w:noProof/>
            <w:webHidden/>
          </w:rPr>
          <w:t>16</w:t>
        </w:r>
        <w:r>
          <w:rPr>
            <w:noProof/>
            <w:webHidden/>
          </w:rPr>
          <w:fldChar w:fldCharType="end"/>
        </w:r>
      </w:hyperlink>
    </w:p>
    <w:p w14:paraId="31D7ECD6" w14:textId="01958696" w:rsidR="00E964A3" w:rsidRDefault="00E964A3">
      <w:pPr>
        <w:pStyle w:val="TOC4"/>
        <w:rPr>
          <w:rFonts w:asciiTheme="minorHAnsi" w:eastAsiaTheme="minorEastAsia" w:hAnsiTheme="minorHAnsi"/>
          <w:b w:val="0"/>
          <w:i w:val="0"/>
          <w:noProof/>
          <w:kern w:val="2"/>
          <w:sz w:val="22"/>
          <w14:ligatures w14:val="standardContextual"/>
        </w:rPr>
      </w:pPr>
      <w:hyperlink w:anchor="_Toc183087227" w:history="1">
        <w:r w:rsidRPr="002634E8">
          <w:rPr>
            <w:rStyle w:val="Hyperlink"/>
            <w:noProof/>
          </w:rPr>
          <w:t>2.1.2.9 Lớp Hóa đơn</w:t>
        </w:r>
        <w:r>
          <w:rPr>
            <w:noProof/>
            <w:webHidden/>
          </w:rPr>
          <w:tab/>
        </w:r>
        <w:r>
          <w:rPr>
            <w:noProof/>
            <w:webHidden/>
          </w:rPr>
          <w:fldChar w:fldCharType="begin"/>
        </w:r>
        <w:r>
          <w:rPr>
            <w:noProof/>
            <w:webHidden/>
          </w:rPr>
          <w:instrText xml:space="preserve"> PAGEREF _Toc183087227 \h </w:instrText>
        </w:r>
        <w:r>
          <w:rPr>
            <w:noProof/>
            <w:webHidden/>
          </w:rPr>
        </w:r>
        <w:r>
          <w:rPr>
            <w:noProof/>
            <w:webHidden/>
          </w:rPr>
          <w:fldChar w:fldCharType="separate"/>
        </w:r>
        <w:r>
          <w:rPr>
            <w:noProof/>
            <w:webHidden/>
          </w:rPr>
          <w:t>17</w:t>
        </w:r>
        <w:r>
          <w:rPr>
            <w:noProof/>
            <w:webHidden/>
          </w:rPr>
          <w:fldChar w:fldCharType="end"/>
        </w:r>
      </w:hyperlink>
    </w:p>
    <w:p w14:paraId="43A59C7E" w14:textId="241139E5" w:rsidR="00E964A3" w:rsidRDefault="00E964A3">
      <w:pPr>
        <w:pStyle w:val="TOC4"/>
        <w:rPr>
          <w:rFonts w:asciiTheme="minorHAnsi" w:eastAsiaTheme="minorEastAsia" w:hAnsiTheme="minorHAnsi"/>
          <w:b w:val="0"/>
          <w:i w:val="0"/>
          <w:noProof/>
          <w:kern w:val="2"/>
          <w:sz w:val="22"/>
          <w14:ligatures w14:val="standardContextual"/>
        </w:rPr>
      </w:pPr>
      <w:hyperlink w:anchor="_Toc183087228" w:history="1">
        <w:r w:rsidRPr="002634E8">
          <w:rPr>
            <w:rStyle w:val="Hyperlink"/>
            <w:noProof/>
          </w:rPr>
          <w:t>2.1.2.10 Lớp Chi tiết hóa đơn</w:t>
        </w:r>
        <w:r>
          <w:rPr>
            <w:noProof/>
            <w:webHidden/>
          </w:rPr>
          <w:tab/>
        </w:r>
        <w:r>
          <w:rPr>
            <w:noProof/>
            <w:webHidden/>
          </w:rPr>
          <w:fldChar w:fldCharType="begin"/>
        </w:r>
        <w:r>
          <w:rPr>
            <w:noProof/>
            <w:webHidden/>
          </w:rPr>
          <w:instrText xml:space="preserve"> PAGEREF _Toc183087228 \h </w:instrText>
        </w:r>
        <w:r>
          <w:rPr>
            <w:noProof/>
            <w:webHidden/>
          </w:rPr>
        </w:r>
        <w:r>
          <w:rPr>
            <w:noProof/>
            <w:webHidden/>
          </w:rPr>
          <w:fldChar w:fldCharType="separate"/>
        </w:r>
        <w:r>
          <w:rPr>
            <w:noProof/>
            <w:webHidden/>
          </w:rPr>
          <w:t>18</w:t>
        </w:r>
        <w:r>
          <w:rPr>
            <w:noProof/>
            <w:webHidden/>
          </w:rPr>
          <w:fldChar w:fldCharType="end"/>
        </w:r>
      </w:hyperlink>
    </w:p>
    <w:p w14:paraId="437163F1" w14:textId="1D40AF05" w:rsidR="00E964A3" w:rsidRDefault="00E964A3">
      <w:pPr>
        <w:pStyle w:val="TOC4"/>
        <w:rPr>
          <w:rFonts w:asciiTheme="minorHAnsi" w:eastAsiaTheme="minorEastAsia" w:hAnsiTheme="minorHAnsi"/>
          <w:b w:val="0"/>
          <w:i w:val="0"/>
          <w:noProof/>
          <w:kern w:val="2"/>
          <w:sz w:val="22"/>
          <w14:ligatures w14:val="standardContextual"/>
        </w:rPr>
      </w:pPr>
      <w:hyperlink w:anchor="_Toc183087229" w:history="1">
        <w:r w:rsidRPr="002634E8">
          <w:rPr>
            <w:rStyle w:val="Hyperlink"/>
            <w:noProof/>
          </w:rPr>
          <w:t>2.1.2.11 Lớp Menu</w:t>
        </w:r>
        <w:r>
          <w:rPr>
            <w:noProof/>
            <w:webHidden/>
          </w:rPr>
          <w:tab/>
        </w:r>
        <w:r>
          <w:rPr>
            <w:noProof/>
            <w:webHidden/>
          </w:rPr>
          <w:fldChar w:fldCharType="begin"/>
        </w:r>
        <w:r>
          <w:rPr>
            <w:noProof/>
            <w:webHidden/>
          </w:rPr>
          <w:instrText xml:space="preserve"> PAGEREF _Toc183087229 \h </w:instrText>
        </w:r>
        <w:r>
          <w:rPr>
            <w:noProof/>
            <w:webHidden/>
          </w:rPr>
        </w:r>
        <w:r>
          <w:rPr>
            <w:noProof/>
            <w:webHidden/>
          </w:rPr>
          <w:fldChar w:fldCharType="separate"/>
        </w:r>
        <w:r>
          <w:rPr>
            <w:noProof/>
            <w:webHidden/>
          </w:rPr>
          <w:t>18</w:t>
        </w:r>
        <w:r>
          <w:rPr>
            <w:noProof/>
            <w:webHidden/>
          </w:rPr>
          <w:fldChar w:fldCharType="end"/>
        </w:r>
      </w:hyperlink>
    </w:p>
    <w:p w14:paraId="7013EA0B" w14:textId="51098319" w:rsidR="00E964A3" w:rsidRDefault="00E964A3">
      <w:pPr>
        <w:pStyle w:val="TOC4"/>
        <w:rPr>
          <w:rFonts w:asciiTheme="minorHAnsi" w:eastAsiaTheme="minorEastAsia" w:hAnsiTheme="minorHAnsi"/>
          <w:b w:val="0"/>
          <w:i w:val="0"/>
          <w:noProof/>
          <w:kern w:val="2"/>
          <w:sz w:val="22"/>
          <w14:ligatures w14:val="standardContextual"/>
        </w:rPr>
      </w:pPr>
      <w:hyperlink w:anchor="_Toc183087230" w:history="1">
        <w:r w:rsidRPr="002634E8">
          <w:rPr>
            <w:rStyle w:val="Hyperlink"/>
            <w:noProof/>
          </w:rPr>
          <w:t>2.1.2.12 Lớp Slider</w:t>
        </w:r>
        <w:r>
          <w:rPr>
            <w:noProof/>
            <w:webHidden/>
          </w:rPr>
          <w:tab/>
        </w:r>
        <w:r>
          <w:rPr>
            <w:noProof/>
            <w:webHidden/>
          </w:rPr>
          <w:fldChar w:fldCharType="begin"/>
        </w:r>
        <w:r>
          <w:rPr>
            <w:noProof/>
            <w:webHidden/>
          </w:rPr>
          <w:instrText xml:space="preserve"> PAGEREF _Toc183087230 \h </w:instrText>
        </w:r>
        <w:r>
          <w:rPr>
            <w:noProof/>
            <w:webHidden/>
          </w:rPr>
        </w:r>
        <w:r>
          <w:rPr>
            <w:noProof/>
            <w:webHidden/>
          </w:rPr>
          <w:fldChar w:fldCharType="separate"/>
        </w:r>
        <w:r>
          <w:rPr>
            <w:noProof/>
            <w:webHidden/>
          </w:rPr>
          <w:t>19</w:t>
        </w:r>
        <w:r>
          <w:rPr>
            <w:noProof/>
            <w:webHidden/>
          </w:rPr>
          <w:fldChar w:fldCharType="end"/>
        </w:r>
      </w:hyperlink>
    </w:p>
    <w:p w14:paraId="47068B80" w14:textId="1305FBC5" w:rsidR="00E964A3" w:rsidRDefault="00E964A3">
      <w:pPr>
        <w:pStyle w:val="TOC4"/>
        <w:rPr>
          <w:rFonts w:asciiTheme="minorHAnsi" w:eastAsiaTheme="minorEastAsia" w:hAnsiTheme="minorHAnsi"/>
          <w:b w:val="0"/>
          <w:i w:val="0"/>
          <w:noProof/>
          <w:kern w:val="2"/>
          <w:sz w:val="22"/>
          <w14:ligatures w14:val="standardContextual"/>
        </w:rPr>
      </w:pPr>
      <w:hyperlink w:anchor="_Toc183087231" w:history="1">
        <w:r w:rsidRPr="002634E8">
          <w:rPr>
            <w:rStyle w:val="Hyperlink"/>
            <w:noProof/>
          </w:rPr>
          <w:t>2.1.2.13 Lớp Tham số</w:t>
        </w:r>
        <w:r>
          <w:rPr>
            <w:noProof/>
            <w:webHidden/>
          </w:rPr>
          <w:tab/>
        </w:r>
        <w:r>
          <w:rPr>
            <w:noProof/>
            <w:webHidden/>
          </w:rPr>
          <w:fldChar w:fldCharType="begin"/>
        </w:r>
        <w:r>
          <w:rPr>
            <w:noProof/>
            <w:webHidden/>
          </w:rPr>
          <w:instrText xml:space="preserve"> PAGEREF _Toc183087231 \h </w:instrText>
        </w:r>
        <w:r>
          <w:rPr>
            <w:noProof/>
            <w:webHidden/>
          </w:rPr>
        </w:r>
        <w:r>
          <w:rPr>
            <w:noProof/>
            <w:webHidden/>
          </w:rPr>
          <w:fldChar w:fldCharType="separate"/>
        </w:r>
        <w:r>
          <w:rPr>
            <w:noProof/>
            <w:webHidden/>
          </w:rPr>
          <w:t>19</w:t>
        </w:r>
        <w:r>
          <w:rPr>
            <w:noProof/>
            <w:webHidden/>
          </w:rPr>
          <w:fldChar w:fldCharType="end"/>
        </w:r>
      </w:hyperlink>
    </w:p>
    <w:p w14:paraId="61228FBB" w14:textId="7E271C70" w:rsidR="00E964A3" w:rsidRDefault="00E964A3">
      <w:pPr>
        <w:pStyle w:val="TOC4"/>
        <w:rPr>
          <w:rFonts w:asciiTheme="minorHAnsi" w:eastAsiaTheme="minorEastAsia" w:hAnsiTheme="minorHAnsi"/>
          <w:b w:val="0"/>
          <w:i w:val="0"/>
          <w:noProof/>
          <w:kern w:val="2"/>
          <w:sz w:val="22"/>
          <w14:ligatures w14:val="standardContextual"/>
        </w:rPr>
      </w:pPr>
      <w:hyperlink w:anchor="_Toc183087232" w:history="1">
        <w:r w:rsidRPr="002634E8">
          <w:rPr>
            <w:rStyle w:val="Hyperlink"/>
            <w:noProof/>
          </w:rPr>
          <w:t>2.1.2.14 Lớp Links</w:t>
        </w:r>
        <w:r>
          <w:rPr>
            <w:noProof/>
            <w:webHidden/>
          </w:rPr>
          <w:tab/>
        </w:r>
        <w:r>
          <w:rPr>
            <w:noProof/>
            <w:webHidden/>
          </w:rPr>
          <w:fldChar w:fldCharType="begin"/>
        </w:r>
        <w:r>
          <w:rPr>
            <w:noProof/>
            <w:webHidden/>
          </w:rPr>
          <w:instrText xml:space="preserve"> PAGEREF _Toc183087232 \h </w:instrText>
        </w:r>
        <w:r>
          <w:rPr>
            <w:noProof/>
            <w:webHidden/>
          </w:rPr>
        </w:r>
        <w:r>
          <w:rPr>
            <w:noProof/>
            <w:webHidden/>
          </w:rPr>
          <w:fldChar w:fldCharType="separate"/>
        </w:r>
        <w:r>
          <w:rPr>
            <w:noProof/>
            <w:webHidden/>
          </w:rPr>
          <w:t>20</w:t>
        </w:r>
        <w:r>
          <w:rPr>
            <w:noProof/>
            <w:webHidden/>
          </w:rPr>
          <w:fldChar w:fldCharType="end"/>
        </w:r>
      </w:hyperlink>
    </w:p>
    <w:p w14:paraId="05F0D7CC" w14:textId="7A331A54" w:rsidR="00E964A3" w:rsidRDefault="00E964A3">
      <w:pPr>
        <w:pStyle w:val="TOC2"/>
        <w:tabs>
          <w:tab w:val="right" w:leader="dot" w:pos="9062"/>
        </w:tabs>
        <w:rPr>
          <w:rFonts w:asciiTheme="minorHAnsi" w:eastAsiaTheme="minorEastAsia" w:hAnsiTheme="minorHAnsi"/>
          <w:b w:val="0"/>
          <w:noProof/>
          <w:kern w:val="2"/>
          <w:sz w:val="22"/>
          <w14:ligatures w14:val="standardContextual"/>
        </w:rPr>
      </w:pPr>
      <w:hyperlink w:anchor="_Toc183087233" w:history="1">
        <w:r w:rsidRPr="002634E8">
          <w:rPr>
            <w:rStyle w:val="Hyperlink"/>
            <w:noProof/>
          </w:rPr>
          <w:t>2.2 THIẾT KẾ GIAO DIỆN</w:t>
        </w:r>
        <w:r>
          <w:rPr>
            <w:noProof/>
            <w:webHidden/>
          </w:rPr>
          <w:tab/>
        </w:r>
        <w:r>
          <w:rPr>
            <w:noProof/>
            <w:webHidden/>
          </w:rPr>
          <w:fldChar w:fldCharType="begin"/>
        </w:r>
        <w:r>
          <w:rPr>
            <w:noProof/>
            <w:webHidden/>
          </w:rPr>
          <w:instrText xml:space="preserve"> PAGEREF _Toc183087233 \h </w:instrText>
        </w:r>
        <w:r>
          <w:rPr>
            <w:noProof/>
            <w:webHidden/>
          </w:rPr>
        </w:r>
        <w:r>
          <w:rPr>
            <w:noProof/>
            <w:webHidden/>
          </w:rPr>
          <w:fldChar w:fldCharType="separate"/>
        </w:r>
        <w:r>
          <w:rPr>
            <w:noProof/>
            <w:webHidden/>
          </w:rPr>
          <w:t>20</w:t>
        </w:r>
        <w:r>
          <w:rPr>
            <w:noProof/>
            <w:webHidden/>
          </w:rPr>
          <w:fldChar w:fldCharType="end"/>
        </w:r>
      </w:hyperlink>
    </w:p>
    <w:p w14:paraId="03935EF1" w14:textId="5FEF0CFC"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34" w:history="1">
        <w:r w:rsidRPr="002634E8">
          <w:rPr>
            <w:rStyle w:val="Hyperlink"/>
            <w:noProof/>
          </w:rPr>
          <w:t>2.2.1 Danh sách các màn hình</w:t>
        </w:r>
        <w:r>
          <w:rPr>
            <w:noProof/>
            <w:webHidden/>
          </w:rPr>
          <w:tab/>
        </w:r>
        <w:r>
          <w:rPr>
            <w:noProof/>
            <w:webHidden/>
          </w:rPr>
          <w:fldChar w:fldCharType="begin"/>
        </w:r>
        <w:r>
          <w:rPr>
            <w:noProof/>
            <w:webHidden/>
          </w:rPr>
          <w:instrText xml:space="preserve"> PAGEREF _Toc183087234 \h </w:instrText>
        </w:r>
        <w:r>
          <w:rPr>
            <w:noProof/>
            <w:webHidden/>
          </w:rPr>
        </w:r>
        <w:r>
          <w:rPr>
            <w:noProof/>
            <w:webHidden/>
          </w:rPr>
          <w:fldChar w:fldCharType="separate"/>
        </w:r>
        <w:r>
          <w:rPr>
            <w:noProof/>
            <w:webHidden/>
          </w:rPr>
          <w:t>20</w:t>
        </w:r>
        <w:r>
          <w:rPr>
            <w:noProof/>
            <w:webHidden/>
          </w:rPr>
          <w:fldChar w:fldCharType="end"/>
        </w:r>
      </w:hyperlink>
    </w:p>
    <w:p w14:paraId="47ADEF02" w14:textId="0F139CA2" w:rsidR="00E964A3" w:rsidRDefault="00E964A3">
      <w:pPr>
        <w:pStyle w:val="TOC4"/>
        <w:rPr>
          <w:rFonts w:asciiTheme="minorHAnsi" w:eastAsiaTheme="minorEastAsia" w:hAnsiTheme="minorHAnsi"/>
          <w:b w:val="0"/>
          <w:i w:val="0"/>
          <w:noProof/>
          <w:kern w:val="2"/>
          <w:sz w:val="22"/>
          <w14:ligatures w14:val="standardContextual"/>
        </w:rPr>
      </w:pPr>
      <w:hyperlink w:anchor="_Toc183087235" w:history="1">
        <w:r w:rsidRPr="002634E8">
          <w:rPr>
            <w:rStyle w:val="Hyperlink"/>
            <w:noProof/>
          </w:rPr>
          <w:t>2.2.1.1 Sơ đồ liên kết giữa các màn hình phía Admin</w:t>
        </w:r>
        <w:r>
          <w:rPr>
            <w:noProof/>
            <w:webHidden/>
          </w:rPr>
          <w:tab/>
        </w:r>
        <w:r>
          <w:rPr>
            <w:noProof/>
            <w:webHidden/>
          </w:rPr>
          <w:fldChar w:fldCharType="begin"/>
        </w:r>
        <w:r>
          <w:rPr>
            <w:noProof/>
            <w:webHidden/>
          </w:rPr>
          <w:instrText xml:space="preserve"> PAGEREF _Toc183087235 \h </w:instrText>
        </w:r>
        <w:r>
          <w:rPr>
            <w:noProof/>
            <w:webHidden/>
          </w:rPr>
        </w:r>
        <w:r>
          <w:rPr>
            <w:noProof/>
            <w:webHidden/>
          </w:rPr>
          <w:fldChar w:fldCharType="separate"/>
        </w:r>
        <w:r>
          <w:rPr>
            <w:noProof/>
            <w:webHidden/>
          </w:rPr>
          <w:t>20</w:t>
        </w:r>
        <w:r>
          <w:rPr>
            <w:noProof/>
            <w:webHidden/>
          </w:rPr>
          <w:fldChar w:fldCharType="end"/>
        </w:r>
      </w:hyperlink>
    </w:p>
    <w:p w14:paraId="76B7070D" w14:textId="0425CCE7" w:rsidR="00E964A3" w:rsidRDefault="00E964A3">
      <w:pPr>
        <w:pStyle w:val="TOC4"/>
        <w:rPr>
          <w:rFonts w:asciiTheme="minorHAnsi" w:eastAsiaTheme="minorEastAsia" w:hAnsiTheme="minorHAnsi"/>
          <w:b w:val="0"/>
          <w:i w:val="0"/>
          <w:noProof/>
          <w:kern w:val="2"/>
          <w:sz w:val="22"/>
          <w14:ligatures w14:val="standardContextual"/>
        </w:rPr>
      </w:pPr>
      <w:hyperlink w:anchor="_Toc183087236" w:history="1">
        <w:r w:rsidRPr="002634E8">
          <w:rPr>
            <w:rStyle w:val="Hyperlink"/>
            <w:noProof/>
          </w:rPr>
          <w:t>2.2.1.2 Danh sách các màn hình phía Người dùng</w:t>
        </w:r>
        <w:r>
          <w:rPr>
            <w:noProof/>
            <w:webHidden/>
          </w:rPr>
          <w:tab/>
        </w:r>
        <w:r>
          <w:rPr>
            <w:noProof/>
            <w:webHidden/>
          </w:rPr>
          <w:fldChar w:fldCharType="begin"/>
        </w:r>
        <w:r>
          <w:rPr>
            <w:noProof/>
            <w:webHidden/>
          </w:rPr>
          <w:instrText xml:space="preserve"> PAGEREF _Toc183087236 \h </w:instrText>
        </w:r>
        <w:r>
          <w:rPr>
            <w:noProof/>
            <w:webHidden/>
          </w:rPr>
        </w:r>
        <w:r>
          <w:rPr>
            <w:noProof/>
            <w:webHidden/>
          </w:rPr>
          <w:fldChar w:fldCharType="separate"/>
        </w:r>
        <w:r>
          <w:rPr>
            <w:noProof/>
            <w:webHidden/>
          </w:rPr>
          <w:t>21</w:t>
        </w:r>
        <w:r>
          <w:rPr>
            <w:noProof/>
            <w:webHidden/>
          </w:rPr>
          <w:fldChar w:fldCharType="end"/>
        </w:r>
      </w:hyperlink>
    </w:p>
    <w:p w14:paraId="66966A11" w14:textId="0AB738E1"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37" w:history="1">
        <w:r w:rsidRPr="002634E8">
          <w:rPr>
            <w:rStyle w:val="Hyperlink"/>
            <w:noProof/>
          </w:rPr>
          <w:t>2.2.2 Sơ đồ liên kết giữa các màn hình</w:t>
        </w:r>
        <w:r>
          <w:rPr>
            <w:noProof/>
            <w:webHidden/>
          </w:rPr>
          <w:tab/>
        </w:r>
        <w:r>
          <w:rPr>
            <w:noProof/>
            <w:webHidden/>
          </w:rPr>
          <w:fldChar w:fldCharType="begin"/>
        </w:r>
        <w:r>
          <w:rPr>
            <w:noProof/>
            <w:webHidden/>
          </w:rPr>
          <w:instrText xml:space="preserve"> PAGEREF _Toc183087237 \h </w:instrText>
        </w:r>
        <w:r>
          <w:rPr>
            <w:noProof/>
            <w:webHidden/>
          </w:rPr>
        </w:r>
        <w:r>
          <w:rPr>
            <w:noProof/>
            <w:webHidden/>
          </w:rPr>
          <w:fldChar w:fldCharType="separate"/>
        </w:r>
        <w:r>
          <w:rPr>
            <w:noProof/>
            <w:webHidden/>
          </w:rPr>
          <w:t>22</w:t>
        </w:r>
        <w:r>
          <w:rPr>
            <w:noProof/>
            <w:webHidden/>
          </w:rPr>
          <w:fldChar w:fldCharType="end"/>
        </w:r>
      </w:hyperlink>
    </w:p>
    <w:p w14:paraId="33700131" w14:textId="2FDA2A88" w:rsidR="00E964A3" w:rsidRDefault="00E964A3">
      <w:pPr>
        <w:pStyle w:val="TOC4"/>
        <w:rPr>
          <w:rFonts w:asciiTheme="minorHAnsi" w:eastAsiaTheme="minorEastAsia" w:hAnsiTheme="minorHAnsi"/>
          <w:b w:val="0"/>
          <w:i w:val="0"/>
          <w:noProof/>
          <w:kern w:val="2"/>
          <w:sz w:val="22"/>
          <w14:ligatures w14:val="standardContextual"/>
        </w:rPr>
      </w:pPr>
      <w:hyperlink w:anchor="_Toc183087238" w:history="1">
        <w:r w:rsidRPr="002634E8">
          <w:rPr>
            <w:rStyle w:val="Hyperlink"/>
            <w:noProof/>
          </w:rPr>
          <w:t>2.2.2.1 Sơ đồ liên kết giữa các màn hình phía Admin</w:t>
        </w:r>
        <w:r>
          <w:rPr>
            <w:noProof/>
            <w:webHidden/>
          </w:rPr>
          <w:tab/>
        </w:r>
        <w:r>
          <w:rPr>
            <w:noProof/>
            <w:webHidden/>
          </w:rPr>
          <w:fldChar w:fldCharType="begin"/>
        </w:r>
        <w:r>
          <w:rPr>
            <w:noProof/>
            <w:webHidden/>
          </w:rPr>
          <w:instrText xml:space="preserve"> PAGEREF _Toc183087238 \h </w:instrText>
        </w:r>
        <w:r>
          <w:rPr>
            <w:noProof/>
            <w:webHidden/>
          </w:rPr>
        </w:r>
        <w:r>
          <w:rPr>
            <w:noProof/>
            <w:webHidden/>
          </w:rPr>
          <w:fldChar w:fldCharType="separate"/>
        </w:r>
        <w:r>
          <w:rPr>
            <w:noProof/>
            <w:webHidden/>
          </w:rPr>
          <w:t>22</w:t>
        </w:r>
        <w:r>
          <w:rPr>
            <w:noProof/>
            <w:webHidden/>
          </w:rPr>
          <w:fldChar w:fldCharType="end"/>
        </w:r>
      </w:hyperlink>
    </w:p>
    <w:p w14:paraId="6AEA87AB" w14:textId="1E912FA4" w:rsidR="00E964A3" w:rsidRDefault="00E964A3">
      <w:pPr>
        <w:pStyle w:val="TOC4"/>
        <w:rPr>
          <w:rFonts w:asciiTheme="minorHAnsi" w:eastAsiaTheme="minorEastAsia" w:hAnsiTheme="minorHAnsi"/>
          <w:b w:val="0"/>
          <w:i w:val="0"/>
          <w:noProof/>
          <w:kern w:val="2"/>
          <w:sz w:val="22"/>
          <w14:ligatures w14:val="standardContextual"/>
        </w:rPr>
      </w:pPr>
      <w:hyperlink w:anchor="_Toc183087239" w:history="1">
        <w:r w:rsidRPr="002634E8">
          <w:rPr>
            <w:rStyle w:val="Hyperlink"/>
            <w:noProof/>
          </w:rPr>
          <w:t>2.2.2.2 Sơ đồ liên kết giữa các màn hình phía Người dùng</w:t>
        </w:r>
        <w:r>
          <w:rPr>
            <w:noProof/>
            <w:webHidden/>
          </w:rPr>
          <w:tab/>
        </w:r>
        <w:r>
          <w:rPr>
            <w:noProof/>
            <w:webHidden/>
          </w:rPr>
          <w:fldChar w:fldCharType="begin"/>
        </w:r>
        <w:r>
          <w:rPr>
            <w:noProof/>
            <w:webHidden/>
          </w:rPr>
          <w:instrText xml:space="preserve"> PAGEREF _Toc183087239 \h </w:instrText>
        </w:r>
        <w:r>
          <w:rPr>
            <w:noProof/>
            <w:webHidden/>
          </w:rPr>
        </w:r>
        <w:r>
          <w:rPr>
            <w:noProof/>
            <w:webHidden/>
          </w:rPr>
          <w:fldChar w:fldCharType="separate"/>
        </w:r>
        <w:r>
          <w:rPr>
            <w:noProof/>
            <w:webHidden/>
          </w:rPr>
          <w:t>22</w:t>
        </w:r>
        <w:r>
          <w:rPr>
            <w:noProof/>
            <w:webHidden/>
          </w:rPr>
          <w:fldChar w:fldCharType="end"/>
        </w:r>
      </w:hyperlink>
    </w:p>
    <w:p w14:paraId="4263A747" w14:textId="100F694F"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40" w:history="1">
        <w:r w:rsidRPr="002634E8">
          <w:rPr>
            <w:rStyle w:val="Hyperlink"/>
            <w:noProof/>
          </w:rPr>
          <w:t>2.2.3 Mô tả chi tiết từng màn hình</w:t>
        </w:r>
        <w:r>
          <w:rPr>
            <w:noProof/>
            <w:webHidden/>
          </w:rPr>
          <w:tab/>
        </w:r>
        <w:r>
          <w:rPr>
            <w:noProof/>
            <w:webHidden/>
          </w:rPr>
          <w:fldChar w:fldCharType="begin"/>
        </w:r>
        <w:r>
          <w:rPr>
            <w:noProof/>
            <w:webHidden/>
          </w:rPr>
          <w:instrText xml:space="preserve"> PAGEREF _Toc183087240 \h </w:instrText>
        </w:r>
        <w:r>
          <w:rPr>
            <w:noProof/>
            <w:webHidden/>
          </w:rPr>
        </w:r>
        <w:r>
          <w:rPr>
            <w:noProof/>
            <w:webHidden/>
          </w:rPr>
          <w:fldChar w:fldCharType="separate"/>
        </w:r>
        <w:r>
          <w:rPr>
            <w:noProof/>
            <w:webHidden/>
          </w:rPr>
          <w:t>23</w:t>
        </w:r>
        <w:r>
          <w:rPr>
            <w:noProof/>
            <w:webHidden/>
          </w:rPr>
          <w:fldChar w:fldCharType="end"/>
        </w:r>
      </w:hyperlink>
    </w:p>
    <w:p w14:paraId="041527E3" w14:textId="0DE64A5B" w:rsidR="00E964A3" w:rsidRDefault="00E964A3">
      <w:pPr>
        <w:pStyle w:val="TOC4"/>
        <w:rPr>
          <w:rFonts w:asciiTheme="minorHAnsi" w:eastAsiaTheme="minorEastAsia" w:hAnsiTheme="minorHAnsi"/>
          <w:b w:val="0"/>
          <w:i w:val="0"/>
          <w:noProof/>
          <w:kern w:val="2"/>
          <w:sz w:val="22"/>
          <w14:ligatures w14:val="standardContextual"/>
        </w:rPr>
      </w:pPr>
      <w:hyperlink w:anchor="_Toc183087241" w:history="1">
        <w:r w:rsidRPr="002634E8">
          <w:rPr>
            <w:rStyle w:val="Hyperlink"/>
            <w:noProof/>
          </w:rPr>
          <w:t>2.2.3.1 Mô tả chi tiết màn hình đăng nhập</w:t>
        </w:r>
        <w:r>
          <w:rPr>
            <w:noProof/>
            <w:webHidden/>
          </w:rPr>
          <w:tab/>
        </w:r>
        <w:r>
          <w:rPr>
            <w:noProof/>
            <w:webHidden/>
          </w:rPr>
          <w:fldChar w:fldCharType="begin"/>
        </w:r>
        <w:r>
          <w:rPr>
            <w:noProof/>
            <w:webHidden/>
          </w:rPr>
          <w:instrText xml:space="preserve"> PAGEREF _Toc183087241 \h </w:instrText>
        </w:r>
        <w:r>
          <w:rPr>
            <w:noProof/>
            <w:webHidden/>
          </w:rPr>
        </w:r>
        <w:r>
          <w:rPr>
            <w:noProof/>
            <w:webHidden/>
          </w:rPr>
          <w:fldChar w:fldCharType="separate"/>
        </w:r>
        <w:r>
          <w:rPr>
            <w:noProof/>
            <w:webHidden/>
          </w:rPr>
          <w:t>23</w:t>
        </w:r>
        <w:r>
          <w:rPr>
            <w:noProof/>
            <w:webHidden/>
          </w:rPr>
          <w:fldChar w:fldCharType="end"/>
        </w:r>
      </w:hyperlink>
    </w:p>
    <w:p w14:paraId="3AA7E1D1" w14:textId="526CE6E1" w:rsidR="00E964A3" w:rsidRDefault="00E964A3">
      <w:pPr>
        <w:pStyle w:val="TOC4"/>
        <w:rPr>
          <w:rFonts w:asciiTheme="minorHAnsi" w:eastAsiaTheme="minorEastAsia" w:hAnsiTheme="minorHAnsi"/>
          <w:b w:val="0"/>
          <w:i w:val="0"/>
          <w:noProof/>
          <w:kern w:val="2"/>
          <w:sz w:val="22"/>
          <w14:ligatures w14:val="standardContextual"/>
        </w:rPr>
      </w:pPr>
      <w:hyperlink w:anchor="_Toc183087242" w:history="1">
        <w:r w:rsidRPr="002634E8">
          <w:rPr>
            <w:rStyle w:val="Hyperlink"/>
            <w:noProof/>
          </w:rPr>
          <w:t>2.2.3.2 Mô tả chi tiết trang màn hình trang chủ</w:t>
        </w:r>
        <w:r>
          <w:rPr>
            <w:noProof/>
            <w:webHidden/>
          </w:rPr>
          <w:tab/>
        </w:r>
        <w:r>
          <w:rPr>
            <w:noProof/>
            <w:webHidden/>
          </w:rPr>
          <w:fldChar w:fldCharType="begin"/>
        </w:r>
        <w:r>
          <w:rPr>
            <w:noProof/>
            <w:webHidden/>
          </w:rPr>
          <w:instrText xml:space="preserve"> PAGEREF _Toc183087242 \h </w:instrText>
        </w:r>
        <w:r>
          <w:rPr>
            <w:noProof/>
            <w:webHidden/>
          </w:rPr>
        </w:r>
        <w:r>
          <w:rPr>
            <w:noProof/>
            <w:webHidden/>
          </w:rPr>
          <w:fldChar w:fldCharType="separate"/>
        </w:r>
        <w:r>
          <w:rPr>
            <w:noProof/>
            <w:webHidden/>
          </w:rPr>
          <w:t>24</w:t>
        </w:r>
        <w:r>
          <w:rPr>
            <w:noProof/>
            <w:webHidden/>
          </w:rPr>
          <w:fldChar w:fldCharType="end"/>
        </w:r>
      </w:hyperlink>
    </w:p>
    <w:p w14:paraId="558EEB29" w14:textId="49B56270" w:rsidR="00E964A3" w:rsidRDefault="00E964A3">
      <w:pPr>
        <w:pStyle w:val="TOC4"/>
        <w:rPr>
          <w:rFonts w:asciiTheme="minorHAnsi" w:eastAsiaTheme="minorEastAsia" w:hAnsiTheme="minorHAnsi"/>
          <w:b w:val="0"/>
          <w:i w:val="0"/>
          <w:noProof/>
          <w:kern w:val="2"/>
          <w:sz w:val="22"/>
          <w14:ligatures w14:val="standardContextual"/>
        </w:rPr>
      </w:pPr>
      <w:hyperlink w:anchor="_Toc183087243" w:history="1">
        <w:r w:rsidRPr="002634E8">
          <w:rPr>
            <w:rStyle w:val="Hyperlink"/>
            <w:noProof/>
          </w:rPr>
          <w:t>2.2.3.3 Mô tả chi tiết màn hình danh sách phim</w:t>
        </w:r>
        <w:r>
          <w:rPr>
            <w:noProof/>
            <w:webHidden/>
          </w:rPr>
          <w:tab/>
        </w:r>
        <w:r>
          <w:rPr>
            <w:noProof/>
            <w:webHidden/>
          </w:rPr>
          <w:fldChar w:fldCharType="begin"/>
        </w:r>
        <w:r>
          <w:rPr>
            <w:noProof/>
            <w:webHidden/>
          </w:rPr>
          <w:instrText xml:space="preserve"> PAGEREF _Toc183087243 \h </w:instrText>
        </w:r>
        <w:r>
          <w:rPr>
            <w:noProof/>
            <w:webHidden/>
          </w:rPr>
        </w:r>
        <w:r>
          <w:rPr>
            <w:noProof/>
            <w:webHidden/>
          </w:rPr>
          <w:fldChar w:fldCharType="separate"/>
        </w:r>
        <w:r>
          <w:rPr>
            <w:noProof/>
            <w:webHidden/>
          </w:rPr>
          <w:t>26</w:t>
        </w:r>
        <w:r>
          <w:rPr>
            <w:noProof/>
            <w:webHidden/>
          </w:rPr>
          <w:fldChar w:fldCharType="end"/>
        </w:r>
      </w:hyperlink>
    </w:p>
    <w:p w14:paraId="66E074BC" w14:textId="3E887DE9" w:rsidR="00E964A3" w:rsidRDefault="00E964A3">
      <w:pPr>
        <w:pStyle w:val="TOC4"/>
        <w:rPr>
          <w:rFonts w:asciiTheme="minorHAnsi" w:eastAsiaTheme="minorEastAsia" w:hAnsiTheme="minorHAnsi"/>
          <w:b w:val="0"/>
          <w:i w:val="0"/>
          <w:noProof/>
          <w:kern w:val="2"/>
          <w:sz w:val="22"/>
          <w14:ligatures w14:val="standardContextual"/>
        </w:rPr>
      </w:pPr>
      <w:hyperlink w:anchor="_Toc183087244" w:history="1">
        <w:r w:rsidRPr="002634E8">
          <w:rPr>
            <w:rStyle w:val="Hyperlink"/>
            <w:noProof/>
          </w:rPr>
          <w:t>2.2.3.4 Mô tả chi tiết màn hình tạo mới phim</w:t>
        </w:r>
        <w:r>
          <w:rPr>
            <w:noProof/>
            <w:webHidden/>
          </w:rPr>
          <w:tab/>
        </w:r>
        <w:r>
          <w:rPr>
            <w:noProof/>
            <w:webHidden/>
          </w:rPr>
          <w:fldChar w:fldCharType="begin"/>
        </w:r>
        <w:r>
          <w:rPr>
            <w:noProof/>
            <w:webHidden/>
          </w:rPr>
          <w:instrText xml:space="preserve"> PAGEREF _Toc183087244 \h </w:instrText>
        </w:r>
        <w:r>
          <w:rPr>
            <w:noProof/>
            <w:webHidden/>
          </w:rPr>
        </w:r>
        <w:r>
          <w:rPr>
            <w:noProof/>
            <w:webHidden/>
          </w:rPr>
          <w:fldChar w:fldCharType="separate"/>
        </w:r>
        <w:r>
          <w:rPr>
            <w:noProof/>
            <w:webHidden/>
          </w:rPr>
          <w:t>27</w:t>
        </w:r>
        <w:r>
          <w:rPr>
            <w:noProof/>
            <w:webHidden/>
          </w:rPr>
          <w:fldChar w:fldCharType="end"/>
        </w:r>
      </w:hyperlink>
    </w:p>
    <w:p w14:paraId="4BEB3F44" w14:textId="4C56026C" w:rsidR="00E964A3" w:rsidRDefault="00E964A3">
      <w:pPr>
        <w:pStyle w:val="TOC4"/>
        <w:rPr>
          <w:rFonts w:asciiTheme="minorHAnsi" w:eastAsiaTheme="minorEastAsia" w:hAnsiTheme="minorHAnsi"/>
          <w:b w:val="0"/>
          <w:i w:val="0"/>
          <w:noProof/>
          <w:kern w:val="2"/>
          <w:sz w:val="22"/>
          <w14:ligatures w14:val="standardContextual"/>
        </w:rPr>
      </w:pPr>
      <w:hyperlink w:anchor="_Toc183087245" w:history="1">
        <w:r w:rsidRPr="002634E8">
          <w:rPr>
            <w:rStyle w:val="Hyperlink"/>
            <w:noProof/>
          </w:rPr>
          <w:t>2.2.3.5 Mô tả chi tiết màn hình trang tạo mới thể loại cho phim</w:t>
        </w:r>
        <w:r>
          <w:rPr>
            <w:noProof/>
            <w:webHidden/>
          </w:rPr>
          <w:tab/>
        </w:r>
        <w:r>
          <w:rPr>
            <w:noProof/>
            <w:webHidden/>
          </w:rPr>
          <w:fldChar w:fldCharType="begin"/>
        </w:r>
        <w:r>
          <w:rPr>
            <w:noProof/>
            <w:webHidden/>
          </w:rPr>
          <w:instrText xml:space="preserve"> PAGEREF _Toc183087245 \h </w:instrText>
        </w:r>
        <w:r>
          <w:rPr>
            <w:noProof/>
            <w:webHidden/>
          </w:rPr>
        </w:r>
        <w:r>
          <w:rPr>
            <w:noProof/>
            <w:webHidden/>
          </w:rPr>
          <w:fldChar w:fldCharType="separate"/>
        </w:r>
        <w:r>
          <w:rPr>
            <w:noProof/>
            <w:webHidden/>
          </w:rPr>
          <w:t>29</w:t>
        </w:r>
        <w:r>
          <w:rPr>
            <w:noProof/>
            <w:webHidden/>
          </w:rPr>
          <w:fldChar w:fldCharType="end"/>
        </w:r>
      </w:hyperlink>
    </w:p>
    <w:p w14:paraId="1AE6EDEB" w14:textId="089FA0B0" w:rsidR="00E964A3" w:rsidRDefault="00E964A3">
      <w:pPr>
        <w:pStyle w:val="TOC4"/>
        <w:rPr>
          <w:rFonts w:asciiTheme="minorHAnsi" w:eastAsiaTheme="minorEastAsia" w:hAnsiTheme="minorHAnsi"/>
          <w:b w:val="0"/>
          <w:i w:val="0"/>
          <w:noProof/>
          <w:kern w:val="2"/>
          <w:sz w:val="22"/>
          <w14:ligatures w14:val="standardContextual"/>
        </w:rPr>
      </w:pPr>
      <w:hyperlink w:anchor="_Toc183087246" w:history="1">
        <w:r w:rsidRPr="002634E8">
          <w:rPr>
            <w:rStyle w:val="Hyperlink"/>
            <w:noProof/>
          </w:rPr>
          <w:t>2.2.3.6 Mô tả chi tiết màn hình trang doanh thu theo phim</w:t>
        </w:r>
        <w:r>
          <w:rPr>
            <w:noProof/>
            <w:webHidden/>
          </w:rPr>
          <w:tab/>
        </w:r>
        <w:r>
          <w:rPr>
            <w:noProof/>
            <w:webHidden/>
          </w:rPr>
          <w:fldChar w:fldCharType="begin"/>
        </w:r>
        <w:r>
          <w:rPr>
            <w:noProof/>
            <w:webHidden/>
          </w:rPr>
          <w:instrText xml:space="preserve"> PAGEREF _Toc183087246 \h </w:instrText>
        </w:r>
        <w:r>
          <w:rPr>
            <w:noProof/>
            <w:webHidden/>
          </w:rPr>
        </w:r>
        <w:r>
          <w:rPr>
            <w:noProof/>
            <w:webHidden/>
          </w:rPr>
          <w:fldChar w:fldCharType="separate"/>
        </w:r>
        <w:r>
          <w:rPr>
            <w:noProof/>
            <w:webHidden/>
          </w:rPr>
          <w:t>30</w:t>
        </w:r>
        <w:r>
          <w:rPr>
            <w:noProof/>
            <w:webHidden/>
          </w:rPr>
          <w:fldChar w:fldCharType="end"/>
        </w:r>
      </w:hyperlink>
    </w:p>
    <w:p w14:paraId="28421E86" w14:textId="09CE7E84" w:rsidR="00E964A3" w:rsidRDefault="00E964A3">
      <w:pPr>
        <w:pStyle w:val="TOC4"/>
        <w:rPr>
          <w:rFonts w:asciiTheme="minorHAnsi" w:eastAsiaTheme="minorEastAsia" w:hAnsiTheme="minorHAnsi"/>
          <w:b w:val="0"/>
          <w:i w:val="0"/>
          <w:noProof/>
          <w:kern w:val="2"/>
          <w:sz w:val="22"/>
          <w14:ligatures w14:val="standardContextual"/>
        </w:rPr>
      </w:pPr>
      <w:hyperlink w:anchor="_Toc183087247" w:history="1">
        <w:r w:rsidRPr="002634E8">
          <w:rPr>
            <w:rStyle w:val="Hyperlink"/>
            <w:noProof/>
          </w:rPr>
          <w:t>2.2.3.7 Mô tả chi tiết màn hình trang chi tiêu khách hàng</w:t>
        </w:r>
        <w:r>
          <w:rPr>
            <w:noProof/>
            <w:webHidden/>
          </w:rPr>
          <w:tab/>
        </w:r>
        <w:r>
          <w:rPr>
            <w:noProof/>
            <w:webHidden/>
          </w:rPr>
          <w:fldChar w:fldCharType="begin"/>
        </w:r>
        <w:r>
          <w:rPr>
            <w:noProof/>
            <w:webHidden/>
          </w:rPr>
          <w:instrText xml:space="preserve"> PAGEREF _Toc183087247 \h </w:instrText>
        </w:r>
        <w:r>
          <w:rPr>
            <w:noProof/>
            <w:webHidden/>
          </w:rPr>
        </w:r>
        <w:r>
          <w:rPr>
            <w:noProof/>
            <w:webHidden/>
          </w:rPr>
          <w:fldChar w:fldCharType="separate"/>
        </w:r>
        <w:r>
          <w:rPr>
            <w:noProof/>
            <w:webHidden/>
          </w:rPr>
          <w:t>31</w:t>
        </w:r>
        <w:r>
          <w:rPr>
            <w:noProof/>
            <w:webHidden/>
          </w:rPr>
          <w:fldChar w:fldCharType="end"/>
        </w:r>
      </w:hyperlink>
    </w:p>
    <w:p w14:paraId="0B99BF78" w14:textId="0C55D43C" w:rsidR="00E964A3" w:rsidRDefault="00E964A3">
      <w:pPr>
        <w:pStyle w:val="TOC4"/>
        <w:rPr>
          <w:rFonts w:asciiTheme="minorHAnsi" w:eastAsiaTheme="minorEastAsia" w:hAnsiTheme="minorHAnsi"/>
          <w:b w:val="0"/>
          <w:i w:val="0"/>
          <w:noProof/>
          <w:kern w:val="2"/>
          <w:sz w:val="22"/>
          <w14:ligatures w14:val="standardContextual"/>
        </w:rPr>
      </w:pPr>
      <w:hyperlink w:anchor="_Toc183087248" w:history="1">
        <w:r w:rsidRPr="002634E8">
          <w:rPr>
            <w:rStyle w:val="Hyperlink"/>
            <w:noProof/>
          </w:rPr>
          <w:t>2.2.3.8 Mô tả chi tiết màn hình danh mục phòng</w:t>
        </w:r>
        <w:r>
          <w:rPr>
            <w:noProof/>
            <w:webHidden/>
          </w:rPr>
          <w:tab/>
        </w:r>
        <w:r>
          <w:rPr>
            <w:noProof/>
            <w:webHidden/>
          </w:rPr>
          <w:fldChar w:fldCharType="begin"/>
        </w:r>
        <w:r>
          <w:rPr>
            <w:noProof/>
            <w:webHidden/>
          </w:rPr>
          <w:instrText xml:space="preserve"> PAGEREF _Toc183087248 \h </w:instrText>
        </w:r>
        <w:r>
          <w:rPr>
            <w:noProof/>
            <w:webHidden/>
          </w:rPr>
        </w:r>
        <w:r>
          <w:rPr>
            <w:noProof/>
            <w:webHidden/>
          </w:rPr>
          <w:fldChar w:fldCharType="separate"/>
        </w:r>
        <w:r>
          <w:rPr>
            <w:noProof/>
            <w:webHidden/>
          </w:rPr>
          <w:t>32</w:t>
        </w:r>
        <w:r>
          <w:rPr>
            <w:noProof/>
            <w:webHidden/>
          </w:rPr>
          <w:fldChar w:fldCharType="end"/>
        </w:r>
      </w:hyperlink>
    </w:p>
    <w:p w14:paraId="24530855" w14:textId="1A7B23B9" w:rsidR="00E964A3" w:rsidRDefault="00E964A3">
      <w:pPr>
        <w:pStyle w:val="TOC4"/>
        <w:rPr>
          <w:rFonts w:asciiTheme="minorHAnsi" w:eastAsiaTheme="minorEastAsia" w:hAnsiTheme="minorHAnsi"/>
          <w:b w:val="0"/>
          <w:i w:val="0"/>
          <w:noProof/>
          <w:kern w:val="2"/>
          <w:sz w:val="22"/>
          <w14:ligatures w14:val="standardContextual"/>
        </w:rPr>
      </w:pPr>
      <w:hyperlink w:anchor="_Toc183087249" w:history="1">
        <w:r w:rsidRPr="002634E8">
          <w:rPr>
            <w:rStyle w:val="Hyperlink"/>
            <w:noProof/>
          </w:rPr>
          <w:t>2.2.3.9 Mô tả chi tiết màn hình tạo mới phòng</w:t>
        </w:r>
        <w:r>
          <w:rPr>
            <w:noProof/>
            <w:webHidden/>
          </w:rPr>
          <w:tab/>
        </w:r>
        <w:r>
          <w:rPr>
            <w:noProof/>
            <w:webHidden/>
          </w:rPr>
          <w:fldChar w:fldCharType="begin"/>
        </w:r>
        <w:r>
          <w:rPr>
            <w:noProof/>
            <w:webHidden/>
          </w:rPr>
          <w:instrText xml:space="preserve"> PAGEREF _Toc183087249 \h </w:instrText>
        </w:r>
        <w:r>
          <w:rPr>
            <w:noProof/>
            <w:webHidden/>
          </w:rPr>
        </w:r>
        <w:r>
          <w:rPr>
            <w:noProof/>
            <w:webHidden/>
          </w:rPr>
          <w:fldChar w:fldCharType="separate"/>
        </w:r>
        <w:r>
          <w:rPr>
            <w:noProof/>
            <w:webHidden/>
          </w:rPr>
          <w:t>34</w:t>
        </w:r>
        <w:r>
          <w:rPr>
            <w:noProof/>
            <w:webHidden/>
          </w:rPr>
          <w:fldChar w:fldCharType="end"/>
        </w:r>
      </w:hyperlink>
    </w:p>
    <w:p w14:paraId="20735F07" w14:textId="59E6FF9B" w:rsidR="00E964A3" w:rsidRDefault="00E964A3">
      <w:pPr>
        <w:pStyle w:val="TOC4"/>
        <w:rPr>
          <w:rFonts w:asciiTheme="minorHAnsi" w:eastAsiaTheme="minorEastAsia" w:hAnsiTheme="minorHAnsi"/>
          <w:b w:val="0"/>
          <w:i w:val="0"/>
          <w:noProof/>
          <w:kern w:val="2"/>
          <w:sz w:val="22"/>
          <w14:ligatures w14:val="standardContextual"/>
        </w:rPr>
      </w:pPr>
      <w:hyperlink w:anchor="_Toc183087250" w:history="1">
        <w:r w:rsidRPr="002634E8">
          <w:rPr>
            <w:rStyle w:val="Hyperlink"/>
            <w:noProof/>
          </w:rPr>
          <w:t>2.2.3.10 Mô tả chi tiết màn hình danh sách ghế</w:t>
        </w:r>
        <w:r>
          <w:rPr>
            <w:noProof/>
            <w:webHidden/>
          </w:rPr>
          <w:tab/>
        </w:r>
        <w:r>
          <w:rPr>
            <w:noProof/>
            <w:webHidden/>
          </w:rPr>
          <w:fldChar w:fldCharType="begin"/>
        </w:r>
        <w:r>
          <w:rPr>
            <w:noProof/>
            <w:webHidden/>
          </w:rPr>
          <w:instrText xml:space="preserve"> PAGEREF _Toc183087250 \h </w:instrText>
        </w:r>
        <w:r>
          <w:rPr>
            <w:noProof/>
            <w:webHidden/>
          </w:rPr>
        </w:r>
        <w:r>
          <w:rPr>
            <w:noProof/>
            <w:webHidden/>
          </w:rPr>
          <w:fldChar w:fldCharType="separate"/>
        </w:r>
        <w:r>
          <w:rPr>
            <w:noProof/>
            <w:webHidden/>
          </w:rPr>
          <w:t>35</w:t>
        </w:r>
        <w:r>
          <w:rPr>
            <w:noProof/>
            <w:webHidden/>
          </w:rPr>
          <w:fldChar w:fldCharType="end"/>
        </w:r>
      </w:hyperlink>
    </w:p>
    <w:p w14:paraId="05114139" w14:textId="7974BC94" w:rsidR="00E964A3" w:rsidRDefault="00E964A3">
      <w:pPr>
        <w:pStyle w:val="TOC4"/>
        <w:rPr>
          <w:rFonts w:asciiTheme="minorHAnsi" w:eastAsiaTheme="minorEastAsia" w:hAnsiTheme="minorHAnsi"/>
          <w:b w:val="0"/>
          <w:i w:val="0"/>
          <w:noProof/>
          <w:kern w:val="2"/>
          <w:sz w:val="22"/>
          <w14:ligatures w14:val="standardContextual"/>
        </w:rPr>
      </w:pPr>
      <w:hyperlink w:anchor="_Toc183087251" w:history="1">
        <w:r w:rsidRPr="002634E8">
          <w:rPr>
            <w:rStyle w:val="Hyperlink"/>
            <w:noProof/>
          </w:rPr>
          <w:t>2.2.3.11 Mô tả chi tiết màn hình tạo ghế</w:t>
        </w:r>
        <w:r>
          <w:rPr>
            <w:noProof/>
            <w:webHidden/>
          </w:rPr>
          <w:tab/>
        </w:r>
        <w:r>
          <w:rPr>
            <w:noProof/>
            <w:webHidden/>
          </w:rPr>
          <w:fldChar w:fldCharType="begin"/>
        </w:r>
        <w:r>
          <w:rPr>
            <w:noProof/>
            <w:webHidden/>
          </w:rPr>
          <w:instrText xml:space="preserve"> PAGEREF _Toc183087251 \h </w:instrText>
        </w:r>
        <w:r>
          <w:rPr>
            <w:noProof/>
            <w:webHidden/>
          </w:rPr>
        </w:r>
        <w:r>
          <w:rPr>
            <w:noProof/>
            <w:webHidden/>
          </w:rPr>
          <w:fldChar w:fldCharType="separate"/>
        </w:r>
        <w:r>
          <w:rPr>
            <w:noProof/>
            <w:webHidden/>
          </w:rPr>
          <w:t>36</w:t>
        </w:r>
        <w:r>
          <w:rPr>
            <w:noProof/>
            <w:webHidden/>
          </w:rPr>
          <w:fldChar w:fldCharType="end"/>
        </w:r>
      </w:hyperlink>
    </w:p>
    <w:p w14:paraId="01FFEB99" w14:textId="772D7BB4" w:rsidR="00E964A3" w:rsidRDefault="00E964A3">
      <w:pPr>
        <w:pStyle w:val="TOC4"/>
        <w:rPr>
          <w:rFonts w:asciiTheme="minorHAnsi" w:eastAsiaTheme="minorEastAsia" w:hAnsiTheme="minorHAnsi"/>
          <w:b w:val="0"/>
          <w:i w:val="0"/>
          <w:noProof/>
          <w:kern w:val="2"/>
          <w:sz w:val="22"/>
          <w14:ligatures w14:val="standardContextual"/>
        </w:rPr>
      </w:pPr>
      <w:hyperlink w:anchor="_Toc183087252" w:history="1">
        <w:r w:rsidRPr="002634E8">
          <w:rPr>
            <w:rStyle w:val="Hyperlink"/>
            <w:noProof/>
          </w:rPr>
          <w:t>2.2.3.12 Mô tả chi tiết màn hình danh sách suất chiếu</w:t>
        </w:r>
        <w:r>
          <w:rPr>
            <w:noProof/>
            <w:webHidden/>
          </w:rPr>
          <w:tab/>
        </w:r>
        <w:r>
          <w:rPr>
            <w:noProof/>
            <w:webHidden/>
          </w:rPr>
          <w:fldChar w:fldCharType="begin"/>
        </w:r>
        <w:r>
          <w:rPr>
            <w:noProof/>
            <w:webHidden/>
          </w:rPr>
          <w:instrText xml:space="preserve"> PAGEREF _Toc183087252 \h </w:instrText>
        </w:r>
        <w:r>
          <w:rPr>
            <w:noProof/>
            <w:webHidden/>
          </w:rPr>
        </w:r>
        <w:r>
          <w:rPr>
            <w:noProof/>
            <w:webHidden/>
          </w:rPr>
          <w:fldChar w:fldCharType="separate"/>
        </w:r>
        <w:r>
          <w:rPr>
            <w:noProof/>
            <w:webHidden/>
          </w:rPr>
          <w:t>38</w:t>
        </w:r>
        <w:r>
          <w:rPr>
            <w:noProof/>
            <w:webHidden/>
          </w:rPr>
          <w:fldChar w:fldCharType="end"/>
        </w:r>
      </w:hyperlink>
    </w:p>
    <w:p w14:paraId="51FDEF6C" w14:textId="07488B17" w:rsidR="00E964A3" w:rsidRDefault="00E964A3">
      <w:pPr>
        <w:pStyle w:val="TOC4"/>
        <w:rPr>
          <w:rFonts w:asciiTheme="minorHAnsi" w:eastAsiaTheme="minorEastAsia" w:hAnsiTheme="minorHAnsi"/>
          <w:b w:val="0"/>
          <w:i w:val="0"/>
          <w:noProof/>
          <w:kern w:val="2"/>
          <w:sz w:val="22"/>
          <w14:ligatures w14:val="standardContextual"/>
        </w:rPr>
      </w:pPr>
      <w:hyperlink w:anchor="_Toc183087253" w:history="1">
        <w:r w:rsidRPr="002634E8">
          <w:rPr>
            <w:rStyle w:val="Hyperlink"/>
            <w:noProof/>
          </w:rPr>
          <w:t>2.2.3.13 Mô tả chi tiết màn hình tạo suất chiếu</w:t>
        </w:r>
        <w:r>
          <w:rPr>
            <w:noProof/>
            <w:webHidden/>
          </w:rPr>
          <w:tab/>
        </w:r>
        <w:r>
          <w:rPr>
            <w:noProof/>
            <w:webHidden/>
          </w:rPr>
          <w:fldChar w:fldCharType="begin"/>
        </w:r>
        <w:r>
          <w:rPr>
            <w:noProof/>
            <w:webHidden/>
          </w:rPr>
          <w:instrText xml:space="preserve"> PAGEREF _Toc183087253 \h </w:instrText>
        </w:r>
        <w:r>
          <w:rPr>
            <w:noProof/>
            <w:webHidden/>
          </w:rPr>
        </w:r>
        <w:r>
          <w:rPr>
            <w:noProof/>
            <w:webHidden/>
          </w:rPr>
          <w:fldChar w:fldCharType="separate"/>
        </w:r>
        <w:r>
          <w:rPr>
            <w:noProof/>
            <w:webHidden/>
          </w:rPr>
          <w:t>39</w:t>
        </w:r>
        <w:r>
          <w:rPr>
            <w:noProof/>
            <w:webHidden/>
          </w:rPr>
          <w:fldChar w:fldCharType="end"/>
        </w:r>
      </w:hyperlink>
    </w:p>
    <w:p w14:paraId="15D6EDD6" w14:textId="056AC716" w:rsidR="00E964A3" w:rsidRDefault="00E964A3">
      <w:pPr>
        <w:pStyle w:val="TOC4"/>
        <w:rPr>
          <w:rFonts w:asciiTheme="minorHAnsi" w:eastAsiaTheme="minorEastAsia" w:hAnsiTheme="minorHAnsi"/>
          <w:b w:val="0"/>
          <w:i w:val="0"/>
          <w:noProof/>
          <w:kern w:val="2"/>
          <w:sz w:val="22"/>
          <w14:ligatures w14:val="standardContextual"/>
        </w:rPr>
      </w:pPr>
      <w:hyperlink w:anchor="_Toc183087254" w:history="1">
        <w:r w:rsidRPr="002634E8">
          <w:rPr>
            <w:rStyle w:val="Hyperlink"/>
            <w:noProof/>
          </w:rPr>
          <w:t>2.2.3.14 Mô tả chi tiết màn hình tạo quyền</w:t>
        </w:r>
        <w:r>
          <w:rPr>
            <w:noProof/>
            <w:webHidden/>
          </w:rPr>
          <w:tab/>
        </w:r>
        <w:r>
          <w:rPr>
            <w:noProof/>
            <w:webHidden/>
          </w:rPr>
          <w:fldChar w:fldCharType="begin"/>
        </w:r>
        <w:r>
          <w:rPr>
            <w:noProof/>
            <w:webHidden/>
          </w:rPr>
          <w:instrText xml:space="preserve"> PAGEREF _Toc183087254 \h </w:instrText>
        </w:r>
        <w:r>
          <w:rPr>
            <w:noProof/>
            <w:webHidden/>
          </w:rPr>
        </w:r>
        <w:r>
          <w:rPr>
            <w:noProof/>
            <w:webHidden/>
          </w:rPr>
          <w:fldChar w:fldCharType="separate"/>
        </w:r>
        <w:r>
          <w:rPr>
            <w:noProof/>
            <w:webHidden/>
          </w:rPr>
          <w:t>41</w:t>
        </w:r>
        <w:r>
          <w:rPr>
            <w:noProof/>
            <w:webHidden/>
          </w:rPr>
          <w:fldChar w:fldCharType="end"/>
        </w:r>
      </w:hyperlink>
    </w:p>
    <w:p w14:paraId="716EEEED" w14:textId="59B245F4" w:rsidR="00E964A3" w:rsidRDefault="00E964A3">
      <w:pPr>
        <w:pStyle w:val="TOC4"/>
        <w:rPr>
          <w:rFonts w:asciiTheme="minorHAnsi" w:eastAsiaTheme="minorEastAsia" w:hAnsiTheme="minorHAnsi"/>
          <w:b w:val="0"/>
          <w:i w:val="0"/>
          <w:noProof/>
          <w:kern w:val="2"/>
          <w:sz w:val="22"/>
          <w14:ligatures w14:val="standardContextual"/>
        </w:rPr>
      </w:pPr>
      <w:hyperlink w:anchor="_Toc183087255" w:history="1">
        <w:r w:rsidRPr="002634E8">
          <w:rPr>
            <w:rStyle w:val="Hyperlink"/>
            <w:noProof/>
          </w:rPr>
          <w:t>2.2.3.15 Mô tả chi tiết màn hình tạo tài khoản cho admin</w:t>
        </w:r>
        <w:r>
          <w:rPr>
            <w:noProof/>
            <w:webHidden/>
          </w:rPr>
          <w:tab/>
        </w:r>
        <w:r>
          <w:rPr>
            <w:noProof/>
            <w:webHidden/>
          </w:rPr>
          <w:fldChar w:fldCharType="begin"/>
        </w:r>
        <w:r>
          <w:rPr>
            <w:noProof/>
            <w:webHidden/>
          </w:rPr>
          <w:instrText xml:space="preserve"> PAGEREF _Toc183087255 \h </w:instrText>
        </w:r>
        <w:r>
          <w:rPr>
            <w:noProof/>
            <w:webHidden/>
          </w:rPr>
        </w:r>
        <w:r>
          <w:rPr>
            <w:noProof/>
            <w:webHidden/>
          </w:rPr>
          <w:fldChar w:fldCharType="separate"/>
        </w:r>
        <w:r>
          <w:rPr>
            <w:noProof/>
            <w:webHidden/>
          </w:rPr>
          <w:t>42</w:t>
        </w:r>
        <w:r>
          <w:rPr>
            <w:noProof/>
            <w:webHidden/>
          </w:rPr>
          <w:fldChar w:fldCharType="end"/>
        </w:r>
      </w:hyperlink>
    </w:p>
    <w:p w14:paraId="47D0DF2D" w14:textId="2BE34E3A" w:rsidR="00E964A3" w:rsidRDefault="00E964A3">
      <w:pPr>
        <w:pStyle w:val="TOC4"/>
        <w:rPr>
          <w:rFonts w:asciiTheme="minorHAnsi" w:eastAsiaTheme="minorEastAsia" w:hAnsiTheme="minorHAnsi"/>
          <w:b w:val="0"/>
          <w:i w:val="0"/>
          <w:noProof/>
          <w:kern w:val="2"/>
          <w:sz w:val="22"/>
          <w14:ligatures w14:val="standardContextual"/>
        </w:rPr>
      </w:pPr>
      <w:hyperlink w:anchor="_Toc183087256" w:history="1">
        <w:r w:rsidRPr="002634E8">
          <w:rPr>
            <w:rStyle w:val="Hyperlink"/>
            <w:noProof/>
          </w:rPr>
          <w:t>2.2.3.16 Mô tả chi tiết màn hình trang chủ của người dùng</w:t>
        </w:r>
        <w:r>
          <w:rPr>
            <w:noProof/>
            <w:webHidden/>
          </w:rPr>
          <w:tab/>
        </w:r>
        <w:r>
          <w:rPr>
            <w:noProof/>
            <w:webHidden/>
          </w:rPr>
          <w:fldChar w:fldCharType="begin"/>
        </w:r>
        <w:r>
          <w:rPr>
            <w:noProof/>
            <w:webHidden/>
          </w:rPr>
          <w:instrText xml:space="preserve"> PAGEREF _Toc183087256 \h </w:instrText>
        </w:r>
        <w:r>
          <w:rPr>
            <w:noProof/>
            <w:webHidden/>
          </w:rPr>
        </w:r>
        <w:r>
          <w:rPr>
            <w:noProof/>
            <w:webHidden/>
          </w:rPr>
          <w:fldChar w:fldCharType="separate"/>
        </w:r>
        <w:r>
          <w:rPr>
            <w:noProof/>
            <w:webHidden/>
          </w:rPr>
          <w:t>43</w:t>
        </w:r>
        <w:r>
          <w:rPr>
            <w:noProof/>
            <w:webHidden/>
          </w:rPr>
          <w:fldChar w:fldCharType="end"/>
        </w:r>
      </w:hyperlink>
    </w:p>
    <w:p w14:paraId="330E9C89" w14:textId="4DD7AD94" w:rsidR="00E964A3" w:rsidRDefault="00E964A3">
      <w:pPr>
        <w:pStyle w:val="TOC4"/>
        <w:rPr>
          <w:rFonts w:asciiTheme="minorHAnsi" w:eastAsiaTheme="minorEastAsia" w:hAnsiTheme="minorHAnsi"/>
          <w:b w:val="0"/>
          <w:i w:val="0"/>
          <w:noProof/>
          <w:kern w:val="2"/>
          <w:sz w:val="22"/>
          <w14:ligatures w14:val="standardContextual"/>
        </w:rPr>
      </w:pPr>
      <w:hyperlink w:anchor="_Toc183087257" w:history="1">
        <w:r w:rsidRPr="002634E8">
          <w:rPr>
            <w:rStyle w:val="Hyperlink"/>
            <w:noProof/>
          </w:rPr>
          <w:t>2.2.3.17 Mô tả chi tiết màn hình chi tiết phim</w:t>
        </w:r>
        <w:r>
          <w:rPr>
            <w:noProof/>
            <w:webHidden/>
          </w:rPr>
          <w:tab/>
        </w:r>
        <w:r>
          <w:rPr>
            <w:noProof/>
            <w:webHidden/>
          </w:rPr>
          <w:fldChar w:fldCharType="begin"/>
        </w:r>
        <w:r>
          <w:rPr>
            <w:noProof/>
            <w:webHidden/>
          </w:rPr>
          <w:instrText xml:space="preserve"> PAGEREF _Toc183087257 \h </w:instrText>
        </w:r>
        <w:r>
          <w:rPr>
            <w:noProof/>
            <w:webHidden/>
          </w:rPr>
        </w:r>
        <w:r>
          <w:rPr>
            <w:noProof/>
            <w:webHidden/>
          </w:rPr>
          <w:fldChar w:fldCharType="separate"/>
        </w:r>
        <w:r>
          <w:rPr>
            <w:noProof/>
            <w:webHidden/>
          </w:rPr>
          <w:t>45</w:t>
        </w:r>
        <w:r>
          <w:rPr>
            <w:noProof/>
            <w:webHidden/>
          </w:rPr>
          <w:fldChar w:fldCharType="end"/>
        </w:r>
      </w:hyperlink>
    </w:p>
    <w:p w14:paraId="52980FC8" w14:textId="3218B871" w:rsidR="00E964A3" w:rsidRDefault="00E964A3">
      <w:pPr>
        <w:pStyle w:val="TOC4"/>
        <w:rPr>
          <w:rFonts w:asciiTheme="minorHAnsi" w:eastAsiaTheme="minorEastAsia" w:hAnsiTheme="minorHAnsi"/>
          <w:b w:val="0"/>
          <w:i w:val="0"/>
          <w:noProof/>
          <w:kern w:val="2"/>
          <w:sz w:val="22"/>
          <w14:ligatures w14:val="standardContextual"/>
        </w:rPr>
      </w:pPr>
      <w:hyperlink w:anchor="_Toc183087258" w:history="1">
        <w:r w:rsidRPr="002634E8">
          <w:rPr>
            <w:rStyle w:val="Hyperlink"/>
            <w:noProof/>
          </w:rPr>
          <w:t>2.2.3.18 Màn hình vé xem phim</w:t>
        </w:r>
        <w:r>
          <w:rPr>
            <w:noProof/>
            <w:webHidden/>
          </w:rPr>
          <w:tab/>
        </w:r>
        <w:r>
          <w:rPr>
            <w:noProof/>
            <w:webHidden/>
          </w:rPr>
          <w:fldChar w:fldCharType="begin"/>
        </w:r>
        <w:r>
          <w:rPr>
            <w:noProof/>
            <w:webHidden/>
          </w:rPr>
          <w:instrText xml:space="preserve"> PAGEREF _Toc183087258 \h </w:instrText>
        </w:r>
        <w:r>
          <w:rPr>
            <w:noProof/>
            <w:webHidden/>
          </w:rPr>
        </w:r>
        <w:r>
          <w:rPr>
            <w:noProof/>
            <w:webHidden/>
          </w:rPr>
          <w:fldChar w:fldCharType="separate"/>
        </w:r>
        <w:r>
          <w:rPr>
            <w:noProof/>
            <w:webHidden/>
          </w:rPr>
          <w:t>47</w:t>
        </w:r>
        <w:r>
          <w:rPr>
            <w:noProof/>
            <w:webHidden/>
          </w:rPr>
          <w:fldChar w:fldCharType="end"/>
        </w:r>
      </w:hyperlink>
    </w:p>
    <w:p w14:paraId="2EA24798" w14:textId="72417546" w:rsidR="00E964A3" w:rsidRDefault="00E964A3">
      <w:pPr>
        <w:pStyle w:val="TOC4"/>
        <w:rPr>
          <w:rFonts w:asciiTheme="minorHAnsi" w:eastAsiaTheme="minorEastAsia" w:hAnsiTheme="minorHAnsi"/>
          <w:b w:val="0"/>
          <w:i w:val="0"/>
          <w:noProof/>
          <w:kern w:val="2"/>
          <w:sz w:val="22"/>
          <w14:ligatures w14:val="standardContextual"/>
        </w:rPr>
      </w:pPr>
      <w:hyperlink w:anchor="_Toc183087259" w:history="1">
        <w:r w:rsidRPr="002634E8">
          <w:rPr>
            <w:rStyle w:val="Hyperlink"/>
            <w:noProof/>
          </w:rPr>
          <w:t>2.2.3.19 Mô tả chi tiết màn hình đăng nhập</w:t>
        </w:r>
        <w:r>
          <w:rPr>
            <w:noProof/>
            <w:webHidden/>
          </w:rPr>
          <w:tab/>
        </w:r>
        <w:r>
          <w:rPr>
            <w:noProof/>
            <w:webHidden/>
          </w:rPr>
          <w:fldChar w:fldCharType="begin"/>
        </w:r>
        <w:r>
          <w:rPr>
            <w:noProof/>
            <w:webHidden/>
          </w:rPr>
          <w:instrText xml:space="preserve"> PAGEREF _Toc183087259 \h </w:instrText>
        </w:r>
        <w:r>
          <w:rPr>
            <w:noProof/>
            <w:webHidden/>
          </w:rPr>
        </w:r>
        <w:r>
          <w:rPr>
            <w:noProof/>
            <w:webHidden/>
          </w:rPr>
          <w:fldChar w:fldCharType="separate"/>
        </w:r>
        <w:r>
          <w:rPr>
            <w:noProof/>
            <w:webHidden/>
          </w:rPr>
          <w:t>48</w:t>
        </w:r>
        <w:r>
          <w:rPr>
            <w:noProof/>
            <w:webHidden/>
          </w:rPr>
          <w:fldChar w:fldCharType="end"/>
        </w:r>
      </w:hyperlink>
    </w:p>
    <w:p w14:paraId="22A16731" w14:textId="658744AB" w:rsidR="00E964A3" w:rsidRDefault="00E964A3">
      <w:pPr>
        <w:pStyle w:val="TOC4"/>
        <w:rPr>
          <w:rFonts w:asciiTheme="minorHAnsi" w:eastAsiaTheme="minorEastAsia" w:hAnsiTheme="minorHAnsi"/>
          <w:b w:val="0"/>
          <w:i w:val="0"/>
          <w:noProof/>
          <w:kern w:val="2"/>
          <w:sz w:val="22"/>
          <w14:ligatures w14:val="standardContextual"/>
        </w:rPr>
      </w:pPr>
      <w:hyperlink w:anchor="_Toc183087260" w:history="1">
        <w:r w:rsidRPr="002634E8">
          <w:rPr>
            <w:rStyle w:val="Hyperlink"/>
            <w:noProof/>
          </w:rPr>
          <w:t>2.2.3.20 Mô tả chi tiết màn hình đăng ký</w:t>
        </w:r>
        <w:r>
          <w:rPr>
            <w:noProof/>
            <w:webHidden/>
          </w:rPr>
          <w:tab/>
        </w:r>
        <w:r>
          <w:rPr>
            <w:noProof/>
            <w:webHidden/>
          </w:rPr>
          <w:fldChar w:fldCharType="begin"/>
        </w:r>
        <w:r>
          <w:rPr>
            <w:noProof/>
            <w:webHidden/>
          </w:rPr>
          <w:instrText xml:space="preserve"> PAGEREF _Toc183087260 \h </w:instrText>
        </w:r>
        <w:r>
          <w:rPr>
            <w:noProof/>
            <w:webHidden/>
          </w:rPr>
        </w:r>
        <w:r>
          <w:rPr>
            <w:noProof/>
            <w:webHidden/>
          </w:rPr>
          <w:fldChar w:fldCharType="separate"/>
        </w:r>
        <w:r>
          <w:rPr>
            <w:noProof/>
            <w:webHidden/>
          </w:rPr>
          <w:t>49</w:t>
        </w:r>
        <w:r>
          <w:rPr>
            <w:noProof/>
            <w:webHidden/>
          </w:rPr>
          <w:fldChar w:fldCharType="end"/>
        </w:r>
      </w:hyperlink>
    </w:p>
    <w:p w14:paraId="25007587" w14:textId="30F6A053" w:rsidR="00E964A3" w:rsidRDefault="00E964A3">
      <w:pPr>
        <w:pStyle w:val="TOC2"/>
        <w:tabs>
          <w:tab w:val="right" w:leader="dot" w:pos="9062"/>
        </w:tabs>
        <w:rPr>
          <w:rFonts w:asciiTheme="minorHAnsi" w:eastAsiaTheme="minorEastAsia" w:hAnsiTheme="minorHAnsi"/>
          <w:b w:val="0"/>
          <w:noProof/>
          <w:kern w:val="2"/>
          <w:sz w:val="22"/>
          <w14:ligatures w14:val="standardContextual"/>
        </w:rPr>
      </w:pPr>
      <w:hyperlink w:anchor="_Toc183087261" w:history="1">
        <w:r w:rsidRPr="002634E8">
          <w:rPr>
            <w:rStyle w:val="Hyperlink"/>
            <w:noProof/>
          </w:rPr>
          <w:t>2.3 THIẾT KẾ XỬ LÝ</w:t>
        </w:r>
        <w:r>
          <w:rPr>
            <w:noProof/>
            <w:webHidden/>
          </w:rPr>
          <w:tab/>
        </w:r>
        <w:r>
          <w:rPr>
            <w:noProof/>
            <w:webHidden/>
          </w:rPr>
          <w:fldChar w:fldCharType="begin"/>
        </w:r>
        <w:r>
          <w:rPr>
            <w:noProof/>
            <w:webHidden/>
          </w:rPr>
          <w:instrText xml:space="preserve"> PAGEREF _Toc183087261 \h </w:instrText>
        </w:r>
        <w:r>
          <w:rPr>
            <w:noProof/>
            <w:webHidden/>
          </w:rPr>
        </w:r>
        <w:r>
          <w:rPr>
            <w:noProof/>
            <w:webHidden/>
          </w:rPr>
          <w:fldChar w:fldCharType="separate"/>
        </w:r>
        <w:r>
          <w:rPr>
            <w:noProof/>
            <w:webHidden/>
          </w:rPr>
          <w:t>50</w:t>
        </w:r>
        <w:r>
          <w:rPr>
            <w:noProof/>
            <w:webHidden/>
          </w:rPr>
          <w:fldChar w:fldCharType="end"/>
        </w:r>
      </w:hyperlink>
    </w:p>
    <w:p w14:paraId="1DA994C3" w14:textId="12BF22A8"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62" w:history="1">
        <w:r w:rsidRPr="002634E8">
          <w:rPr>
            <w:rStyle w:val="Hyperlink"/>
            <w:noProof/>
          </w:rPr>
          <w:t>2.3.1 Bộ phận quản lý</w:t>
        </w:r>
        <w:r>
          <w:rPr>
            <w:noProof/>
            <w:webHidden/>
          </w:rPr>
          <w:tab/>
        </w:r>
        <w:r>
          <w:rPr>
            <w:noProof/>
            <w:webHidden/>
          </w:rPr>
          <w:fldChar w:fldCharType="begin"/>
        </w:r>
        <w:r>
          <w:rPr>
            <w:noProof/>
            <w:webHidden/>
          </w:rPr>
          <w:instrText xml:space="preserve"> PAGEREF _Toc183087262 \h </w:instrText>
        </w:r>
        <w:r>
          <w:rPr>
            <w:noProof/>
            <w:webHidden/>
          </w:rPr>
        </w:r>
        <w:r>
          <w:rPr>
            <w:noProof/>
            <w:webHidden/>
          </w:rPr>
          <w:fldChar w:fldCharType="separate"/>
        </w:r>
        <w:r>
          <w:rPr>
            <w:noProof/>
            <w:webHidden/>
          </w:rPr>
          <w:t>50</w:t>
        </w:r>
        <w:r>
          <w:rPr>
            <w:noProof/>
            <w:webHidden/>
          </w:rPr>
          <w:fldChar w:fldCharType="end"/>
        </w:r>
      </w:hyperlink>
    </w:p>
    <w:p w14:paraId="0DBCB2B7" w14:textId="763864DD" w:rsidR="00E964A3" w:rsidRDefault="00E964A3">
      <w:pPr>
        <w:pStyle w:val="TOC4"/>
        <w:rPr>
          <w:rFonts w:asciiTheme="minorHAnsi" w:eastAsiaTheme="minorEastAsia" w:hAnsiTheme="minorHAnsi"/>
          <w:b w:val="0"/>
          <w:i w:val="0"/>
          <w:noProof/>
          <w:kern w:val="2"/>
          <w:sz w:val="22"/>
          <w14:ligatures w14:val="standardContextual"/>
        </w:rPr>
      </w:pPr>
      <w:hyperlink w:anchor="_Toc183087263" w:history="1">
        <w:r w:rsidRPr="002634E8">
          <w:rPr>
            <w:rStyle w:val="Hyperlink"/>
            <w:noProof/>
          </w:rPr>
          <w:t>2.3.1.1 Hàm xử lý tạo phim</w:t>
        </w:r>
        <w:r>
          <w:rPr>
            <w:noProof/>
            <w:webHidden/>
          </w:rPr>
          <w:tab/>
        </w:r>
        <w:r>
          <w:rPr>
            <w:noProof/>
            <w:webHidden/>
          </w:rPr>
          <w:fldChar w:fldCharType="begin"/>
        </w:r>
        <w:r>
          <w:rPr>
            <w:noProof/>
            <w:webHidden/>
          </w:rPr>
          <w:instrText xml:space="preserve"> PAGEREF _Toc183087263 \h </w:instrText>
        </w:r>
        <w:r>
          <w:rPr>
            <w:noProof/>
            <w:webHidden/>
          </w:rPr>
        </w:r>
        <w:r>
          <w:rPr>
            <w:noProof/>
            <w:webHidden/>
          </w:rPr>
          <w:fldChar w:fldCharType="separate"/>
        </w:r>
        <w:r>
          <w:rPr>
            <w:noProof/>
            <w:webHidden/>
          </w:rPr>
          <w:t>50</w:t>
        </w:r>
        <w:r>
          <w:rPr>
            <w:noProof/>
            <w:webHidden/>
          </w:rPr>
          <w:fldChar w:fldCharType="end"/>
        </w:r>
      </w:hyperlink>
    </w:p>
    <w:p w14:paraId="1B20E0F6" w14:textId="231ACAD0" w:rsidR="00E964A3" w:rsidRDefault="00E964A3">
      <w:pPr>
        <w:pStyle w:val="TOC4"/>
        <w:rPr>
          <w:rFonts w:asciiTheme="minorHAnsi" w:eastAsiaTheme="minorEastAsia" w:hAnsiTheme="minorHAnsi"/>
          <w:b w:val="0"/>
          <w:i w:val="0"/>
          <w:noProof/>
          <w:kern w:val="2"/>
          <w:sz w:val="22"/>
          <w14:ligatures w14:val="standardContextual"/>
        </w:rPr>
      </w:pPr>
      <w:hyperlink w:anchor="_Toc183087264" w:history="1">
        <w:r w:rsidRPr="002634E8">
          <w:rPr>
            <w:rStyle w:val="Hyperlink"/>
            <w:noProof/>
          </w:rPr>
          <w:t>2.3.1.2 Hàm xử lý tạo thể loại của phim</w:t>
        </w:r>
        <w:r>
          <w:rPr>
            <w:noProof/>
            <w:webHidden/>
          </w:rPr>
          <w:tab/>
        </w:r>
        <w:r>
          <w:rPr>
            <w:noProof/>
            <w:webHidden/>
          </w:rPr>
          <w:fldChar w:fldCharType="begin"/>
        </w:r>
        <w:r>
          <w:rPr>
            <w:noProof/>
            <w:webHidden/>
          </w:rPr>
          <w:instrText xml:space="preserve"> PAGEREF _Toc183087264 \h </w:instrText>
        </w:r>
        <w:r>
          <w:rPr>
            <w:noProof/>
            <w:webHidden/>
          </w:rPr>
        </w:r>
        <w:r>
          <w:rPr>
            <w:noProof/>
            <w:webHidden/>
          </w:rPr>
          <w:fldChar w:fldCharType="separate"/>
        </w:r>
        <w:r>
          <w:rPr>
            <w:noProof/>
            <w:webHidden/>
          </w:rPr>
          <w:t>51</w:t>
        </w:r>
        <w:r>
          <w:rPr>
            <w:noProof/>
            <w:webHidden/>
          </w:rPr>
          <w:fldChar w:fldCharType="end"/>
        </w:r>
      </w:hyperlink>
    </w:p>
    <w:p w14:paraId="576305F9" w14:textId="0ED58EC2" w:rsidR="00E964A3" w:rsidRDefault="00E964A3">
      <w:pPr>
        <w:pStyle w:val="TOC4"/>
        <w:rPr>
          <w:rFonts w:asciiTheme="minorHAnsi" w:eastAsiaTheme="minorEastAsia" w:hAnsiTheme="minorHAnsi"/>
          <w:b w:val="0"/>
          <w:i w:val="0"/>
          <w:noProof/>
          <w:kern w:val="2"/>
          <w:sz w:val="22"/>
          <w14:ligatures w14:val="standardContextual"/>
        </w:rPr>
      </w:pPr>
      <w:hyperlink w:anchor="_Toc183087265" w:history="1">
        <w:r w:rsidRPr="002634E8">
          <w:rPr>
            <w:rStyle w:val="Hyperlink"/>
            <w:noProof/>
          </w:rPr>
          <w:t>2.3.1.3 Hàm xử lý doanh thu của phim</w:t>
        </w:r>
        <w:r>
          <w:rPr>
            <w:noProof/>
            <w:webHidden/>
          </w:rPr>
          <w:tab/>
        </w:r>
        <w:r>
          <w:rPr>
            <w:noProof/>
            <w:webHidden/>
          </w:rPr>
          <w:fldChar w:fldCharType="begin"/>
        </w:r>
        <w:r>
          <w:rPr>
            <w:noProof/>
            <w:webHidden/>
          </w:rPr>
          <w:instrText xml:space="preserve"> PAGEREF _Toc183087265 \h </w:instrText>
        </w:r>
        <w:r>
          <w:rPr>
            <w:noProof/>
            <w:webHidden/>
          </w:rPr>
        </w:r>
        <w:r>
          <w:rPr>
            <w:noProof/>
            <w:webHidden/>
          </w:rPr>
          <w:fldChar w:fldCharType="separate"/>
        </w:r>
        <w:r>
          <w:rPr>
            <w:noProof/>
            <w:webHidden/>
          </w:rPr>
          <w:t>52</w:t>
        </w:r>
        <w:r>
          <w:rPr>
            <w:noProof/>
            <w:webHidden/>
          </w:rPr>
          <w:fldChar w:fldCharType="end"/>
        </w:r>
      </w:hyperlink>
    </w:p>
    <w:p w14:paraId="0CE8FBAD" w14:textId="284B397F" w:rsidR="00E964A3" w:rsidRDefault="00E964A3">
      <w:pPr>
        <w:pStyle w:val="TOC4"/>
        <w:rPr>
          <w:rFonts w:asciiTheme="minorHAnsi" w:eastAsiaTheme="minorEastAsia" w:hAnsiTheme="minorHAnsi"/>
          <w:b w:val="0"/>
          <w:i w:val="0"/>
          <w:noProof/>
          <w:kern w:val="2"/>
          <w:sz w:val="22"/>
          <w14:ligatures w14:val="standardContextual"/>
        </w:rPr>
      </w:pPr>
      <w:hyperlink w:anchor="_Toc183087266" w:history="1">
        <w:r w:rsidRPr="002634E8">
          <w:rPr>
            <w:rStyle w:val="Hyperlink"/>
            <w:noProof/>
          </w:rPr>
          <w:t>2.3.1.4 Hàm xử lý tích lũy chi tiêu của khách hàng</w:t>
        </w:r>
        <w:r>
          <w:rPr>
            <w:noProof/>
            <w:webHidden/>
          </w:rPr>
          <w:tab/>
        </w:r>
        <w:r>
          <w:rPr>
            <w:noProof/>
            <w:webHidden/>
          </w:rPr>
          <w:fldChar w:fldCharType="begin"/>
        </w:r>
        <w:r>
          <w:rPr>
            <w:noProof/>
            <w:webHidden/>
          </w:rPr>
          <w:instrText xml:space="preserve"> PAGEREF _Toc183087266 \h </w:instrText>
        </w:r>
        <w:r>
          <w:rPr>
            <w:noProof/>
            <w:webHidden/>
          </w:rPr>
        </w:r>
        <w:r>
          <w:rPr>
            <w:noProof/>
            <w:webHidden/>
          </w:rPr>
          <w:fldChar w:fldCharType="separate"/>
        </w:r>
        <w:r>
          <w:rPr>
            <w:noProof/>
            <w:webHidden/>
          </w:rPr>
          <w:t>52</w:t>
        </w:r>
        <w:r>
          <w:rPr>
            <w:noProof/>
            <w:webHidden/>
          </w:rPr>
          <w:fldChar w:fldCharType="end"/>
        </w:r>
      </w:hyperlink>
    </w:p>
    <w:p w14:paraId="610BC3A2" w14:textId="58344C26" w:rsidR="00E964A3" w:rsidRDefault="00E964A3">
      <w:pPr>
        <w:pStyle w:val="TOC4"/>
        <w:rPr>
          <w:rFonts w:asciiTheme="minorHAnsi" w:eastAsiaTheme="minorEastAsia" w:hAnsiTheme="minorHAnsi"/>
          <w:b w:val="0"/>
          <w:i w:val="0"/>
          <w:noProof/>
          <w:kern w:val="2"/>
          <w:sz w:val="22"/>
          <w14:ligatures w14:val="standardContextual"/>
        </w:rPr>
      </w:pPr>
      <w:hyperlink w:anchor="_Toc183087267" w:history="1">
        <w:r w:rsidRPr="002634E8">
          <w:rPr>
            <w:rStyle w:val="Hyperlink"/>
            <w:noProof/>
          </w:rPr>
          <w:t>2.3.1.5 Hàm xử lý tạo phòng</w:t>
        </w:r>
        <w:r>
          <w:rPr>
            <w:noProof/>
            <w:webHidden/>
          </w:rPr>
          <w:tab/>
        </w:r>
        <w:r>
          <w:rPr>
            <w:noProof/>
            <w:webHidden/>
          </w:rPr>
          <w:fldChar w:fldCharType="begin"/>
        </w:r>
        <w:r>
          <w:rPr>
            <w:noProof/>
            <w:webHidden/>
          </w:rPr>
          <w:instrText xml:space="preserve"> PAGEREF _Toc183087267 \h </w:instrText>
        </w:r>
        <w:r>
          <w:rPr>
            <w:noProof/>
            <w:webHidden/>
          </w:rPr>
        </w:r>
        <w:r>
          <w:rPr>
            <w:noProof/>
            <w:webHidden/>
          </w:rPr>
          <w:fldChar w:fldCharType="separate"/>
        </w:r>
        <w:r>
          <w:rPr>
            <w:noProof/>
            <w:webHidden/>
          </w:rPr>
          <w:t>53</w:t>
        </w:r>
        <w:r>
          <w:rPr>
            <w:noProof/>
            <w:webHidden/>
          </w:rPr>
          <w:fldChar w:fldCharType="end"/>
        </w:r>
      </w:hyperlink>
    </w:p>
    <w:p w14:paraId="1B5D0900" w14:textId="2094B064" w:rsidR="00E964A3" w:rsidRDefault="00E964A3">
      <w:pPr>
        <w:pStyle w:val="TOC4"/>
        <w:rPr>
          <w:rFonts w:asciiTheme="minorHAnsi" w:eastAsiaTheme="minorEastAsia" w:hAnsiTheme="minorHAnsi"/>
          <w:b w:val="0"/>
          <w:i w:val="0"/>
          <w:noProof/>
          <w:kern w:val="2"/>
          <w:sz w:val="22"/>
          <w14:ligatures w14:val="standardContextual"/>
        </w:rPr>
      </w:pPr>
      <w:hyperlink w:anchor="_Toc183087268" w:history="1">
        <w:r w:rsidRPr="002634E8">
          <w:rPr>
            <w:rStyle w:val="Hyperlink"/>
            <w:noProof/>
          </w:rPr>
          <w:t>2.3.1.6 Hàm xử lý tạo ghế</w:t>
        </w:r>
        <w:r>
          <w:rPr>
            <w:noProof/>
            <w:webHidden/>
          </w:rPr>
          <w:tab/>
        </w:r>
        <w:r>
          <w:rPr>
            <w:noProof/>
            <w:webHidden/>
          </w:rPr>
          <w:fldChar w:fldCharType="begin"/>
        </w:r>
        <w:r>
          <w:rPr>
            <w:noProof/>
            <w:webHidden/>
          </w:rPr>
          <w:instrText xml:space="preserve"> PAGEREF _Toc183087268 \h </w:instrText>
        </w:r>
        <w:r>
          <w:rPr>
            <w:noProof/>
            <w:webHidden/>
          </w:rPr>
        </w:r>
        <w:r>
          <w:rPr>
            <w:noProof/>
            <w:webHidden/>
          </w:rPr>
          <w:fldChar w:fldCharType="separate"/>
        </w:r>
        <w:r>
          <w:rPr>
            <w:noProof/>
            <w:webHidden/>
          </w:rPr>
          <w:t>53</w:t>
        </w:r>
        <w:r>
          <w:rPr>
            <w:noProof/>
            <w:webHidden/>
          </w:rPr>
          <w:fldChar w:fldCharType="end"/>
        </w:r>
      </w:hyperlink>
    </w:p>
    <w:p w14:paraId="5B2F1519" w14:textId="4F206859" w:rsidR="00E964A3" w:rsidRDefault="00E964A3">
      <w:pPr>
        <w:pStyle w:val="TOC4"/>
        <w:rPr>
          <w:rFonts w:asciiTheme="minorHAnsi" w:eastAsiaTheme="minorEastAsia" w:hAnsiTheme="minorHAnsi"/>
          <w:b w:val="0"/>
          <w:i w:val="0"/>
          <w:noProof/>
          <w:kern w:val="2"/>
          <w:sz w:val="22"/>
          <w14:ligatures w14:val="standardContextual"/>
        </w:rPr>
      </w:pPr>
      <w:hyperlink w:anchor="_Toc183087269" w:history="1">
        <w:r w:rsidRPr="002634E8">
          <w:rPr>
            <w:rStyle w:val="Hyperlink"/>
            <w:noProof/>
          </w:rPr>
          <w:t>2.3.1.7 Hàm xử lý tạo quyền</w:t>
        </w:r>
        <w:r>
          <w:rPr>
            <w:noProof/>
            <w:webHidden/>
          </w:rPr>
          <w:tab/>
        </w:r>
        <w:r>
          <w:rPr>
            <w:noProof/>
            <w:webHidden/>
          </w:rPr>
          <w:fldChar w:fldCharType="begin"/>
        </w:r>
        <w:r>
          <w:rPr>
            <w:noProof/>
            <w:webHidden/>
          </w:rPr>
          <w:instrText xml:space="preserve"> PAGEREF _Toc183087269 \h </w:instrText>
        </w:r>
        <w:r>
          <w:rPr>
            <w:noProof/>
            <w:webHidden/>
          </w:rPr>
        </w:r>
        <w:r>
          <w:rPr>
            <w:noProof/>
            <w:webHidden/>
          </w:rPr>
          <w:fldChar w:fldCharType="separate"/>
        </w:r>
        <w:r>
          <w:rPr>
            <w:noProof/>
            <w:webHidden/>
          </w:rPr>
          <w:t>54</w:t>
        </w:r>
        <w:r>
          <w:rPr>
            <w:noProof/>
            <w:webHidden/>
          </w:rPr>
          <w:fldChar w:fldCharType="end"/>
        </w:r>
      </w:hyperlink>
    </w:p>
    <w:p w14:paraId="38494097" w14:textId="2551EA65" w:rsidR="00E964A3" w:rsidRDefault="00E964A3">
      <w:pPr>
        <w:pStyle w:val="TOC4"/>
        <w:rPr>
          <w:rFonts w:asciiTheme="minorHAnsi" w:eastAsiaTheme="minorEastAsia" w:hAnsiTheme="minorHAnsi"/>
          <w:b w:val="0"/>
          <w:i w:val="0"/>
          <w:noProof/>
          <w:kern w:val="2"/>
          <w:sz w:val="22"/>
          <w14:ligatures w14:val="standardContextual"/>
        </w:rPr>
      </w:pPr>
      <w:hyperlink w:anchor="_Toc183087270" w:history="1">
        <w:r w:rsidRPr="002634E8">
          <w:rPr>
            <w:rStyle w:val="Hyperlink"/>
            <w:noProof/>
          </w:rPr>
          <w:t>2.3.1.8 Hàm xử lý tạo tài khoản admin</w:t>
        </w:r>
        <w:r>
          <w:rPr>
            <w:noProof/>
            <w:webHidden/>
          </w:rPr>
          <w:tab/>
        </w:r>
        <w:r>
          <w:rPr>
            <w:noProof/>
            <w:webHidden/>
          </w:rPr>
          <w:fldChar w:fldCharType="begin"/>
        </w:r>
        <w:r>
          <w:rPr>
            <w:noProof/>
            <w:webHidden/>
          </w:rPr>
          <w:instrText xml:space="preserve"> PAGEREF _Toc183087270 \h </w:instrText>
        </w:r>
        <w:r>
          <w:rPr>
            <w:noProof/>
            <w:webHidden/>
          </w:rPr>
        </w:r>
        <w:r>
          <w:rPr>
            <w:noProof/>
            <w:webHidden/>
          </w:rPr>
          <w:fldChar w:fldCharType="separate"/>
        </w:r>
        <w:r>
          <w:rPr>
            <w:noProof/>
            <w:webHidden/>
          </w:rPr>
          <w:t>55</w:t>
        </w:r>
        <w:r>
          <w:rPr>
            <w:noProof/>
            <w:webHidden/>
          </w:rPr>
          <w:fldChar w:fldCharType="end"/>
        </w:r>
      </w:hyperlink>
    </w:p>
    <w:p w14:paraId="6D3FB8E5" w14:textId="21337554"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71" w:history="1">
        <w:r w:rsidRPr="002634E8">
          <w:rPr>
            <w:rStyle w:val="Hyperlink"/>
            <w:noProof/>
          </w:rPr>
          <w:t>2.3.2 Bộ phận người dùng</w:t>
        </w:r>
        <w:r>
          <w:rPr>
            <w:noProof/>
            <w:webHidden/>
          </w:rPr>
          <w:tab/>
        </w:r>
        <w:r>
          <w:rPr>
            <w:noProof/>
            <w:webHidden/>
          </w:rPr>
          <w:fldChar w:fldCharType="begin"/>
        </w:r>
        <w:r>
          <w:rPr>
            <w:noProof/>
            <w:webHidden/>
          </w:rPr>
          <w:instrText xml:space="preserve"> PAGEREF _Toc183087271 \h </w:instrText>
        </w:r>
        <w:r>
          <w:rPr>
            <w:noProof/>
            <w:webHidden/>
          </w:rPr>
        </w:r>
        <w:r>
          <w:rPr>
            <w:noProof/>
            <w:webHidden/>
          </w:rPr>
          <w:fldChar w:fldCharType="separate"/>
        </w:r>
        <w:r>
          <w:rPr>
            <w:noProof/>
            <w:webHidden/>
          </w:rPr>
          <w:t>55</w:t>
        </w:r>
        <w:r>
          <w:rPr>
            <w:noProof/>
            <w:webHidden/>
          </w:rPr>
          <w:fldChar w:fldCharType="end"/>
        </w:r>
      </w:hyperlink>
    </w:p>
    <w:p w14:paraId="40A51371" w14:textId="1564EF99" w:rsidR="00E964A3" w:rsidRDefault="00E964A3">
      <w:pPr>
        <w:pStyle w:val="TOC4"/>
        <w:rPr>
          <w:rFonts w:asciiTheme="minorHAnsi" w:eastAsiaTheme="minorEastAsia" w:hAnsiTheme="minorHAnsi"/>
          <w:b w:val="0"/>
          <w:i w:val="0"/>
          <w:noProof/>
          <w:kern w:val="2"/>
          <w:sz w:val="22"/>
          <w14:ligatures w14:val="standardContextual"/>
        </w:rPr>
      </w:pPr>
      <w:hyperlink w:anchor="_Toc183087272" w:history="1">
        <w:r w:rsidRPr="002634E8">
          <w:rPr>
            <w:rStyle w:val="Hyperlink"/>
            <w:noProof/>
          </w:rPr>
          <w:t>2.3.2.1 Hàm xử lý đăng nhập</w:t>
        </w:r>
        <w:r>
          <w:rPr>
            <w:noProof/>
            <w:webHidden/>
          </w:rPr>
          <w:tab/>
        </w:r>
        <w:r>
          <w:rPr>
            <w:noProof/>
            <w:webHidden/>
          </w:rPr>
          <w:fldChar w:fldCharType="begin"/>
        </w:r>
        <w:r>
          <w:rPr>
            <w:noProof/>
            <w:webHidden/>
          </w:rPr>
          <w:instrText xml:space="preserve"> PAGEREF _Toc183087272 \h </w:instrText>
        </w:r>
        <w:r>
          <w:rPr>
            <w:noProof/>
            <w:webHidden/>
          </w:rPr>
        </w:r>
        <w:r>
          <w:rPr>
            <w:noProof/>
            <w:webHidden/>
          </w:rPr>
          <w:fldChar w:fldCharType="separate"/>
        </w:r>
        <w:r>
          <w:rPr>
            <w:noProof/>
            <w:webHidden/>
          </w:rPr>
          <w:t>55</w:t>
        </w:r>
        <w:r>
          <w:rPr>
            <w:noProof/>
            <w:webHidden/>
          </w:rPr>
          <w:fldChar w:fldCharType="end"/>
        </w:r>
      </w:hyperlink>
    </w:p>
    <w:p w14:paraId="17E79F69" w14:textId="0F1D7B03" w:rsidR="00E964A3" w:rsidRDefault="00E964A3">
      <w:pPr>
        <w:pStyle w:val="TOC4"/>
        <w:rPr>
          <w:rFonts w:asciiTheme="minorHAnsi" w:eastAsiaTheme="minorEastAsia" w:hAnsiTheme="minorHAnsi"/>
          <w:b w:val="0"/>
          <w:i w:val="0"/>
          <w:noProof/>
          <w:kern w:val="2"/>
          <w:sz w:val="22"/>
          <w14:ligatures w14:val="standardContextual"/>
        </w:rPr>
      </w:pPr>
      <w:hyperlink w:anchor="_Toc183087273" w:history="1">
        <w:r w:rsidRPr="002634E8">
          <w:rPr>
            <w:rStyle w:val="Hyperlink"/>
            <w:noProof/>
          </w:rPr>
          <w:t>2.3.2.2 Hàm xử lý đăng ký</w:t>
        </w:r>
        <w:r>
          <w:rPr>
            <w:noProof/>
            <w:webHidden/>
          </w:rPr>
          <w:tab/>
        </w:r>
        <w:r>
          <w:rPr>
            <w:noProof/>
            <w:webHidden/>
          </w:rPr>
          <w:fldChar w:fldCharType="begin"/>
        </w:r>
        <w:r>
          <w:rPr>
            <w:noProof/>
            <w:webHidden/>
          </w:rPr>
          <w:instrText xml:space="preserve"> PAGEREF _Toc183087273 \h </w:instrText>
        </w:r>
        <w:r>
          <w:rPr>
            <w:noProof/>
            <w:webHidden/>
          </w:rPr>
        </w:r>
        <w:r>
          <w:rPr>
            <w:noProof/>
            <w:webHidden/>
          </w:rPr>
          <w:fldChar w:fldCharType="separate"/>
        </w:r>
        <w:r>
          <w:rPr>
            <w:noProof/>
            <w:webHidden/>
          </w:rPr>
          <w:t>56</w:t>
        </w:r>
        <w:r>
          <w:rPr>
            <w:noProof/>
            <w:webHidden/>
          </w:rPr>
          <w:fldChar w:fldCharType="end"/>
        </w:r>
      </w:hyperlink>
    </w:p>
    <w:p w14:paraId="2BDB2BF4" w14:textId="57499CA0" w:rsidR="00E964A3" w:rsidRDefault="00E964A3">
      <w:pPr>
        <w:pStyle w:val="TOC4"/>
        <w:rPr>
          <w:rFonts w:asciiTheme="minorHAnsi" w:eastAsiaTheme="minorEastAsia" w:hAnsiTheme="minorHAnsi"/>
          <w:b w:val="0"/>
          <w:i w:val="0"/>
          <w:noProof/>
          <w:kern w:val="2"/>
          <w:sz w:val="22"/>
          <w14:ligatures w14:val="standardContextual"/>
        </w:rPr>
      </w:pPr>
      <w:hyperlink w:anchor="_Toc183087274" w:history="1">
        <w:r w:rsidRPr="002634E8">
          <w:rPr>
            <w:rStyle w:val="Hyperlink"/>
            <w:noProof/>
          </w:rPr>
          <w:t>2.3.2.3 Hàm xử lý hiện thông tin người dùng</w:t>
        </w:r>
        <w:r>
          <w:rPr>
            <w:noProof/>
            <w:webHidden/>
          </w:rPr>
          <w:tab/>
        </w:r>
        <w:r>
          <w:rPr>
            <w:noProof/>
            <w:webHidden/>
          </w:rPr>
          <w:fldChar w:fldCharType="begin"/>
        </w:r>
        <w:r>
          <w:rPr>
            <w:noProof/>
            <w:webHidden/>
          </w:rPr>
          <w:instrText xml:space="preserve"> PAGEREF _Toc183087274 \h </w:instrText>
        </w:r>
        <w:r>
          <w:rPr>
            <w:noProof/>
            <w:webHidden/>
          </w:rPr>
        </w:r>
        <w:r>
          <w:rPr>
            <w:noProof/>
            <w:webHidden/>
          </w:rPr>
          <w:fldChar w:fldCharType="separate"/>
        </w:r>
        <w:r>
          <w:rPr>
            <w:noProof/>
            <w:webHidden/>
          </w:rPr>
          <w:t>56</w:t>
        </w:r>
        <w:r>
          <w:rPr>
            <w:noProof/>
            <w:webHidden/>
          </w:rPr>
          <w:fldChar w:fldCharType="end"/>
        </w:r>
      </w:hyperlink>
    </w:p>
    <w:p w14:paraId="1231FAF2" w14:textId="20900E2C" w:rsidR="00E964A3" w:rsidRDefault="00E964A3">
      <w:pPr>
        <w:pStyle w:val="TOC4"/>
        <w:rPr>
          <w:rFonts w:asciiTheme="minorHAnsi" w:eastAsiaTheme="minorEastAsia" w:hAnsiTheme="minorHAnsi"/>
          <w:b w:val="0"/>
          <w:i w:val="0"/>
          <w:noProof/>
          <w:kern w:val="2"/>
          <w:sz w:val="22"/>
          <w14:ligatures w14:val="standardContextual"/>
        </w:rPr>
      </w:pPr>
      <w:hyperlink w:anchor="_Toc183087275" w:history="1">
        <w:r w:rsidRPr="002634E8">
          <w:rPr>
            <w:rStyle w:val="Hyperlink"/>
            <w:noProof/>
          </w:rPr>
          <w:t>2.3.2.4 Hàm xử lý hóa đơn</w:t>
        </w:r>
        <w:r>
          <w:rPr>
            <w:noProof/>
            <w:webHidden/>
          </w:rPr>
          <w:tab/>
        </w:r>
        <w:r>
          <w:rPr>
            <w:noProof/>
            <w:webHidden/>
          </w:rPr>
          <w:fldChar w:fldCharType="begin"/>
        </w:r>
        <w:r>
          <w:rPr>
            <w:noProof/>
            <w:webHidden/>
          </w:rPr>
          <w:instrText xml:space="preserve"> PAGEREF _Toc183087275 \h </w:instrText>
        </w:r>
        <w:r>
          <w:rPr>
            <w:noProof/>
            <w:webHidden/>
          </w:rPr>
        </w:r>
        <w:r>
          <w:rPr>
            <w:noProof/>
            <w:webHidden/>
          </w:rPr>
          <w:fldChar w:fldCharType="separate"/>
        </w:r>
        <w:r>
          <w:rPr>
            <w:noProof/>
            <w:webHidden/>
          </w:rPr>
          <w:t>57</w:t>
        </w:r>
        <w:r>
          <w:rPr>
            <w:noProof/>
            <w:webHidden/>
          </w:rPr>
          <w:fldChar w:fldCharType="end"/>
        </w:r>
      </w:hyperlink>
    </w:p>
    <w:p w14:paraId="2274DE72" w14:textId="0B7E7649"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76" w:history="1">
        <w:r w:rsidRPr="002634E8">
          <w:rPr>
            <w:rStyle w:val="Hyperlink"/>
            <w:noProof/>
          </w:rPr>
          <w:t>Chương 3. CÀI ĐẶT PHẦN MỀM</w:t>
        </w:r>
        <w:r>
          <w:rPr>
            <w:noProof/>
            <w:webHidden/>
          </w:rPr>
          <w:tab/>
        </w:r>
        <w:r>
          <w:rPr>
            <w:noProof/>
            <w:webHidden/>
          </w:rPr>
          <w:fldChar w:fldCharType="begin"/>
        </w:r>
        <w:r>
          <w:rPr>
            <w:noProof/>
            <w:webHidden/>
          </w:rPr>
          <w:instrText xml:space="preserve"> PAGEREF _Toc183087276 \h </w:instrText>
        </w:r>
        <w:r>
          <w:rPr>
            <w:noProof/>
            <w:webHidden/>
          </w:rPr>
        </w:r>
        <w:r>
          <w:rPr>
            <w:noProof/>
            <w:webHidden/>
          </w:rPr>
          <w:fldChar w:fldCharType="separate"/>
        </w:r>
        <w:r>
          <w:rPr>
            <w:noProof/>
            <w:webHidden/>
          </w:rPr>
          <w:t>60</w:t>
        </w:r>
        <w:r>
          <w:rPr>
            <w:noProof/>
            <w:webHidden/>
          </w:rPr>
          <w:fldChar w:fldCharType="end"/>
        </w:r>
      </w:hyperlink>
    </w:p>
    <w:p w14:paraId="78868EA8" w14:textId="392790CB"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77" w:history="1">
        <w:r w:rsidRPr="002634E8">
          <w:rPr>
            <w:rStyle w:val="Hyperlink"/>
            <w:noProof/>
          </w:rPr>
          <w:t>TÀI LIỆU THAM KHẢO</w:t>
        </w:r>
        <w:r>
          <w:rPr>
            <w:noProof/>
            <w:webHidden/>
          </w:rPr>
          <w:tab/>
        </w:r>
        <w:r>
          <w:rPr>
            <w:noProof/>
            <w:webHidden/>
          </w:rPr>
          <w:fldChar w:fldCharType="begin"/>
        </w:r>
        <w:r>
          <w:rPr>
            <w:noProof/>
            <w:webHidden/>
          </w:rPr>
          <w:instrText xml:space="preserve"> PAGEREF _Toc183087277 \h </w:instrText>
        </w:r>
        <w:r>
          <w:rPr>
            <w:noProof/>
            <w:webHidden/>
          </w:rPr>
        </w:r>
        <w:r>
          <w:rPr>
            <w:noProof/>
            <w:webHidden/>
          </w:rPr>
          <w:fldChar w:fldCharType="separate"/>
        </w:r>
        <w:r>
          <w:rPr>
            <w:noProof/>
            <w:webHidden/>
          </w:rPr>
          <w:t>61</w:t>
        </w:r>
        <w:r>
          <w:rPr>
            <w:noProof/>
            <w:webHidden/>
          </w:rPr>
          <w:fldChar w:fldCharType="end"/>
        </w:r>
      </w:hyperlink>
    </w:p>
    <w:p w14:paraId="7EFAB5BA" w14:textId="5D1BBBAA" w:rsidR="00814BB5" w:rsidRDefault="00E44CA4" w:rsidP="00814BB5">
      <w:pPr>
        <w:spacing w:line="240" w:lineRule="auto"/>
        <w:ind w:left="2880"/>
        <w:rPr>
          <w:rFonts w:ascii="Times New Roman" w:hAnsi="Times New Roman" w:cs="Times New Roman"/>
          <w:b/>
          <w:sz w:val="28"/>
          <w:szCs w:val="28"/>
        </w:rPr>
      </w:pPr>
      <w:r>
        <w:rPr>
          <w:rFonts w:ascii="Times New Roman" w:hAnsi="Times New Roman" w:cs="Times New Roman"/>
          <w:sz w:val="28"/>
          <w:szCs w:val="28"/>
        </w:rPr>
        <w:fldChar w:fldCharType="end"/>
      </w:r>
    </w:p>
    <w:p w14:paraId="731AA32B" w14:textId="77777777" w:rsidR="00471D14" w:rsidRDefault="00814BB5" w:rsidP="00471D14">
      <w:pPr>
        <w:rPr>
          <w:rFonts w:ascii="Times New Roman" w:hAnsi="Times New Roman" w:cs="Times New Roman"/>
          <w:b/>
          <w:sz w:val="28"/>
          <w:szCs w:val="28"/>
        </w:rPr>
      </w:pPr>
      <w:r>
        <w:rPr>
          <w:rFonts w:ascii="Times New Roman" w:hAnsi="Times New Roman" w:cs="Times New Roman"/>
          <w:b/>
          <w:sz w:val="28"/>
          <w:szCs w:val="28"/>
        </w:rPr>
        <w:br w:type="page"/>
      </w:r>
    </w:p>
    <w:p w14:paraId="5FF29989" w14:textId="77777777" w:rsidR="007E1A79" w:rsidRPr="0058221B" w:rsidRDefault="007E1A79" w:rsidP="007E1A79">
      <w:pPr>
        <w:pStyle w:val="H1"/>
      </w:pPr>
      <w:bookmarkStart w:id="2" w:name="_Toc164704483"/>
      <w:bookmarkStart w:id="3" w:name="_Toc183087205"/>
      <w:r w:rsidRPr="0058221B">
        <w:lastRenderedPageBreak/>
        <w:t>DANH MỤC HÌNH VẼ</w:t>
      </w:r>
      <w:bookmarkEnd w:id="2"/>
      <w:bookmarkEnd w:id="3"/>
    </w:p>
    <w:p w14:paraId="44A9DC40" w14:textId="2BB8BF6E" w:rsidR="00E964A3" w:rsidRDefault="0085494A">
      <w:pPr>
        <w:pStyle w:val="TableofFigures"/>
        <w:tabs>
          <w:tab w:val="right" w:leader="dot" w:pos="9062"/>
        </w:tabs>
        <w:rPr>
          <w:rFonts w:asciiTheme="minorHAnsi" w:eastAsiaTheme="minorEastAsia" w:hAnsiTheme="minorHAnsi"/>
          <w:noProof/>
          <w:kern w:val="2"/>
          <w:sz w:val="22"/>
          <w14:ligatures w14:val="standardContextual"/>
        </w:rPr>
      </w:pPr>
      <w:r>
        <w:rPr>
          <w:szCs w:val="28"/>
        </w:rPr>
        <w:fldChar w:fldCharType="begin"/>
      </w:r>
      <w:r>
        <w:rPr>
          <w:szCs w:val="28"/>
        </w:rPr>
        <w:instrText xml:space="preserve"> TOC \h \z \t "hinh1.1" \c </w:instrText>
      </w:r>
      <w:r>
        <w:rPr>
          <w:szCs w:val="28"/>
        </w:rPr>
        <w:fldChar w:fldCharType="separate"/>
      </w:r>
      <w:hyperlink w:anchor="_Toc183087278" w:history="1">
        <w:r w:rsidR="00E964A3" w:rsidRPr="00D4519F">
          <w:rPr>
            <w:rStyle w:val="Hyperlink"/>
            <w:noProof/>
          </w:rPr>
          <w:t>Hình 2.1 Sơ đồ logic tổng thể</w:t>
        </w:r>
        <w:r w:rsidR="00E964A3">
          <w:rPr>
            <w:noProof/>
            <w:webHidden/>
          </w:rPr>
          <w:tab/>
        </w:r>
        <w:r w:rsidR="00E964A3">
          <w:rPr>
            <w:noProof/>
            <w:webHidden/>
          </w:rPr>
          <w:fldChar w:fldCharType="begin"/>
        </w:r>
        <w:r w:rsidR="00E964A3">
          <w:rPr>
            <w:noProof/>
            <w:webHidden/>
          </w:rPr>
          <w:instrText xml:space="preserve"> PAGEREF _Toc183087278 \h </w:instrText>
        </w:r>
        <w:r w:rsidR="00E964A3">
          <w:rPr>
            <w:noProof/>
            <w:webHidden/>
          </w:rPr>
        </w:r>
        <w:r w:rsidR="00E964A3">
          <w:rPr>
            <w:noProof/>
            <w:webHidden/>
          </w:rPr>
          <w:fldChar w:fldCharType="separate"/>
        </w:r>
        <w:r w:rsidR="00E964A3">
          <w:rPr>
            <w:noProof/>
            <w:webHidden/>
          </w:rPr>
          <w:t>12</w:t>
        </w:r>
        <w:r w:rsidR="00E964A3">
          <w:rPr>
            <w:noProof/>
            <w:webHidden/>
          </w:rPr>
          <w:fldChar w:fldCharType="end"/>
        </w:r>
      </w:hyperlink>
    </w:p>
    <w:p w14:paraId="43736F39" w14:textId="62DCE300"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79" w:history="1">
        <w:r w:rsidRPr="00D4519F">
          <w:rPr>
            <w:rStyle w:val="Hyperlink"/>
            <w:noProof/>
          </w:rPr>
          <w:t>Hình 2.2 Màn hình đăng nhập</w:t>
        </w:r>
        <w:r>
          <w:rPr>
            <w:noProof/>
            <w:webHidden/>
          </w:rPr>
          <w:tab/>
        </w:r>
        <w:r>
          <w:rPr>
            <w:noProof/>
            <w:webHidden/>
          </w:rPr>
          <w:fldChar w:fldCharType="begin"/>
        </w:r>
        <w:r>
          <w:rPr>
            <w:noProof/>
            <w:webHidden/>
          </w:rPr>
          <w:instrText xml:space="preserve"> PAGEREF _Toc183087279 \h </w:instrText>
        </w:r>
        <w:r>
          <w:rPr>
            <w:noProof/>
            <w:webHidden/>
          </w:rPr>
        </w:r>
        <w:r>
          <w:rPr>
            <w:noProof/>
            <w:webHidden/>
          </w:rPr>
          <w:fldChar w:fldCharType="separate"/>
        </w:r>
        <w:r>
          <w:rPr>
            <w:noProof/>
            <w:webHidden/>
          </w:rPr>
          <w:t>23</w:t>
        </w:r>
        <w:r>
          <w:rPr>
            <w:noProof/>
            <w:webHidden/>
          </w:rPr>
          <w:fldChar w:fldCharType="end"/>
        </w:r>
      </w:hyperlink>
    </w:p>
    <w:p w14:paraId="3E7EADBB" w14:textId="3AB60097"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0" w:history="1">
        <w:r w:rsidRPr="00D4519F">
          <w:rPr>
            <w:rStyle w:val="Hyperlink"/>
            <w:noProof/>
          </w:rPr>
          <w:t>Hình 2.3 Màn hình trang chủ</w:t>
        </w:r>
        <w:r>
          <w:rPr>
            <w:noProof/>
            <w:webHidden/>
          </w:rPr>
          <w:tab/>
        </w:r>
        <w:r>
          <w:rPr>
            <w:noProof/>
            <w:webHidden/>
          </w:rPr>
          <w:fldChar w:fldCharType="begin"/>
        </w:r>
        <w:r>
          <w:rPr>
            <w:noProof/>
            <w:webHidden/>
          </w:rPr>
          <w:instrText xml:space="preserve"> PAGEREF _Toc183087280 \h </w:instrText>
        </w:r>
        <w:r>
          <w:rPr>
            <w:noProof/>
            <w:webHidden/>
          </w:rPr>
        </w:r>
        <w:r>
          <w:rPr>
            <w:noProof/>
            <w:webHidden/>
          </w:rPr>
          <w:fldChar w:fldCharType="separate"/>
        </w:r>
        <w:r>
          <w:rPr>
            <w:noProof/>
            <w:webHidden/>
          </w:rPr>
          <w:t>24</w:t>
        </w:r>
        <w:r>
          <w:rPr>
            <w:noProof/>
            <w:webHidden/>
          </w:rPr>
          <w:fldChar w:fldCharType="end"/>
        </w:r>
      </w:hyperlink>
    </w:p>
    <w:p w14:paraId="1CDBB87A" w14:textId="4CB722F5"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1" w:history="1">
        <w:r w:rsidRPr="00D4519F">
          <w:rPr>
            <w:rStyle w:val="Hyperlink"/>
            <w:noProof/>
          </w:rPr>
          <w:t>Hình 2.4 Màn hình danh sách phim</w:t>
        </w:r>
        <w:r>
          <w:rPr>
            <w:noProof/>
            <w:webHidden/>
          </w:rPr>
          <w:tab/>
        </w:r>
        <w:r>
          <w:rPr>
            <w:noProof/>
            <w:webHidden/>
          </w:rPr>
          <w:fldChar w:fldCharType="begin"/>
        </w:r>
        <w:r>
          <w:rPr>
            <w:noProof/>
            <w:webHidden/>
          </w:rPr>
          <w:instrText xml:space="preserve"> PAGEREF _Toc183087281 \h </w:instrText>
        </w:r>
        <w:r>
          <w:rPr>
            <w:noProof/>
            <w:webHidden/>
          </w:rPr>
        </w:r>
        <w:r>
          <w:rPr>
            <w:noProof/>
            <w:webHidden/>
          </w:rPr>
          <w:fldChar w:fldCharType="separate"/>
        </w:r>
        <w:r>
          <w:rPr>
            <w:noProof/>
            <w:webHidden/>
          </w:rPr>
          <w:t>26</w:t>
        </w:r>
        <w:r>
          <w:rPr>
            <w:noProof/>
            <w:webHidden/>
          </w:rPr>
          <w:fldChar w:fldCharType="end"/>
        </w:r>
      </w:hyperlink>
    </w:p>
    <w:p w14:paraId="3440D61F" w14:textId="3669C206"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2" w:history="1">
        <w:r w:rsidRPr="00D4519F">
          <w:rPr>
            <w:rStyle w:val="Hyperlink"/>
            <w:noProof/>
          </w:rPr>
          <w:t>Hình 2.5 Màn hình tạo mới phim</w:t>
        </w:r>
        <w:r>
          <w:rPr>
            <w:noProof/>
            <w:webHidden/>
          </w:rPr>
          <w:tab/>
        </w:r>
        <w:r>
          <w:rPr>
            <w:noProof/>
            <w:webHidden/>
          </w:rPr>
          <w:fldChar w:fldCharType="begin"/>
        </w:r>
        <w:r>
          <w:rPr>
            <w:noProof/>
            <w:webHidden/>
          </w:rPr>
          <w:instrText xml:space="preserve"> PAGEREF _Toc183087282 \h </w:instrText>
        </w:r>
        <w:r>
          <w:rPr>
            <w:noProof/>
            <w:webHidden/>
          </w:rPr>
        </w:r>
        <w:r>
          <w:rPr>
            <w:noProof/>
            <w:webHidden/>
          </w:rPr>
          <w:fldChar w:fldCharType="separate"/>
        </w:r>
        <w:r>
          <w:rPr>
            <w:noProof/>
            <w:webHidden/>
          </w:rPr>
          <w:t>28</w:t>
        </w:r>
        <w:r>
          <w:rPr>
            <w:noProof/>
            <w:webHidden/>
          </w:rPr>
          <w:fldChar w:fldCharType="end"/>
        </w:r>
      </w:hyperlink>
    </w:p>
    <w:p w14:paraId="366326C6" w14:textId="11A2DE7B"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3" w:history="1">
        <w:r w:rsidRPr="00D4519F">
          <w:rPr>
            <w:rStyle w:val="Hyperlink"/>
            <w:noProof/>
          </w:rPr>
          <w:t>Hình 2.6 Màn hình tạo mới thể loại cho phim</w:t>
        </w:r>
        <w:r>
          <w:rPr>
            <w:noProof/>
            <w:webHidden/>
          </w:rPr>
          <w:tab/>
        </w:r>
        <w:r>
          <w:rPr>
            <w:noProof/>
            <w:webHidden/>
          </w:rPr>
          <w:fldChar w:fldCharType="begin"/>
        </w:r>
        <w:r>
          <w:rPr>
            <w:noProof/>
            <w:webHidden/>
          </w:rPr>
          <w:instrText xml:space="preserve"> PAGEREF _Toc183087283 \h </w:instrText>
        </w:r>
        <w:r>
          <w:rPr>
            <w:noProof/>
            <w:webHidden/>
          </w:rPr>
        </w:r>
        <w:r>
          <w:rPr>
            <w:noProof/>
            <w:webHidden/>
          </w:rPr>
          <w:fldChar w:fldCharType="separate"/>
        </w:r>
        <w:r>
          <w:rPr>
            <w:noProof/>
            <w:webHidden/>
          </w:rPr>
          <w:t>29</w:t>
        </w:r>
        <w:r>
          <w:rPr>
            <w:noProof/>
            <w:webHidden/>
          </w:rPr>
          <w:fldChar w:fldCharType="end"/>
        </w:r>
      </w:hyperlink>
    </w:p>
    <w:p w14:paraId="14D346A9" w14:textId="546F0AC2"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4" w:history="1">
        <w:r w:rsidRPr="00D4519F">
          <w:rPr>
            <w:rStyle w:val="Hyperlink"/>
            <w:noProof/>
          </w:rPr>
          <w:t>Hình 2.7 Màn hình doanh thu theo phim</w:t>
        </w:r>
        <w:r>
          <w:rPr>
            <w:noProof/>
            <w:webHidden/>
          </w:rPr>
          <w:tab/>
        </w:r>
        <w:r>
          <w:rPr>
            <w:noProof/>
            <w:webHidden/>
          </w:rPr>
          <w:fldChar w:fldCharType="begin"/>
        </w:r>
        <w:r>
          <w:rPr>
            <w:noProof/>
            <w:webHidden/>
          </w:rPr>
          <w:instrText xml:space="preserve"> PAGEREF _Toc183087284 \h </w:instrText>
        </w:r>
        <w:r>
          <w:rPr>
            <w:noProof/>
            <w:webHidden/>
          </w:rPr>
        </w:r>
        <w:r>
          <w:rPr>
            <w:noProof/>
            <w:webHidden/>
          </w:rPr>
          <w:fldChar w:fldCharType="separate"/>
        </w:r>
        <w:r>
          <w:rPr>
            <w:noProof/>
            <w:webHidden/>
          </w:rPr>
          <w:t>31</w:t>
        </w:r>
        <w:r>
          <w:rPr>
            <w:noProof/>
            <w:webHidden/>
          </w:rPr>
          <w:fldChar w:fldCharType="end"/>
        </w:r>
      </w:hyperlink>
    </w:p>
    <w:p w14:paraId="084A74E0" w14:textId="559CB92E"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5" w:history="1">
        <w:r w:rsidRPr="00D4519F">
          <w:rPr>
            <w:rStyle w:val="Hyperlink"/>
            <w:noProof/>
          </w:rPr>
          <w:t>Hình 2.8 Màn hình trang chi tiêu của khách hàng</w:t>
        </w:r>
        <w:r>
          <w:rPr>
            <w:noProof/>
            <w:webHidden/>
          </w:rPr>
          <w:tab/>
        </w:r>
        <w:r>
          <w:rPr>
            <w:noProof/>
            <w:webHidden/>
          </w:rPr>
          <w:fldChar w:fldCharType="begin"/>
        </w:r>
        <w:r>
          <w:rPr>
            <w:noProof/>
            <w:webHidden/>
          </w:rPr>
          <w:instrText xml:space="preserve"> PAGEREF _Toc183087285 \h </w:instrText>
        </w:r>
        <w:r>
          <w:rPr>
            <w:noProof/>
            <w:webHidden/>
          </w:rPr>
        </w:r>
        <w:r>
          <w:rPr>
            <w:noProof/>
            <w:webHidden/>
          </w:rPr>
          <w:fldChar w:fldCharType="separate"/>
        </w:r>
        <w:r>
          <w:rPr>
            <w:noProof/>
            <w:webHidden/>
          </w:rPr>
          <w:t>32</w:t>
        </w:r>
        <w:r>
          <w:rPr>
            <w:noProof/>
            <w:webHidden/>
          </w:rPr>
          <w:fldChar w:fldCharType="end"/>
        </w:r>
      </w:hyperlink>
    </w:p>
    <w:p w14:paraId="2B7260AF" w14:textId="25CEF6FC"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6" w:history="1">
        <w:r w:rsidRPr="00D4519F">
          <w:rPr>
            <w:rStyle w:val="Hyperlink"/>
            <w:noProof/>
          </w:rPr>
          <w:t>Hình 2.9 Màn hình danh mục phòng</w:t>
        </w:r>
        <w:r>
          <w:rPr>
            <w:noProof/>
            <w:webHidden/>
          </w:rPr>
          <w:tab/>
        </w:r>
        <w:r>
          <w:rPr>
            <w:noProof/>
            <w:webHidden/>
          </w:rPr>
          <w:fldChar w:fldCharType="begin"/>
        </w:r>
        <w:r>
          <w:rPr>
            <w:noProof/>
            <w:webHidden/>
          </w:rPr>
          <w:instrText xml:space="preserve"> PAGEREF _Toc183087286 \h </w:instrText>
        </w:r>
        <w:r>
          <w:rPr>
            <w:noProof/>
            <w:webHidden/>
          </w:rPr>
        </w:r>
        <w:r>
          <w:rPr>
            <w:noProof/>
            <w:webHidden/>
          </w:rPr>
          <w:fldChar w:fldCharType="separate"/>
        </w:r>
        <w:r>
          <w:rPr>
            <w:noProof/>
            <w:webHidden/>
          </w:rPr>
          <w:t>33</w:t>
        </w:r>
        <w:r>
          <w:rPr>
            <w:noProof/>
            <w:webHidden/>
          </w:rPr>
          <w:fldChar w:fldCharType="end"/>
        </w:r>
      </w:hyperlink>
    </w:p>
    <w:p w14:paraId="5DF3F2F6" w14:textId="35948376"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7" w:history="1">
        <w:r w:rsidRPr="00D4519F">
          <w:rPr>
            <w:rStyle w:val="Hyperlink"/>
            <w:noProof/>
          </w:rPr>
          <w:t>Hình 2.10 Màn hình tạo mới phòng</w:t>
        </w:r>
        <w:r>
          <w:rPr>
            <w:noProof/>
            <w:webHidden/>
          </w:rPr>
          <w:tab/>
        </w:r>
        <w:r>
          <w:rPr>
            <w:noProof/>
            <w:webHidden/>
          </w:rPr>
          <w:fldChar w:fldCharType="begin"/>
        </w:r>
        <w:r>
          <w:rPr>
            <w:noProof/>
            <w:webHidden/>
          </w:rPr>
          <w:instrText xml:space="preserve"> PAGEREF _Toc183087287 \h </w:instrText>
        </w:r>
        <w:r>
          <w:rPr>
            <w:noProof/>
            <w:webHidden/>
          </w:rPr>
        </w:r>
        <w:r>
          <w:rPr>
            <w:noProof/>
            <w:webHidden/>
          </w:rPr>
          <w:fldChar w:fldCharType="separate"/>
        </w:r>
        <w:r>
          <w:rPr>
            <w:noProof/>
            <w:webHidden/>
          </w:rPr>
          <w:t>34</w:t>
        </w:r>
        <w:r>
          <w:rPr>
            <w:noProof/>
            <w:webHidden/>
          </w:rPr>
          <w:fldChar w:fldCharType="end"/>
        </w:r>
      </w:hyperlink>
    </w:p>
    <w:p w14:paraId="72BCBBF4" w14:textId="11D1383D"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8" w:history="1">
        <w:r w:rsidRPr="00D4519F">
          <w:rPr>
            <w:rStyle w:val="Hyperlink"/>
            <w:noProof/>
          </w:rPr>
          <w:t>Hình 2.11 Màn hình danh sách ghế</w:t>
        </w:r>
        <w:r>
          <w:rPr>
            <w:noProof/>
            <w:webHidden/>
          </w:rPr>
          <w:tab/>
        </w:r>
        <w:r>
          <w:rPr>
            <w:noProof/>
            <w:webHidden/>
          </w:rPr>
          <w:fldChar w:fldCharType="begin"/>
        </w:r>
        <w:r>
          <w:rPr>
            <w:noProof/>
            <w:webHidden/>
          </w:rPr>
          <w:instrText xml:space="preserve"> PAGEREF _Toc183087288 \h </w:instrText>
        </w:r>
        <w:r>
          <w:rPr>
            <w:noProof/>
            <w:webHidden/>
          </w:rPr>
        </w:r>
        <w:r>
          <w:rPr>
            <w:noProof/>
            <w:webHidden/>
          </w:rPr>
          <w:fldChar w:fldCharType="separate"/>
        </w:r>
        <w:r>
          <w:rPr>
            <w:noProof/>
            <w:webHidden/>
          </w:rPr>
          <w:t>35</w:t>
        </w:r>
        <w:r>
          <w:rPr>
            <w:noProof/>
            <w:webHidden/>
          </w:rPr>
          <w:fldChar w:fldCharType="end"/>
        </w:r>
      </w:hyperlink>
    </w:p>
    <w:p w14:paraId="4D8371C2" w14:textId="151619F5"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9" w:history="1">
        <w:r w:rsidRPr="00D4519F">
          <w:rPr>
            <w:rStyle w:val="Hyperlink"/>
            <w:noProof/>
          </w:rPr>
          <w:t>Hình 2.12 Màn hình tạo ghế</w:t>
        </w:r>
        <w:r>
          <w:rPr>
            <w:noProof/>
            <w:webHidden/>
          </w:rPr>
          <w:tab/>
        </w:r>
        <w:r>
          <w:rPr>
            <w:noProof/>
            <w:webHidden/>
          </w:rPr>
          <w:fldChar w:fldCharType="begin"/>
        </w:r>
        <w:r>
          <w:rPr>
            <w:noProof/>
            <w:webHidden/>
          </w:rPr>
          <w:instrText xml:space="preserve"> PAGEREF _Toc183087289 \h </w:instrText>
        </w:r>
        <w:r>
          <w:rPr>
            <w:noProof/>
            <w:webHidden/>
          </w:rPr>
        </w:r>
        <w:r>
          <w:rPr>
            <w:noProof/>
            <w:webHidden/>
          </w:rPr>
          <w:fldChar w:fldCharType="separate"/>
        </w:r>
        <w:r>
          <w:rPr>
            <w:noProof/>
            <w:webHidden/>
          </w:rPr>
          <w:t>37</w:t>
        </w:r>
        <w:r>
          <w:rPr>
            <w:noProof/>
            <w:webHidden/>
          </w:rPr>
          <w:fldChar w:fldCharType="end"/>
        </w:r>
      </w:hyperlink>
    </w:p>
    <w:p w14:paraId="46AFEB87" w14:textId="0F1203C3"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0" w:history="1">
        <w:r w:rsidRPr="00D4519F">
          <w:rPr>
            <w:rStyle w:val="Hyperlink"/>
            <w:noProof/>
          </w:rPr>
          <w:t>Hình 2.13 Màn hình danh sách suất chiếu</w:t>
        </w:r>
        <w:r>
          <w:rPr>
            <w:noProof/>
            <w:webHidden/>
          </w:rPr>
          <w:tab/>
        </w:r>
        <w:r>
          <w:rPr>
            <w:noProof/>
            <w:webHidden/>
          </w:rPr>
          <w:fldChar w:fldCharType="begin"/>
        </w:r>
        <w:r>
          <w:rPr>
            <w:noProof/>
            <w:webHidden/>
          </w:rPr>
          <w:instrText xml:space="preserve"> PAGEREF _Toc183087290 \h </w:instrText>
        </w:r>
        <w:r>
          <w:rPr>
            <w:noProof/>
            <w:webHidden/>
          </w:rPr>
        </w:r>
        <w:r>
          <w:rPr>
            <w:noProof/>
            <w:webHidden/>
          </w:rPr>
          <w:fldChar w:fldCharType="separate"/>
        </w:r>
        <w:r>
          <w:rPr>
            <w:noProof/>
            <w:webHidden/>
          </w:rPr>
          <w:t>38</w:t>
        </w:r>
        <w:r>
          <w:rPr>
            <w:noProof/>
            <w:webHidden/>
          </w:rPr>
          <w:fldChar w:fldCharType="end"/>
        </w:r>
      </w:hyperlink>
    </w:p>
    <w:p w14:paraId="65EB81E4" w14:textId="710470FC"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1" w:history="1">
        <w:r w:rsidRPr="00D4519F">
          <w:rPr>
            <w:rStyle w:val="Hyperlink"/>
            <w:noProof/>
          </w:rPr>
          <w:t>Hình 2.14 Màn hình tạo suất chiếu</w:t>
        </w:r>
        <w:r>
          <w:rPr>
            <w:noProof/>
            <w:webHidden/>
          </w:rPr>
          <w:tab/>
        </w:r>
        <w:r>
          <w:rPr>
            <w:noProof/>
            <w:webHidden/>
          </w:rPr>
          <w:fldChar w:fldCharType="begin"/>
        </w:r>
        <w:r>
          <w:rPr>
            <w:noProof/>
            <w:webHidden/>
          </w:rPr>
          <w:instrText xml:space="preserve"> PAGEREF _Toc183087291 \h </w:instrText>
        </w:r>
        <w:r>
          <w:rPr>
            <w:noProof/>
            <w:webHidden/>
          </w:rPr>
        </w:r>
        <w:r>
          <w:rPr>
            <w:noProof/>
            <w:webHidden/>
          </w:rPr>
          <w:fldChar w:fldCharType="separate"/>
        </w:r>
        <w:r>
          <w:rPr>
            <w:noProof/>
            <w:webHidden/>
          </w:rPr>
          <w:t>39</w:t>
        </w:r>
        <w:r>
          <w:rPr>
            <w:noProof/>
            <w:webHidden/>
          </w:rPr>
          <w:fldChar w:fldCharType="end"/>
        </w:r>
      </w:hyperlink>
    </w:p>
    <w:p w14:paraId="16E2FE98" w14:textId="25CA6004"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2" w:history="1">
        <w:r w:rsidRPr="00D4519F">
          <w:rPr>
            <w:rStyle w:val="Hyperlink"/>
            <w:noProof/>
          </w:rPr>
          <w:t>Hình 2.15 Màn hình tạo quyền</w:t>
        </w:r>
        <w:r>
          <w:rPr>
            <w:noProof/>
            <w:webHidden/>
          </w:rPr>
          <w:tab/>
        </w:r>
        <w:r>
          <w:rPr>
            <w:noProof/>
            <w:webHidden/>
          </w:rPr>
          <w:fldChar w:fldCharType="begin"/>
        </w:r>
        <w:r>
          <w:rPr>
            <w:noProof/>
            <w:webHidden/>
          </w:rPr>
          <w:instrText xml:space="preserve"> PAGEREF _Toc183087292 \h </w:instrText>
        </w:r>
        <w:r>
          <w:rPr>
            <w:noProof/>
            <w:webHidden/>
          </w:rPr>
        </w:r>
        <w:r>
          <w:rPr>
            <w:noProof/>
            <w:webHidden/>
          </w:rPr>
          <w:fldChar w:fldCharType="separate"/>
        </w:r>
        <w:r>
          <w:rPr>
            <w:noProof/>
            <w:webHidden/>
          </w:rPr>
          <w:t>41</w:t>
        </w:r>
        <w:r>
          <w:rPr>
            <w:noProof/>
            <w:webHidden/>
          </w:rPr>
          <w:fldChar w:fldCharType="end"/>
        </w:r>
      </w:hyperlink>
    </w:p>
    <w:p w14:paraId="1D4DBCE0" w14:textId="1ED16463"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3" w:history="1">
        <w:r w:rsidRPr="00D4519F">
          <w:rPr>
            <w:rStyle w:val="Hyperlink"/>
            <w:noProof/>
          </w:rPr>
          <w:t>Hình 2.16 Màn hình tạo tài khoản cho admin</w:t>
        </w:r>
        <w:r>
          <w:rPr>
            <w:noProof/>
            <w:webHidden/>
          </w:rPr>
          <w:tab/>
        </w:r>
        <w:r>
          <w:rPr>
            <w:noProof/>
            <w:webHidden/>
          </w:rPr>
          <w:fldChar w:fldCharType="begin"/>
        </w:r>
        <w:r>
          <w:rPr>
            <w:noProof/>
            <w:webHidden/>
          </w:rPr>
          <w:instrText xml:space="preserve"> PAGEREF _Toc183087293 \h </w:instrText>
        </w:r>
        <w:r>
          <w:rPr>
            <w:noProof/>
            <w:webHidden/>
          </w:rPr>
        </w:r>
        <w:r>
          <w:rPr>
            <w:noProof/>
            <w:webHidden/>
          </w:rPr>
          <w:fldChar w:fldCharType="separate"/>
        </w:r>
        <w:r>
          <w:rPr>
            <w:noProof/>
            <w:webHidden/>
          </w:rPr>
          <w:t>42</w:t>
        </w:r>
        <w:r>
          <w:rPr>
            <w:noProof/>
            <w:webHidden/>
          </w:rPr>
          <w:fldChar w:fldCharType="end"/>
        </w:r>
      </w:hyperlink>
    </w:p>
    <w:p w14:paraId="4A53A4EE" w14:textId="66A1DFAE"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4" w:history="1">
        <w:r w:rsidRPr="00D4519F">
          <w:rPr>
            <w:rStyle w:val="Hyperlink"/>
            <w:noProof/>
          </w:rPr>
          <w:t>Hình 2.17 Màn hình trang chủ của người dùng</w:t>
        </w:r>
        <w:r>
          <w:rPr>
            <w:noProof/>
            <w:webHidden/>
          </w:rPr>
          <w:tab/>
        </w:r>
        <w:r>
          <w:rPr>
            <w:noProof/>
            <w:webHidden/>
          </w:rPr>
          <w:fldChar w:fldCharType="begin"/>
        </w:r>
        <w:r>
          <w:rPr>
            <w:noProof/>
            <w:webHidden/>
          </w:rPr>
          <w:instrText xml:space="preserve"> PAGEREF _Toc183087294 \h </w:instrText>
        </w:r>
        <w:r>
          <w:rPr>
            <w:noProof/>
            <w:webHidden/>
          </w:rPr>
        </w:r>
        <w:r>
          <w:rPr>
            <w:noProof/>
            <w:webHidden/>
          </w:rPr>
          <w:fldChar w:fldCharType="separate"/>
        </w:r>
        <w:r>
          <w:rPr>
            <w:noProof/>
            <w:webHidden/>
          </w:rPr>
          <w:t>44</w:t>
        </w:r>
        <w:r>
          <w:rPr>
            <w:noProof/>
            <w:webHidden/>
          </w:rPr>
          <w:fldChar w:fldCharType="end"/>
        </w:r>
      </w:hyperlink>
    </w:p>
    <w:p w14:paraId="05EB2A36" w14:textId="4582B760"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5" w:history="1">
        <w:r w:rsidRPr="00D4519F">
          <w:rPr>
            <w:rStyle w:val="Hyperlink"/>
            <w:noProof/>
          </w:rPr>
          <w:t>Hình 2.18 Màn hình chi tiết phim</w:t>
        </w:r>
        <w:r>
          <w:rPr>
            <w:noProof/>
            <w:webHidden/>
          </w:rPr>
          <w:tab/>
        </w:r>
        <w:r>
          <w:rPr>
            <w:noProof/>
            <w:webHidden/>
          </w:rPr>
          <w:fldChar w:fldCharType="begin"/>
        </w:r>
        <w:r>
          <w:rPr>
            <w:noProof/>
            <w:webHidden/>
          </w:rPr>
          <w:instrText xml:space="preserve"> PAGEREF _Toc183087295 \h </w:instrText>
        </w:r>
        <w:r>
          <w:rPr>
            <w:noProof/>
            <w:webHidden/>
          </w:rPr>
        </w:r>
        <w:r>
          <w:rPr>
            <w:noProof/>
            <w:webHidden/>
          </w:rPr>
          <w:fldChar w:fldCharType="separate"/>
        </w:r>
        <w:r>
          <w:rPr>
            <w:noProof/>
            <w:webHidden/>
          </w:rPr>
          <w:t>46</w:t>
        </w:r>
        <w:r>
          <w:rPr>
            <w:noProof/>
            <w:webHidden/>
          </w:rPr>
          <w:fldChar w:fldCharType="end"/>
        </w:r>
      </w:hyperlink>
    </w:p>
    <w:p w14:paraId="29BF14BD" w14:textId="7EA044CA"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6" w:history="1">
        <w:r w:rsidRPr="00D4519F">
          <w:rPr>
            <w:rStyle w:val="Hyperlink"/>
            <w:noProof/>
          </w:rPr>
          <w:t>Hình 2.19 Màn hình vé xem phim</w:t>
        </w:r>
        <w:r>
          <w:rPr>
            <w:noProof/>
            <w:webHidden/>
          </w:rPr>
          <w:tab/>
        </w:r>
        <w:r>
          <w:rPr>
            <w:noProof/>
            <w:webHidden/>
          </w:rPr>
          <w:fldChar w:fldCharType="begin"/>
        </w:r>
        <w:r>
          <w:rPr>
            <w:noProof/>
            <w:webHidden/>
          </w:rPr>
          <w:instrText xml:space="preserve"> PAGEREF _Toc183087296 \h </w:instrText>
        </w:r>
        <w:r>
          <w:rPr>
            <w:noProof/>
            <w:webHidden/>
          </w:rPr>
        </w:r>
        <w:r>
          <w:rPr>
            <w:noProof/>
            <w:webHidden/>
          </w:rPr>
          <w:fldChar w:fldCharType="separate"/>
        </w:r>
        <w:r>
          <w:rPr>
            <w:noProof/>
            <w:webHidden/>
          </w:rPr>
          <w:t>47</w:t>
        </w:r>
        <w:r>
          <w:rPr>
            <w:noProof/>
            <w:webHidden/>
          </w:rPr>
          <w:fldChar w:fldCharType="end"/>
        </w:r>
      </w:hyperlink>
    </w:p>
    <w:p w14:paraId="228B5634" w14:textId="575EDBA6"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7" w:history="1">
        <w:r w:rsidRPr="00D4519F">
          <w:rPr>
            <w:rStyle w:val="Hyperlink"/>
            <w:noProof/>
          </w:rPr>
          <w:t>Hình 2.20 Màn hình đăng nhập</w:t>
        </w:r>
        <w:r>
          <w:rPr>
            <w:noProof/>
            <w:webHidden/>
          </w:rPr>
          <w:tab/>
        </w:r>
        <w:r>
          <w:rPr>
            <w:noProof/>
            <w:webHidden/>
          </w:rPr>
          <w:fldChar w:fldCharType="begin"/>
        </w:r>
        <w:r>
          <w:rPr>
            <w:noProof/>
            <w:webHidden/>
          </w:rPr>
          <w:instrText xml:space="preserve"> PAGEREF _Toc183087297 \h </w:instrText>
        </w:r>
        <w:r>
          <w:rPr>
            <w:noProof/>
            <w:webHidden/>
          </w:rPr>
        </w:r>
        <w:r>
          <w:rPr>
            <w:noProof/>
            <w:webHidden/>
          </w:rPr>
          <w:fldChar w:fldCharType="separate"/>
        </w:r>
        <w:r>
          <w:rPr>
            <w:noProof/>
            <w:webHidden/>
          </w:rPr>
          <w:t>48</w:t>
        </w:r>
        <w:r>
          <w:rPr>
            <w:noProof/>
            <w:webHidden/>
          </w:rPr>
          <w:fldChar w:fldCharType="end"/>
        </w:r>
      </w:hyperlink>
    </w:p>
    <w:p w14:paraId="5676BD90" w14:textId="2CE54988"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8" w:history="1">
        <w:r w:rsidRPr="00D4519F">
          <w:rPr>
            <w:rStyle w:val="Hyperlink"/>
            <w:noProof/>
          </w:rPr>
          <w:t>Hình 2.21 Màn hình đăng ký</w:t>
        </w:r>
        <w:r>
          <w:rPr>
            <w:noProof/>
            <w:webHidden/>
          </w:rPr>
          <w:tab/>
        </w:r>
        <w:r>
          <w:rPr>
            <w:noProof/>
            <w:webHidden/>
          </w:rPr>
          <w:fldChar w:fldCharType="begin"/>
        </w:r>
        <w:r>
          <w:rPr>
            <w:noProof/>
            <w:webHidden/>
          </w:rPr>
          <w:instrText xml:space="preserve"> PAGEREF _Toc183087298 \h </w:instrText>
        </w:r>
        <w:r>
          <w:rPr>
            <w:noProof/>
            <w:webHidden/>
          </w:rPr>
        </w:r>
        <w:r>
          <w:rPr>
            <w:noProof/>
            <w:webHidden/>
          </w:rPr>
          <w:fldChar w:fldCharType="separate"/>
        </w:r>
        <w:r>
          <w:rPr>
            <w:noProof/>
            <w:webHidden/>
          </w:rPr>
          <w:t>49</w:t>
        </w:r>
        <w:r>
          <w:rPr>
            <w:noProof/>
            <w:webHidden/>
          </w:rPr>
          <w:fldChar w:fldCharType="end"/>
        </w:r>
      </w:hyperlink>
    </w:p>
    <w:p w14:paraId="59A5AF36" w14:textId="245331C1" w:rsidR="00FA45F2" w:rsidRDefault="0085494A" w:rsidP="00FA45F2">
      <w:pPr>
        <w:pStyle w:val="Nidung"/>
        <w:ind w:firstLine="0"/>
      </w:pPr>
      <w:r>
        <w:fldChar w:fldCharType="end"/>
      </w:r>
    </w:p>
    <w:p w14:paraId="443F82E2" w14:textId="77777777" w:rsidR="00FA45F2" w:rsidRDefault="00FA45F2">
      <w:pPr>
        <w:rPr>
          <w:rFonts w:ascii="Times New Roman" w:hAnsi="Times New Roman"/>
          <w:sz w:val="26"/>
        </w:rPr>
      </w:pPr>
      <w:r>
        <w:br w:type="page"/>
      </w:r>
    </w:p>
    <w:p w14:paraId="538CF0E4" w14:textId="77777777" w:rsidR="00FA45F2" w:rsidRDefault="00FA45F2" w:rsidP="00FA45F2">
      <w:pPr>
        <w:pStyle w:val="chng1"/>
        <w:numPr>
          <w:ilvl w:val="0"/>
          <w:numId w:val="0"/>
        </w:numPr>
        <w:jc w:val="center"/>
      </w:pPr>
      <w:bookmarkStart w:id="4" w:name="_Toc183087206"/>
      <w:r>
        <w:lastRenderedPageBreak/>
        <w:t>DANH MỤC</w:t>
      </w:r>
      <w:r w:rsidR="00215BDC">
        <w:t xml:space="preserve"> </w:t>
      </w:r>
      <w:r w:rsidR="00657602">
        <w:t>BẢNG</w:t>
      </w:r>
      <w:bookmarkEnd w:id="4"/>
    </w:p>
    <w:p w14:paraId="6AB0227D" w14:textId="74F03373" w:rsidR="00E964A3" w:rsidRDefault="00FA45F2">
      <w:pPr>
        <w:pStyle w:val="TableofFigures"/>
        <w:tabs>
          <w:tab w:val="right" w:leader="dot" w:pos="9062"/>
        </w:tabs>
        <w:rPr>
          <w:rFonts w:asciiTheme="minorHAnsi" w:eastAsiaTheme="minorEastAsia" w:hAnsiTheme="minorHAnsi"/>
          <w:noProof/>
          <w:kern w:val="2"/>
          <w:sz w:val="22"/>
          <w14:ligatures w14:val="standardContextual"/>
        </w:rPr>
      </w:pPr>
      <w:r>
        <w:fldChar w:fldCharType="begin"/>
      </w:r>
      <w:r>
        <w:instrText xml:space="preserve"> TOC \h \z \t "bang1.1" \c </w:instrText>
      </w:r>
      <w:r>
        <w:fldChar w:fldCharType="separate"/>
      </w:r>
      <w:hyperlink w:anchor="_Toc183087299" w:history="1">
        <w:r w:rsidR="00E964A3" w:rsidRPr="000D50B1">
          <w:rPr>
            <w:rStyle w:val="Hyperlink"/>
            <w:noProof/>
          </w:rPr>
          <w:t>Bảng  2. 1 Lớp Phim</w:t>
        </w:r>
        <w:r w:rsidR="00E964A3">
          <w:rPr>
            <w:noProof/>
            <w:webHidden/>
          </w:rPr>
          <w:tab/>
        </w:r>
        <w:r w:rsidR="00E964A3">
          <w:rPr>
            <w:noProof/>
            <w:webHidden/>
          </w:rPr>
          <w:fldChar w:fldCharType="begin"/>
        </w:r>
        <w:r w:rsidR="00E964A3">
          <w:rPr>
            <w:noProof/>
            <w:webHidden/>
          </w:rPr>
          <w:instrText xml:space="preserve"> PAGEREF _Toc183087299 \h </w:instrText>
        </w:r>
        <w:r w:rsidR="00E964A3">
          <w:rPr>
            <w:noProof/>
            <w:webHidden/>
          </w:rPr>
        </w:r>
        <w:r w:rsidR="00E964A3">
          <w:rPr>
            <w:noProof/>
            <w:webHidden/>
          </w:rPr>
          <w:fldChar w:fldCharType="separate"/>
        </w:r>
        <w:r w:rsidR="00E964A3">
          <w:rPr>
            <w:noProof/>
            <w:webHidden/>
          </w:rPr>
          <w:t>12</w:t>
        </w:r>
        <w:r w:rsidR="00E964A3">
          <w:rPr>
            <w:noProof/>
            <w:webHidden/>
          </w:rPr>
          <w:fldChar w:fldCharType="end"/>
        </w:r>
      </w:hyperlink>
    </w:p>
    <w:p w14:paraId="0228134B" w14:textId="3D32E26C"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0" w:history="1">
        <w:r w:rsidRPr="000D50B1">
          <w:rPr>
            <w:rStyle w:val="Hyperlink"/>
            <w:noProof/>
          </w:rPr>
          <w:t>Bảng  2. 2 Lớp SuatChieu</w:t>
        </w:r>
        <w:r>
          <w:rPr>
            <w:noProof/>
            <w:webHidden/>
          </w:rPr>
          <w:tab/>
        </w:r>
        <w:r>
          <w:rPr>
            <w:noProof/>
            <w:webHidden/>
          </w:rPr>
          <w:fldChar w:fldCharType="begin"/>
        </w:r>
        <w:r>
          <w:rPr>
            <w:noProof/>
            <w:webHidden/>
          </w:rPr>
          <w:instrText xml:space="preserve"> PAGEREF _Toc183087300 \h </w:instrText>
        </w:r>
        <w:r>
          <w:rPr>
            <w:noProof/>
            <w:webHidden/>
          </w:rPr>
        </w:r>
        <w:r>
          <w:rPr>
            <w:noProof/>
            <w:webHidden/>
          </w:rPr>
          <w:fldChar w:fldCharType="separate"/>
        </w:r>
        <w:r>
          <w:rPr>
            <w:noProof/>
            <w:webHidden/>
          </w:rPr>
          <w:t>13</w:t>
        </w:r>
        <w:r>
          <w:rPr>
            <w:noProof/>
            <w:webHidden/>
          </w:rPr>
          <w:fldChar w:fldCharType="end"/>
        </w:r>
      </w:hyperlink>
    </w:p>
    <w:p w14:paraId="5678DDB7" w14:textId="21993771"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1" w:history="1">
        <w:r w:rsidRPr="000D50B1">
          <w:rPr>
            <w:rStyle w:val="Hyperlink"/>
            <w:noProof/>
          </w:rPr>
          <w:t>Bảng  2. 3 Lớp ChuDe</w:t>
        </w:r>
        <w:r>
          <w:rPr>
            <w:noProof/>
            <w:webHidden/>
          </w:rPr>
          <w:tab/>
        </w:r>
        <w:r>
          <w:rPr>
            <w:noProof/>
            <w:webHidden/>
          </w:rPr>
          <w:fldChar w:fldCharType="begin"/>
        </w:r>
        <w:r>
          <w:rPr>
            <w:noProof/>
            <w:webHidden/>
          </w:rPr>
          <w:instrText xml:space="preserve"> PAGEREF _Toc183087301 \h </w:instrText>
        </w:r>
        <w:r>
          <w:rPr>
            <w:noProof/>
            <w:webHidden/>
          </w:rPr>
        </w:r>
        <w:r>
          <w:rPr>
            <w:noProof/>
            <w:webHidden/>
          </w:rPr>
          <w:fldChar w:fldCharType="separate"/>
        </w:r>
        <w:r>
          <w:rPr>
            <w:noProof/>
            <w:webHidden/>
          </w:rPr>
          <w:t>14</w:t>
        </w:r>
        <w:r>
          <w:rPr>
            <w:noProof/>
            <w:webHidden/>
          </w:rPr>
          <w:fldChar w:fldCharType="end"/>
        </w:r>
      </w:hyperlink>
    </w:p>
    <w:p w14:paraId="75DE9B88" w14:textId="72980C02"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2" w:history="1">
        <w:r w:rsidRPr="000D50B1">
          <w:rPr>
            <w:rStyle w:val="Hyperlink"/>
            <w:noProof/>
          </w:rPr>
          <w:t>Bảng  2. 4 Lớp BaiViet</w:t>
        </w:r>
        <w:r>
          <w:rPr>
            <w:noProof/>
            <w:webHidden/>
          </w:rPr>
          <w:tab/>
        </w:r>
        <w:r>
          <w:rPr>
            <w:noProof/>
            <w:webHidden/>
          </w:rPr>
          <w:fldChar w:fldCharType="begin"/>
        </w:r>
        <w:r>
          <w:rPr>
            <w:noProof/>
            <w:webHidden/>
          </w:rPr>
          <w:instrText xml:space="preserve"> PAGEREF _Toc183087302 \h </w:instrText>
        </w:r>
        <w:r>
          <w:rPr>
            <w:noProof/>
            <w:webHidden/>
          </w:rPr>
        </w:r>
        <w:r>
          <w:rPr>
            <w:noProof/>
            <w:webHidden/>
          </w:rPr>
          <w:fldChar w:fldCharType="separate"/>
        </w:r>
        <w:r>
          <w:rPr>
            <w:noProof/>
            <w:webHidden/>
          </w:rPr>
          <w:t>14</w:t>
        </w:r>
        <w:r>
          <w:rPr>
            <w:noProof/>
            <w:webHidden/>
          </w:rPr>
          <w:fldChar w:fldCharType="end"/>
        </w:r>
      </w:hyperlink>
    </w:p>
    <w:p w14:paraId="7801B061" w14:textId="2E256250"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3" w:history="1">
        <w:r w:rsidRPr="000D50B1">
          <w:rPr>
            <w:rStyle w:val="Hyperlink"/>
            <w:noProof/>
          </w:rPr>
          <w:t>Bảng  2. 5 Lớp TheLoai</w:t>
        </w:r>
        <w:r>
          <w:rPr>
            <w:noProof/>
            <w:webHidden/>
          </w:rPr>
          <w:tab/>
        </w:r>
        <w:r>
          <w:rPr>
            <w:noProof/>
            <w:webHidden/>
          </w:rPr>
          <w:fldChar w:fldCharType="begin"/>
        </w:r>
        <w:r>
          <w:rPr>
            <w:noProof/>
            <w:webHidden/>
          </w:rPr>
          <w:instrText xml:space="preserve"> PAGEREF _Toc183087303 \h </w:instrText>
        </w:r>
        <w:r>
          <w:rPr>
            <w:noProof/>
            <w:webHidden/>
          </w:rPr>
        </w:r>
        <w:r>
          <w:rPr>
            <w:noProof/>
            <w:webHidden/>
          </w:rPr>
          <w:fldChar w:fldCharType="separate"/>
        </w:r>
        <w:r>
          <w:rPr>
            <w:noProof/>
            <w:webHidden/>
          </w:rPr>
          <w:t>15</w:t>
        </w:r>
        <w:r>
          <w:rPr>
            <w:noProof/>
            <w:webHidden/>
          </w:rPr>
          <w:fldChar w:fldCharType="end"/>
        </w:r>
      </w:hyperlink>
    </w:p>
    <w:p w14:paraId="73D882BB" w14:textId="22769F14"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4" w:history="1">
        <w:r w:rsidRPr="000D50B1">
          <w:rPr>
            <w:rStyle w:val="Hyperlink"/>
            <w:noProof/>
          </w:rPr>
          <w:t>Bảng  2. 6 Lớp NguoiDung</w:t>
        </w:r>
        <w:r>
          <w:rPr>
            <w:noProof/>
            <w:webHidden/>
          </w:rPr>
          <w:tab/>
        </w:r>
        <w:r>
          <w:rPr>
            <w:noProof/>
            <w:webHidden/>
          </w:rPr>
          <w:fldChar w:fldCharType="begin"/>
        </w:r>
        <w:r>
          <w:rPr>
            <w:noProof/>
            <w:webHidden/>
          </w:rPr>
          <w:instrText xml:space="preserve"> PAGEREF _Toc183087304 \h </w:instrText>
        </w:r>
        <w:r>
          <w:rPr>
            <w:noProof/>
            <w:webHidden/>
          </w:rPr>
        </w:r>
        <w:r>
          <w:rPr>
            <w:noProof/>
            <w:webHidden/>
          </w:rPr>
          <w:fldChar w:fldCharType="separate"/>
        </w:r>
        <w:r>
          <w:rPr>
            <w:noProof/>
            <w:webHidden/>
          </w:rPr>
          <w:t>15</w:t>
        </w:r>
        <w:r>
          <w:rPr>
            <w:noProof/>
            <w:webHidden/>
          </w:rPr>
          <w:fldChar w:fldCharType="end"/>
        </w:r>
      </w:hyperlink>
    </w:p>
    <w:p w14:paraId="541C25C3" w14:textId="5A3EB13B"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5" w:history="1">
        <w:r w:rsidRPr="000D50B1">
          <w:rPr>
            <w:rStyle w:val="Hyperlink"/>
            <w:noProof/>
          </w:rPr>
          <w:t>Bảng  2. 7 Lớp Phong</w:t>
        </w:r>
        <w:r>
          <w:rPr>
            <w:noProof/>
            <w:webHidden/>
          </w:rPr>
          <w:tab/>
        </w:r>
        <w:r>
          <w:rPr>
            <w:noProof/>
            <w:webHidden/>
          </w:rPr>
          <w:fldChar w:fldCharType="begin"/>
        </w:r>
        <w:r>
          <w:rPr>
            <w:noProof/>
            <w:webHidden/>
          </w:rPr>
          <w:instrText xml:space="preserve"> PAGEREF _Toc183087305 \h </w:instrText>
        </w:r>
        <w:r>
          <w:rPr>
            <w:noProof/>
            <w:webHidden/>
          </w:rPr>
        </w:r>
        <w:r>
          <w:rPr>
            <w:noProof/>
            <w:webHidden/>
          </w:rPr>
          <w:fldChar w:fldCharType="separate"/>
        </w:r>
        <w:r>
          <w:rPr>
            <w:noProof/>
            <w:webHidden/>
          </w:rPr>
          <w:t>16</w:t>
        </w:r>
        <w:r>
          <w:rPr>
            <w:noProof/>
            <w:webHidden/>
          </w:rPr>
          <w:fldChar w:fldCharType="end"/>
        </w:r>
      </w:hyperlink>
    </w:p>
    <w:p w14:paraId="56E17DFC" w14:textId="202E17A8"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6" w:history="1">
        <w:r w:rsidRPr="000D50B1">
          <w:rPr>
            <w:rStyle w:val="Hyperlink"/>
            <w:noProof/>
          </w:rPr>
          <w:t>Bảng  2. 8 Lớp Ghe</w:t>
        </w:r>
        <w:r>
          <w:rPr>
            <w:noProof/>
            <w:webHidden/>
          </w:rPr>
          <w:tab/>
        </w:r>
        <w:r>
          <w:rPr>
            <w:noProof/>
            <w:webHidden/>
          </w:rPr>
          <w:fldChar w:fldCharType="begin"/>
        </w:r>
        <w:r>
          <w:rPr>
            <w:noProof/>
            <w:webHidden/>
          </w:rPr>
          <w:instrText xml:space="preserve"> PAGEREF _Toc183087306 \h </w:instrText>
        </w:r>
        <w:r>
          <w:rPr>
            <w:noProof/>
            <w:webHidden/>
          </w:rPr>
        </w:r>
        <w:r>
          <w:rPr>
            <w:noProof/>
            <w:webHidden/>
          </w:rPr>
          <w:fldChar w:fldCharType="separate"/>
        </w:r>
        <w:r>
          <w:rPr>
            <w:noProof/>
            <w:webHidden/>
          </w:rPr>
          <w:t>16</w:t>
        </w:r>
        <w:r>
          <w:rPr>
            <w:noProof/>
            <w:webHidden/>
          </w:rPr>
          <w:fldChar w:fldCharType="end"/>
        </w:r>
      </w:hyperlink>
    </w:p>
    <w:p w14:paraId="23AB05B7" w14:textId="324271F7"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7" w:history="1">
        <w:r w:rsidRPr="000D50B1">
          <w:rPr>
            <w:rStyle w:val="Hyperlink"/>
            <w:noProof/>
          </w:rPr>
          <w:t>Bảng  2. 9 Lớp HoaDon</w:t>
        </w:r>
        <w:r>
          <w:rPr>
            <w:noProof/>
            <w:webHidden/>
          </w:rPr>
          <w:tab/>
        </w:r>
        <w:r>
          <w:rPr>
            <w:noProof/>
            <w:webHidden/>
          </w:rPr>
          <w:fldChar w:fldCharType="begin"/>
        </w:r>
        <w:r>
          <w:rPr>
            <w:noProof/>
            <w:webHidden/>
          </w:rPr>
          <w:instrText xml:space="preserve"> PAGEREF _Toc183087307 \h </w:instrText>
        </w:r>
        <w:r>
          <w:rPr>
            <w:noProof/>
            <w:webHidden/>
          </w:rPr>
        </w:r>
        <w:r>
          <w:rPr>
            <w:noProof/>
            <w:webHidden/>
          </w:rPr>
          <w:fldChar w:fldCharType="separate"/>
        </w:r>
        <w:r>
          <w:rPr>
            <w:noProof/>
            <w:webHidden/>
          </w:rPr>
          <w:t>17</w:t>
        </w:r>
        <w:r>
          <w:rPr>
            <w:noProof/>
            <w:webHidden/>
          </w:rPr>
          <w:fldChar w:fldCharType="end"/>
        </w:r>
      </w:hyperlink>
    </w:p>
    <w:p w14:paraId="7306F6CC" w14:textId="1A019887"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8" w:history="1">
        <w:r w:rsidRPr="000D50B1">
          <w:rPr>
            <w:rStyle w:val="Hyperlink"/>
            <w:noProof/>
          </w:rPr>
          <w:t>Bảng  2. 10 Lớp ChiTietHoaDon</w:t>
        </w:r>
        <w:r>
          <w:rPr>
            <w:noProof/>
            <w:webHidden/>
          </w:rPr>
          <w:tab/>
        </w:r>
        <w:r>
          <w:rPr>
            <w:noProof/>
            <w:webHidden/>
          </w:rPr>
          <w:fldChar w:fldCharType="begin"/>
        </w:r>
        <w:r>
          <w:rPr>
            <w:noProof/>
            <w:webHidden/>
          </w:rPr>
          <w:instrText xml:space="preserve"> PAGEREF _Toc183087308 \h </w:instrText>
        </w:r>
        <w:r>
          <w:rPr>
            <w:noProof/>
            <w:webHidden/>
          </w:rPr>
        </w:r>
        <w:r>
          <w:rPr>
            <w:noProof/>
            <w:webHidden/>
          </w:rPr>
          <w:fldChar w:fldCharType="separate"/>
        </w:r>
        <w:r>
          <w:rPr>
            <w:noProof/>
            <w:webHidden/>
          </w:rPr>
          <w:t>18</w:t>
        </w:r>
        <w:r>
          <w:rPr>
            <w:noProof/>
            <w:webHidden/>
          </w:rPr>
          <w:fldChar w:fldCharType="end"/>
        </w:r>
      </w:hyperlink>
    </w:p>
    <w:p w14:paraId="6D36EE96" w14:textId="0523686D"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9" w:history="1">
        <w:r w:rsidRPr="000D50B1">
          <w:rPr>
            <w:rStyle w:val="Hyperlink"/>
            <w:noProof/>
          </w:rPr>
          <w:t>Bảng  2. 11 Lớp Menu</w:t>
        </w:r>
        <w:r>
          <w:rPr>
            <w:noProof/>
            <w:webHidden/>
          </w:rPr>
          <w:tab/>
        </w:r>
        <w:r>
          <w:rPr>
            <w:noProof/>
            <w:webHidden/>
          </w:rPr>
          <w:fldChar w:fldCharType="begin"/>
        </w:r>
        <w:r>
          <w:rPr>
            <w:noProof/>
            <w:webHidden/>
          </w:rPr>
          <w:instrText xml:space="preserve"> PAGEREF _Toc183087309 \h </w:instrText>
        </w:r>
        <w:r>
          <w:rPr>
            <w:noProof/>
            <w:webHidden/>
          </w:rPr>
        </w:r>
        <w:r>
          <w:rPr>
            <w:noProof/>
            <w:webHidden/>
          </w:rPr>
          <w:fldChar w:fldCharType="separate"/>
        </w:r>
        <w:r>
          <w:rPr>
            <w:noProof/>
            <w:webHidden/>
          </w:rPr>
          <w:t>18</w:t>
        </w:r>
        <w:r>
          <w:rPr>
            <w:noProof/>
            <w:webHidden/>
          </w:rPr>
          <w:fldChar w:fldCharType="end"/>
        </w:r>
      </w:hyperlink>
    </w:p>
    <w:p w14:paraId="6F6BE1B5" w14:textId="2C0E634D"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10" w:history="1">
        <w:r w:rsidRPr="000D50B1">
          <w:rPr>
            <w:rStyle w:val="Hyperlink"/>
            <w:noProof/>
          </w:rPr>
          <w:t>Bảng  2. 12 Lớp Slider</w:t>
        </w:r>
        <w:r>
          <w:rPr>
            <w:noProof/>
            <w:webHidden/>
          </w:rPr>
          <w:tab/>
        </w:r>
        <w:r>
          <w:rPr>
            <w:noProof/>
            <w:webHidden/>
          </w:rPr>
          <w:fldChar w:fldCharType="begin"/>
        </w:r>
        <w:r>
          <w:rPr>
            <w:noProof/>
            <w:webHidden/>
          </w:rPr>
          <w:instrText xml:space="preserve"> PAGEREF _Toc183087310 \h </w:instrText>
        </w:r>
        <w:r>
          <w:rPr>
            <w:noProof/>
            <w:webHidden/>
          </w:rPr>
        </w:r>
        <w:r>
          <w:rPr>
            <w:noProof/>
            <w:webHidden/>
          </w:rPr>
          <w:fldChar w:fldCharType="separate"/>
        </w:r>
        <w:r>
          <w:rPr>
            <w:noProof/>
            <w:webHidden/>
          </w:rPr>
          <w:t>19</w:t>
        </w:r>
        <w:r>
          <w:rPr>
            <w:noProof/>
            <w:webHidden/>
          </w:rPr>
          <w:fldChar w:fldCharType="end"/>
        </w:r>
      </w:hyperlink>
    </w:p>
    <w:p w14:paraId="18BEC847" w14:textId="6E4102A2"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11" w:history="1">
        <w:r w:rsidRPr="000D50B1">
          <w:rPr>
            <w:rStyle w:val="Hyperlink"/>
            <w:noProof/>
          </w:rPr>
          <w:t>Bảng  2. 13 Lớp Tham số</w:t>
        </w:r>
        <w:r>
          <w:rPr>
            <w:noProof/>
            <w:webHidden/>
          </w:rPr>
          <w:tab/>
        </w:r>
        <w:r>
          <w:rPr>
            <w:noProof/>
            <w:webHidden/>
          </w:rPr>
          <w:fldChar w:fldCharType="begin"/>
        </w:r>
        <w:r>
          <w:rPr>
            <w:noProof/>
            <w:webHidden/>
          </w:rPr>
          <w:instrText xml:space="preserve"> PAGEREF _Toc183087311 \h </w:instrText>
        </w:r>
        <w:r>
          <w:rPr>
            <w:noProof/>
            <w:webHidden/>
          </w:rPr>
        </w:r>
        <w:r>
          <w:rPr>
            <w:noProof/>
            <w:webHidden/>
          </w:rPr>
          <w:fldChar w:fldCharType="separate"/>
        </w:r>
        <w:r>
          <w:rPr>
            <w:noProof/>
            <w:webHidden/>
          </w:rPr>
          <w:t>19</w:t>
        </w:r>
        <w:r>
          <w:rPr>
            <w:noProof/>
            <w:webHidden/>
          </w:rPr>
          <w:fldChar w:fldCharType="end"/>
        </w:r>
      </w:hyperlink>
    </w:p>
    <w:p w14:paraId="6A161871" w14:textId="40E63BF5"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12" w:history="1">
        <w:r w:rsidRPr="000D50B1">
          <w:rPr>
            <w:rStyle w:val="Hyperlink"/>
            <w:noProof/>
          </w:rPr>
          <w:t>Bảng  2. 14 Lớp Links</w:t>
        </w:r>
        <w:r>
          <w:rPr>
            <w:noProof/>
            <w:webHidden/>
          </w:rPr>
          <w:tab/>
        </w:r>
        <w:r>
          <w:rPr>
            <w:noProof/>
            <w:webHidden/>
          </w:rPr>
          <w:fldChar w:fldCharType="begin"/>
        </w:r>
        <w:r>
          <w:rPr>
            <w:noProof/>
            <w:webHidden/>
          </w:rPr>
          <w:instrText xml:space="preserve"> PAGEREF _Toc183087312 \h </w:instrText>
        </w:r>
        <w:r>
          <w:rPr>
            <w:noProof/>
            <w:webHidden/>
          </w:rPr>
        </w:r>
        <w:r>
          <w:rPr>
            <w:noProof/>
            <w:webHidden/>
          </w:rPr>
          <w:fldChar w:fldCharType="separate"/>
        </w:r>
        <w:r>
          <w:rPr>
            <w:noProof/>
            <w:webHidden/>
          </w:rPr>
          <w:t>20</w:t>
        </w:r>
        <w:r>
          <w:rPr>
            <w:noProof/>
            <w:webHidden/>
          </w:rPr>
          <w:fldChar w:fldCharType="end"/>
        </w:r>
      </w:hyperlink>
    </w:p>
    <w:p w14:paraId="04805C26" w14:textId="6CB4A048" w:rsidR="007305FB" w:rsidRPr="00FA45F2" w:rsidRDefault="00FA45F2" w:rsidP="00FA45F2">
      <w:pPr>
        <w:pStyle w:val="Nidung"/>
        <w:ind w:firstLine="0"/>
      </w:pPr>
      <w:r>
        <w:fldChar w:fldCharType="end"/>
      </w:r>
      <w:r w:rsidR="00471D14">
        <w:br w:type="page"/>
      </w:r>
    </w:p>
    <w:p w14:paraId="4B5BC537" w14:textId="77777777" w:rsidR="007305FB" w:rsidRPr="00F01898" w:rsidRDefault="007305FB" w:rsidP="007305FB">
      <w:pPr>
        <w:pStyle w:val="chng1"/>
      </w:pPr>
      <w:bookmarkStart w:id="5" w:name="_Toc164704484"/>
      <w:bookmarkStart w:id="6" w:name="_Toc183087207"/>
      <w:r w:rsidRPr="00F01898">
        <w:lastRenderedPageBreak/>
        <w:t>TỔNG QUÁT</w:t>
      </w:r>
      <w:bookmarkEnd w:id="5"/>
      <w:bookmarkEnd w:id="6"/>
    </w:p>
    <w:p w14:paraId="1AA9BDA7" w14:textId="43C9EFDB" w:rsidR="00C56FA3" w:rsidRPr="00F01898" w:rsidRDefault="00C56FA3" w:rsidP="00C56FA3">
      <w:pPr>
        <w:pStyle w:val="11"/>
      </w:pPr>
      <w:bookmarkStart w:id="7" w:name="_Toc164704485"/>
      <w:bookmarkStart w:id="8" w:name="_Toc183087208"/>
      <w:r w:rsidRPr="00F01898">
        <w:t>GIỚI THIỆU CHUNG VỀ RẠP CHIẾU PHIM</w:t>
      </w:r>
      <w:r w:rsidR="0083736B" w:rsidRPr="00F01898">
        <w:t xml:space="preserve"> </w:t>
      </w:r>
      <w:bookmarkEnd w:id="7"/>
      <w:bookmarkEnd w:id="8"/>
      <w:r w:rsidR="00C7490F">
        <w:t>D2P</w:t>
      </w:r>
    </w:p>
    <w:p w14:paraId="7CDD6E01" w14:textId="025A891F" w:rsidR="00C13AE0" w:rsidRDefault="00C13AE0" w:rsidP="00B34C4D">
      <w:pPr>
        <w:pStyle w:val="Nidung"/>
      </w:pPr>
      <w:r>
        <w:tab/>
      </w:r>
      <w:r w:rsidR="00B34C4D">
        <w:t xml:space="preserve">Rạp chiếu phim </w:t>
      </w:r>
      <w:r w:rsidR="00E66D96">
        <w:t xml:space="preserve">D2P </w:t>
      </w:r>
      <w:r w:rsidR="004A19C2">
        <w:t xml:space="preserve">luôn </w:t>
      </w:r>
      <w:r w:rsidR="00B13194">
        <w:t xml:space="preserve">hướng đến trải nghiệm tốt nhất cho khách hàng ở mọi phương diện. Đây không chỉ là nơi thưởng thức các bộ phim mới nhất mà còn nổi tiếng </w:t>
      </w:r>
      <w:r w:rsidR="001D63AE">
        <w:t xml:space="preserve">với dịch vụ chăm sóc </w:t>
      </w:r>
      <w:r w:rsidR="00D713CC">
        <w:t xml:space="preserve">khách hàng tận tình và chuyên nghiệp. </w:t>
      </w:r>
      <w:r w:rsidR="004B122B" w:rsidRPr="004B122B">
        <w:t>Đội ngũ nhân viên luôn sẵn lòng hỗ trợ và đảm bảo mọi nhu cầu của khách hàng được đáp ứng một cách tốt nhất. Không gian rạp được thiết kế thoải mái, tiện nghi, và luôn được duy trì sạch sẽ, tạo điều kiện lý tưởng cho khán giả thư giãn và tận hưởng trọn vẹn từng khoảnh khắc trong suốt buổi chiếu phim.</w:t>
      </w:r>
      <w:r w:rsidR="00E06F69">
        <w:t xml:space="preserve"> </w:t>
      </w:r>
      <w:r w:rsidR="004867A2">
        <w:t>Đây chắc chắn là nơi không thể bỏ qua đối với các mọt phim hay những người muốn trải nghiệm.</w:t>
      </w:r>
    </w:p>
    <w:p w14:paraId="2B6AB07E" w14:textId="77777777" w:rsidR="0069696F" w:rsidRDefault="00506B6D" w:rsidP="00C56FA3">
      <w:pPr>
        <w:pStyle w:val="11"/>
      </w:pPr>
      <w:bookmarkStart w:id="9" w:name="_Toc164704490"/>
      <w:bookmarkStart w:id="10" w:name="_Toc183087209"/>
      <w:r>
        <w:rPr>
          <w:caps w:val="0"/>
        </w:rPr>
        <w:t>ĐẶC TẢ VÀ PHÂN TÍCH YÊU CẦU</w:t>
      </w:r>
      <w:bookmarkEnd w:id="9"/>
      <w:bookmarkEnd w:id="10"/>
    </w:p>
    <w:p w14:paraId="37019E5A" w14:textId="77777777" w:rsidR="00385ECC" w:rsidRDefault="00385ECC" w:rsidP="00385ECC">
      <w:pPr>
        <w:pStyle w:val="111"/>
      </w:pPr>
      <w:bookmarkStart w:id="11" w:name="_Toc164704491"/>
      <w:bookmarkStart w:id="12" w:name="_Toc183087210"/>
      <w:r>
        <w:t xml:space="preserve">Đặc tả </w:t>
      </w:r>
      <w:r w:rsidR="00627A33">
        <w:t>yêu cầu</w:t>
      </w:r>
      <w:bookmarkEnd w:id="11"/>
      <w:bookmarkEnd w:id="12"/>
    </w:p>
    <w:p w14:paraId="5424AE99" w14:textId="77777777" w:rsidR="00643AAC" w:rsidRPr="00471358" w:rsidRDefault="00643AAC" w:rsidP="00385ECC">
      <w:pPr>
        <w:pStyle w:val="Nidung"/>
      </w:pPr>
      <w:r w:rsidRPr="00471358">
        <w:rPr>
          <w:i/>
          <w:iCs/>
        </w:rPr>
        <w:t>Quản lý phim:</w:t>
      </w:r>
      <w:r w:rsidRPr="00471358">
        <w:t xml:space="preserve"> Đối với việc </w:t>
      </w:r>
      <w:r w:rsidR="00F82DA1" w:rsidRPr="00471358">
        <w:t>phim mới được rạ</w:t>
      </w:r>
      <w:r w:rsidR="00DB50EA" w:rsidRPr="00471358">
        <w:t>p mua bản quyền để sắp công chiếu</w:t>
      </w:r>
      <w:r w:rsidR="004773FF" w:rsidRPr="00471358">
        <w:t xml:space="preserve">, bộ phận quản lý có trách nhiệm nhập thông tin về phim đó. Thông tin phim gồm: Tên phim, </w:t>
      </w:r>
      <w:r w:rsidR="008361B1" w:rsidRPr="00471358">
        <w:t>thời lượng, thể loại,</w:t>
      </w:r>
      <w:r w:rsidR="00FA368C" w:rsidRPr="00471358">
        <w:t xml:space="preserve"> đạo diễn, diễn viên, quốc gia, năm phát hành, mô tả, </w:t>
      </w:r>
      <w:r w:rsidR="003D1082" w:rsidRPr="00471358">
        <w:t>phân loại</w:t>
      </w:r>
      <w:r w:rsidR="00196B1F" w:rsidRPr="00471358">
        <w:t>.</w:t>
      </w:r>
    </w:p>
    <w:p w14:paraId="1E4AFD80" w14:textId="77777777" w:rsidR="009D6ADA" w:rsidRPr="00DF0051" w:rsidRDefault="00073090" w:rsidP="00385ECC">
      <w:pPr>
        <w:pStyle w:val="Nidung"/>
      </w:pPr>
      <w:r w:rsidRPr="00DF0051">
        <w:rPr>
          <w:i/>
          <w:iCs/>
        </w:rPr>
        <w:t>Bộ phận</w:t>
      </w:r>
      <w:r w:rsidR="00471358" w:rsidRPr="00DF0051">
        <w:rPr>
          <w:i/>
          <w:iCs/>
        </w:rPr>
        <w:t xml:space="preserve"> </w:t>
      </w:r>
      <w:r w:rsidR="00036FCC">
        <w:rPr>
          <w:i/>
          <w:iCs/>
        </w:rPr>
        <w:t>quản lý vé</w:t>
      </w:r>
      <w:r w:rsidR="00BA454E" w:rsidRPr="00DF0051">
        <w:rPr>
          <w:i/>
          <w:iCs/>
        </w:rPr>
        <w:t>:</w:t>
      </w:r>
      <w:r w:rsidRPr="00DF0051">
        <w:rPr>
          <w:i/>
          <w:iCs/>
        </w:rPr>
        <w:t xml:space="preserve"> </w:t>
      </w:r>
      <w:r w:rsidR="0070599E" w:rsidRPr="00DF0051">
        <w:t xml:space="preserve">Bộ phận chịu trách nhiệm cho việc </w:t>
      </w:r>
      <w:r w:rsidR="002903A9" w:rsidRPr="00DF0051">
        <w:t xml:space="preserve">tổ chức, lưu trữ và cập nhật thông tin về vé, như giá vé, loại </w:t>
      </w:r>
      <w:r w:rsidR="00036FCC">
        <w:t>ghế</w:t>
      </w:r>
      <w:r w:rsidR="002903A9" w:rsidRPr="00DF0051">
        <w:t xml:space="preserve">, số lượng vé </w:t>
      </w:r>
      <w:r w:rsidR="009351D4" w:rsidRPr="00DF0051">
        <w:t>còn lại, thông tin về suất chiếu hoặc sự kiện</w:t>
      </w:r>
      <w:r w:rsidR="00BD7BC9" w:rsidRPr="00DF0051">
        <w:t>, thông tin khách hàng mua vé</w:t>
      </w:r>
      <w:r w:rsidR="009351D4" w:rsidRPr="00DF0051">
        <w:t>.</w:t>
      </w:r>
    </w:p>
    <w:p w14:paraId="3DEBC9C7" w14:textId="77777777" w:rsidR="003178CC" w:rsidRDefault="00196B1F" w:rsidP="003178CC">
      <w:pPr>
        <w:pStyle w:val="Nidung"/>
      </w:pPr>
      <w:r w:rsidRPr="00471358">
        <w:rPr>
          <w:i/>
          <w:iCs/>
        </w:rPr>
        <w:t>Quy trình lập thẻ thành viên:</w:t>
      </w:r>
      <w:r w:rsidR="008C263A" w:rsidRPr="00471358">
        <w:t xml:space="preserve"> Khi khách hàng có nhu cầu lập thẻ thành viên, nhân viên tại quầy cần lấy thông tin của khách hàng. Thông tin khách hàng gồm: Họ tên khách hàng, </w:t>
      </w:r>
      <w:r w:rsidR="002838EC" w:rsidRPr="00471358">
        <w:t>ngày sinh,</w:t>
      </w:r>
      <w:r w:rsidR="003178CC" w:rsidRPr="00471358">
        <w:t xml:space="preserve"> giới tính,</w:t>
      </w:r>
      <w:r w:rsidR="002838EC" w:rsidRPr="00471358">
        <w:t xml:space="preserve"> số điện thoại</w:t>
      </w:r>
      <w:r w:rsidR="00A30FE6" w:rsidRPr="00471358">
        <w:t>, email</w:t>
      </w:r>
      <w:r w:rsidR="003178CC" w:rsidRPr="00471358">
        <w:t>.</w:t>
      </w:r>
    </w:p>
    <w:p w14:paraId="19A8AC90" w14:textId="77777777" w:rsidR="00036FCC" w:rsidRPr="00036FCC" w:rsidRDefault="00036FCC" w:rsidP="00036FCC">
      <w:pPr>
        <w:pStyle w:val="Nidung"/>
      </w:pPr>
      <w:r>
        <w:rPr>
          <w:i/>
          <w:iCs/>
        </w:rPr>
        <w:t xml:space="preserve">Bộ phận quản lý khách hàng: </w:t>
      </w:r>
      <w:r>
        <w:t>Chịu trách nhiệm cho việc tổ chức, lưu trữ và cập nhật thông tin về khách hàng bao gồm các thông tin trong quá trình lập thẻ thành viên. Ngoài ra, còn tính chi tiêu của từng khách hàng trong quá trình sử dụng dịch vụ.</w:t>
      </w:r>
    </w:p>
    <w:p w14:paraId="76F0DEE9" w14:textId="77777777" w:rsidR="00450433" w:rsidRPr="00471358" w:rsidRDefault="00450433" w:rsidP="003178CC">
      <w:pPr>
        <w:pStyle w:val="Nidung"/>
      </w:pPr>
      <w:r w:rsidRPr="00471358">
        <w:t>Các công việc cần phải tin học hóa:</w:t>
      </w:r>
    </w:p>
    <w:p w14:paraId="11A47F3E" w14:textId="77777777" w:rsidR="00450433" w:rsidRPr="00471358" w:rsidRDefault="002801A0" w:rsidP="002801A0">
      <w:pPr>
        <w:pStyle w:val="Nidung"/>
        <w:numPr>
          <w:ilvl w:val="0"/>
          <w:numId w:val="47"/>
        </w:numPr>
      </w:pPr>
      <w:r w:rsidRPr="00471358">
        <w:t xml:space="preserve">Báo cáo thống kê </w:t>
      </w:r>
      <w:r w:rsidR="00CF035B">
        <w:t>số vé, doanh thu của các ngày trong tuần.</w:t>
      </w:r>
    </w:p>
    <w:p w14:paraId="6EB224E5" w14:textId="77777777" w:rsidR="002801A0" w:rsidRDefault="002801A0" w:rsidP="002801A0">
      <w:pPr>
        <w:pStyle w:val="Nidung"/>
        <w:numPr>
          <w:ilvl w:val="0"/>
          <w:numId w:val="47"/>
        </w:numPr>
      </w:pPr>
      <w:r w:rsidRPr="00471358">
        <w:t>Báo cáo thống kê doanh thu của rạp.</w:t>
      </w:r>
    </w:p>
    <w:p w14:paraId="3B869EF6" w14:textId="2921B1BA" w:rsidR="00E964A3" w:rsidRPr="00471358" w:rsidRDefault="00CF035B" w:rsidP="00E964A3">
      <w:pPr>
        <w:pStyle w:val="Nidung"/>
        <w:numPr>
          <w:ilvl w:val="0"/>
          <w:numId w:val="47"/>
        </w:numPr>
      </w:pPr>
      <w:r>
        <w:t>Báo cáo tổng chi tiêu của khách hàng dành cho rạp chiếu phim.</w:t>
      </w:r>
    </w:p>
    <w:p w14:paraId="475AF857" w14:textId="77777777" w:rsidR="00582A40" w:rsidRDefault="00A96CB4" w:rsidP="00264C4D">
      <w:pPr>
        <w:pStyle w:val="111"/>
      </w:pPr>
      <w:bookmarkStart w:id="13" w:name="_Toc164704492"/>
      <w:bookmarkStart w:id="14" w:name="_Toc183087211"/>
      <w:r>
        <w:lastRenderedPageBreak/>
        <w:t>Yêu cầu chức năng</w:t>
      </w:r>
      <w:bookmarkEnd w:id="13"/>
      <w:bookmarkEnd w:id="14"/>
      <w:r>
        <w:t xml:space="preserve"> </w:t>
      </w:r>
    </w:p>
    <w:p w14:paraId="07F5EAE4" w14:textId="77777777" w:rsidR="00F7560D" w:rsidRPr="00D3456F" w:rsidRDefault="00F7560D" w:rsidP="00F7560D">
      <w:pPr>
        <w:pStyle w:val="1111"/>
        <w:rPr>
          <w:rFonts w:cs="Times New Roman"/>
        </w:rPr>
      </w:pPr>
      <w:bookmarkStart w:id="15" w:name="_Toc164704493"/>
      <w:bookmarkStart w:id="16" w:name="_Toc183087212"/>
      <w:r w:rsidRPr="00D3456F">
        <w:rPr>
          <w:rFonts w:cs="Times New Roman"/>
        </w:rPr>
        <w:t>Yêu cầu chức năng nghiệp vụ</w:t>
      </w:r>
      <w:bookmarkEnd w:id="15"/>
      <w:bookmarkEnd w:id="16"/>
    </w:p>
    <w:p w14:paraId="0040D2AC" w14:textId="77777777" w:rsidR="005349EA" w:rsidRDefault="00EB2D66" w:rsidP="005349EA">
      <w:pPr>
        <w:pStyle w:val="Nidung"/>
        <w:rPr>
          <w:b/>
          <w:bCs/>
          <w:i/>
          <w:iCs/>
        </w:rPr>
      </w:pPr>
      <w:r w:rsidRPr="00EB2D66">
        <w:rPr>
          <w:b/>
          <w:bCs/>
          <w:i/>
          <w:iCs/>
        </w:rPr>
        <w:t>Bảng yêu cầu chức năng nghiệp vụ:</w:t>
      </w:r>
    </w:p>
    <w:tbl>
      <w:tblPr>
        <w:tblStyle w:val="TableGrid"/>
        <w:tblW w:w="9209" w:type="dxa"/>
        <w:tblInd w:w="0" w:type="dxa"/>
        <w:tblLook w:val="04A0" w:firstRow="1" w:lastRow="0" w:firstColumn="1" w:lastColumn="0" w:noHBand="0" w:noVBand="1"/>
      </w:tblPr>
      <w:tblGrid>
        <w:gridCol w:w="709"/>
        <w:gridCol w:w="1842"/>
        <w:gridCol w:w="1700"/>
        <w:gridCol w:w="3682"/>
        <w:gridCol w:w="1276"/>
      </w:tblGrid>
      <w:tr w:rsidR="00B4759E" w:rsidRPr="00057A7F" w14:paraId="1169DAB0" w14:textId="77777777" w:rsidTr="000E2D4A">
        <w:tc>
          <w:tcPr>
            <w:tcW w:w="709" w:type="dxa"/>
            <w:shd w:val="clear" w:color="auto" w:fill="F7CAAC" w:themeFill="accent2" w:themeFillTint="66"/>
          </w:tcPr>
          <w:p w14:paraId="51DEB98B" w14:textId="77777777" w:rsidR="00B4759E" w:rsidRPr="00057A7F" w:rsidRDefault="00B4759E" w:rsidP="0095495A">
            <w:pPr>
              <w:pStyle w:val="Nidung"/>
              <w:ind w:firstLine="0"/>
              <w:jc w:val="center"/>
              <w:rPr>
                <w:b/>
                <w:bCs/>
              </w:rPr>
            </w:pPr>
            <w:r w:rsidRPr="00057A7F">
              <w:rPr>
                <w:b/>
                <w:bCs/>
              </w:rPr>
              <w:t>STT</w:t>
            </w:r>
          </w:p>
        </w:tc>
        <w:tc>
          <w:tcPr>
            <w:tcW w:w="1842" w:type="dxa"/>
            <w:shd w:val="clear" w:color="auto" w:fill="F7CAAC" w:themeFill="accent2" w:themeFillTint="66"/>
          </w:tcPr>
          <w:p w14:paraId="6880F804" w14:textId="77777777" w:rsidR="00B4759E" w:rsidRPr="00057A7F" w:rsidRDefault="00B4759E" w:rsidP="0095495A">
            <w:pPr>
              <w:pStyle w:val="Nidung"/>
              <w:ind w:firstLine="0"/>
              <w:jc w:val="center"/>
              <w:rPr>
                <w:b/>
                <w:bCs/>
              </w:rPr>
            </w:pPr>
            <w:r>
              <w:rPr>
                <w:b/>
                <w:bCs/>
              </w:rPr>
              <w:t>Mã số</w:t>
            </w:r>
          </w:p>
        </w:tc>
        <w:tc>
          <w:tcPr>
            <w:tcW w:w="1700" w:type="dxa"/>
            <w:shd w:val="clear" w:color="auto" w:fill="F7CAAC" w:themeFill="accent2" w:themeFillTint="66"/>
          </w:tcPr>
          <w:p w14:paraId="36B7969B" w14:textId="77777777" w:rsidR="00B4759E" w:rsidRPr="00057A7F" w:rsidRDefault="00B4759E" w:rsidP="0095495A">
            <w:pPr>
              <w:pStyle w:val="Nidung"/>
              <w:ind w:firstLine="0"/>
              <w:jc w:val="center"/>
              <w:rPr>
                <w:b/>
                <w:bCs/>
              </w:rPr>
            </w:pPr>
            <w:r>
              <w:rPr>
                <w:b/>
                <w:bCs/>
              </w:rPr>
              <w:t>Tên Quy định/Công thức</w:t>
            </w:r>
          </w:p>
        </w:tc>
        <w:tc>
          <w:tcPr>
            <w:tcW w:w="3682" w:type="dxa"/>
            <w:shd w:val="clear" w:color="auto" w:fill="F7CAAC" w:themeFill="accent2" w:themeFillTint="66"/>
          </w:tcPr>
          <w:p w14:paraId="3C199A64" w14:textId="77777777" w:rsidR="00B4759E" w:rsidRPr="00057A7F" w:rsidRDefault="00B4759E" w:rsidP="0095495A">
            <w:pPr>
              <w:pStyle w:val="Nidung"/>
              <w:ind w:firstLine="0"/>
              <w:jc w:val="center"/>
              <w:rPr>
                <w:b/>
                <w:bCs/>
              </w:rPr>
            </w:pPr>
            <w:r>
              <w:rPr>
                <w:b/>
                <w:bCs/>
              </w:rPr>
              <w:t>Mô tả chi tiết</w:t>
            </w:r>
          </w:p>
        </w:tc>
        <w:tc>
          <w:tcPr>
            <w:tcW w:w="1276" w:type="dxa"/>
            <w:shd w:val="clear" w:color="auto" w:fill="F7CAAC" w:themeFill="accent2" w:themeFillTint="66"/>
          </w:tcPr>
          <w:p w14:paraId="3D44BF40" w14:textId="77777777" w:rsidR="00B4759E" w:rsidRPr="00057A7F" w:rsidRDefault="00B4759E" w:rsidP="0095495A">
            <w:pPr>
              <w:pStyle w:val="Nidung"/>
              <w:ind w:firstLine="0"/>
              <w:jc w:val="center"/>
              <w:rPr>
                <w:b/>
                <w:bCs/>
              </w:rPr>
            </w:pPr>
            <w:r>
              <w:rPr>
                <w:b/>
                <w:bCs/>
              </w:rPr>
              <w:t>Ghi ch</w:t>
            </w:r>
            <w:r w:rsidR="00527DE8">
              <w:rPr>
                <w:b/>
                <w:bCs/>
              </w:rPr>
              <w:t>ú</w:t>
            </w:r>
          </w:p>
        </w:tc>
      </w:tr>
      <w:tr w:rsidR="00B4759E" w14:paraId="7694638E" w14:textId="77777777" w:rsidTr="000E2D4A">
        <w:tc>
          <w:tcPr>
            <w:tcW w:w="709" w:type="dxa"/>
            <w:shd w:val="clear" w:color="auto" w:fill="F7CAAC" w:themeFill="accent2" w:themeFillTint="66"/>
          </w:tcPr>
          <w:p w14:paraId="24F73CA6" w14:textId="77777777" w:rsidR="00B4759E" w:rsidRDefault="00B4759E" w:rsidP="0095495A">
            <w:pPr>
              <w:pStyle w:val="Nidung"/>
              <w:ind w:firstLine="0"/>
            </w:pPr>
            <w:r>
              <w:t>1</w:t>
            </w:r>
          </w:p>
        </w:tc>
        <w:tc>
          <w:tcPr>
            <w:tcW w:w="1842" w:type="dxa"/>
          </w:tcPr>
          <w:p w14:paraId="3BDE7450" w14:textId="77777777" w:rsidR="00B4759E" w:rsidRDefault="00052093" w:rsidP="0095495A">
            <w:pPr>
              <w:pStyle w:val="Nidung"/>
              <w:ind w:firstLine="0"/>
            </w:pPr>
            <w:r>
              <w:t>QĐ1</w:t>
            </w:r>
          </w:p>
        </w:tc>
        <w:tc>
          <w:tcPr>
            <w:tcW w:w="1700" w:type="dxa"/>
          </w:tcPr>
          <w:p w14:paraId="6020E9E4" w14:textId="77777777" w:rsidR="00B4759E" w:rsidRDefault="00052093" w:rsidP="0095495A">
            <w:pPr>
              <w:pStyle w:val="Nidung"/>
              <w:ind w:firstLine="0"/>
            </w:pPr>
            <w:r>
              <w:t>Quy định độ tuổi</w:t>
            </w:r>
          </w:p>
        </w:tc>
        <w:tc>
          <w:tcPr>
            <w:tcW w:w="3682" w:type="dxa"/>
          </w:tcPr>
          <w:p w14:paraId="69B9BEF2" w14:textId="77777777" w:rsidR="006C2C77" w:rsidRDefault="00052093" w:rsidP="005A1A04">
            <w:pPr>
              <w:pStyle w:val="Nidung"/>
              <w:ind w:firstLine="0"/>
            </w:pPr>
            <w:r>
              <w:t>Độ tuổi của khách hàng xem phim phải phù hợp với phân loại độ tuổi của phim</w:t>
            </w:r>
            <w:r w:rsidR="007F0355">
              <w:t>.</w:t>
            </w:r>
          </w:p>
          <w:p w14:paraId="15DF3211" w14:textId="77777777" w:rsidR="007F0355" w:rsidRDefault="007F0355" w:rsidP="005A1A04">
            <w:pPr>
              <w:pStyle w:val="Nidung"/>
              <w:ind w:firstLine="0"/>
            </w:pPr>
            <w:r>
              <w:t xml:space="preserve">- </w:t>
            </w:r>
            <w:r w:rsidR="00AE6CDB" w:rsidRPr="00AE6CDB">
              <w:t>T18: Phim được phổ biến đến người xem từ đủ 18 tuổi trở lên (18+).</w:t>
            </w:r>
          </w:p>
          <w:p w14:paraId="2E907C16" w14:textId="77777777" w:rsidR="00AE6CDB" w:rsidRDefault="00AE6CDB" w:rsidP="005A1A04">
            <w:pPr>
              <w:pStyle w:val="Nidung"/>
              <w:ind w:firstLine="0"/>
            </w:pPr>
            <w:r>
              <w:t xml:space="preserve">- </w:t>
            </w:r>
            <w:r w:rsidRPr="00AE6CDB">
              <w:t>T16: Phim được phổ biến đến người xem từ đủ 16 tuổi trở lên (16+).</w:t>
            </w:r>
          </w:p>
          <w:p w14:paraId="117A8D1A" w14:textId="1855582B" w:rsidR="00837095" w:rsidRDefault="00837095" w:rsidP="005A1A04">
            <w:pPr>
              <w:pStyle w:val="Nidung"/>
              <w:ind w:firstLine="0"/>
            </w:pPr>
            <w:r w:rsidRPr="00837095">
              <w:t>- T13: Phim được phổ biến đến người xem từ đủ 13 tuổi trở lên (13+).</w:t>
            </w:r>
          </w:p>
          <w:p w14:paraId="4DAE95AE" w14:textId="38A8998D" w:rsidR="00003D1E" w:rsidRDefault="00837095" w:rsidP="005A1A04">
            <w:pPr>
              <w:pStyle w:val="Nidung"/>
              <w:ind w:firstLine="0"/>
            </w:pPr>
            <w:r w:rsidRPr="00837095">
              <w:t>- P: Phim được phép phổ biến đến người xem ở mọi độ tuổi.</w:t>
            </w:r>
          </w:p>
        </w:tc>
        <w:tc>
          <w:tcPr>
            <w:tcW w:w="1276" w:type="dxa"/>
          </w:tcPr>
          <w:p w14:paraId="3DB11D7C" w14:textId="77777777" w:rsidR="00527DE8" w:rsidRDefault="00527DE8" w:rsidP="00527DE8">
            <w:pPr>
              <w:pStyle w:val="Nidung"/>
              <w:ind w:firstLine="0"/>
              <w:jc w:val="left"/>
            </w:pPr>
          </w:p>
          <w:p w14:paraId="4EC4FFC1" w14:textId="77777777" w:rsidR="00B4759E" w:rsidRDefault="00B4759E" w:rsidP="0095495A">
            <w:pPr>
              <w:pStyle w:val="Nidung"/>
              <w:ind w:firstLine="0"/>
              <w:jc w:val="left"/>
            </w:pPr>
          </w:p>
        </w:tc>
      </w:tr>
      <w:tr w:rsidR="00052093" w14:paraId="40B04B6F" w14:textId="77777777" w:rsidTr="000E2D4A">
        <w:tc>
          <w:tcPr>
            <w:tcW w:w="709" w:type="dxa"/>
            <w:shd w:val="clear" w:color="auto" w:fill="F7CAAC" w:themeFill="accent2" w:themeFillTint="66"/>
          </w:tcPr>
          <w:p w14:paraId="35BC33A0" w14:textId="77777777" w:rsidR="00052093" w:rsidRDefault="00052093" w:rsidP="00052093">
            <w:pPr>
              <w:pStyle w:val="Nidung"/>
              <w:ind w:firstLine="0"/>
            </w:pPr>
            <w:r>
              <w:t>2</w:t>
            </w:r>
          </w:p>
        </w:tc>
        <w:tc>
          <w:tcPr>
            <w:tcW w:w="1842" w:type="dxa"/>
          </w:tcPr>
          <w:p w14:paraId="1015507A" w14:textId="77777777" w:rsidR="00052093" w:rsidRDefault="00052093" w:rsidP="00052093">
            <w:pPr>
              <w:pStyle w:val="Nidung"/>
              <w:ind w:firstLine="0"/>
            </w:pPr>
            <w:r>
              <w:t>QĐ2</w:t>
            </w:r>
          </w:p>
        </w:tc>
        <w:tc>
          <w:tcPr>
            <w:tcW w:w="1700" w:type="dxa"/>
          </w:tcPr>
          <w:p w14:paraId="1CBD1983" w14:textId="77777777" w:rsidR="00052093" w:rsidRDefault="00052093" w:rsidP="00052093">
            <w:pPr>
              <w:pStyle w:val="Nidung"/>
              <w:ind w:firstLine="0"/>
            </w:pPr>
            <w:r>
              <w:t>Quy định mua vé xem phim</w:t>
            </w:r>
          </w:p>
        </w:tc>
        <w:tc>
          <w:tcPr>
            <w:tcW w:w="3682" w:type="dxa"/>
          </w:tcPr>
          <w:p w14:paraId="1D886B1E" w14:textId="77777777" w:rsidR="00052093" w:rsidRDefault="00052093" w:rsidP="00052093">
            <w:pPr>
              <w:pStyle w:val="Nidung"/>
              <w:ind w:firstLine="0"/>
            </w:pPr>
            <w:r>
              <w:t>Chỉ được mua vé phim khi:</w:t>
            </w:r>
          </w:p>
          <w:p w14:paraId="15821E0A" w14:textId="77777777" w:rsidR="00052093" w:rsidRDefault="00052093" w:rsidP="00052093">
            <w:pPr>
              <w:pStyle w:val="Nidung"/>
              <w:ind w:firstLine="0"/>
            </w:pPr>
            <w:r>
              <w:t>- Tuân thủ theo QĐ1</w:t>
            </w:r>
          </w:p>
          <w:p w14:paraId="3BC72BB1" w14:textId="77777777" w:rsidR="00052093" w:rsidRDefault="00052093" w:rsidP="00052093">
            <w:pPr>
              <w:pStyle w:val="Nidung"/>
              <w:ind w:firstLine="0"/>
              <w:jc w:val="left"/>
            </w:pPr>
            <w:r>
              <w:t xml:space="preserve">- </w:t>
            </w:r>
            <w:r w:rsidR="00DC1781">
              <w:t>Thời gian đóng chức năng giao dịch trực tuyến là t</w:t>
            </w:r>
            <w:r>
              <w:t>rước 30 phút giờ chiếu phim.</w:t>
            </w:r>
          </w:p>
          <w:p w14:paraId="62E3F8C5" w14:textId="77777777" w:rsidR="00052093" w:rsidRDefault="00052093" w:rsidP="00052093">
            <w:pPr>
              <w:pStyle w:val="Nidung"/>
              <w:ind w:firstLine="0"/>
            </w:pPr>
            <w:r>
              <w:t>- Suất chiếu còn vé.</w:t>
            </w:r>
          </w:p>
        </w:tc>
        <w:tc>
          <w:tcPr>
            <w:tcW w:w="1276" w:type="dxa"/>
          </w:tcPr>
          <w:p w14:paraId="5ECB84BE" w14:textId="77777777" w:rsidR="00052093" w:rsidRDefault="00052093" w:rsidP="00052093">
            <w:pPr>
              <w:pStyle w:val="Nidung"/>
              <w:ind w:firstLine="0"/>
              <w:jc w:val="left"/>
            </w:pPr>
          </w:p>
        </w:tc>
      </w:tr>
      <w:tr w:rsidR="000E2D4A" w14:paraId="6334EF87" w14:textId="77777777" w:rsidTr="000E2D4A">
        <w:tc>
          <w:tcPr>
            <w:tcW w:w="709" w:type="dxa"/>
            <w:shd w:val="clear" w:color="auto" w:fill="F7CAAC" w:themeFill="accent2" w:themeFillTint="66"/>
          </w:tcPr>
          <w:p w14:paraId="464AB611" w14:textId="77777777" w:rsidR="000E2D4A" w:rsidRDefault="000E2D4A" w:rsidP="00052093">
            <w:pPr>
              <w:pStyle w:val="Nidung"/>
              <w:ind w:firstLine="0"/>
            </w:pPr>
            <w:r>
              <w:t>3</w:t>
            </w:r>
          </w:p>
        </w:tc>
        <w:tc>
          <w:tcPr>
            <w:tcW w:w="1842" w:type="dxa"/>
          </w:tcPr>
          <w:p w14:paraId="3B3794B9" w14:textId="77777777" w:rsidR="000E2D4A" w:rsidRDefault="000E2D4A" w:rsidP="00052093">
            <w:pPr>
              <w:pStyle w:val="Nidung"/>
              <w:ind w:firstLine="0"/>
            </w:pPr>
            <w:r>
              <w:t>QĐ3</w:t>
            </w:r>
          </w:p>
        </w:tc>
        <w:tc>
          <w:tcPr>
            <w:tcW w:w="1700" w:type="dxa"/>
          </w:tcPr>
          <w:p w14:paraId="5E516249" w14:textId="77777777" w:rsidR="000E2D4A" w:rsidRDefault="000E2D4A" w:rsidP="00052093">
            <w:pPr>
              <w:pStyle w:val="Nidung"/>
              <w:ind w:firstLine="0"/>
            </w:pPr>
            <w:r>
              <w:t>Quy định về điểm tích lũy chi tiêu của khách hàng</w:t>
            </w:r>
          </w:p>
        </w:tc>
        <w:tc>
          <w:tcPr>
            <w:tcW w:w="3682" w:type="dxa"/>
          </w:tcPr>
          <w:p w14:paraId="733465A1" w14:textId="77777777" w:rsidR="000E2D4A" w:rsidRPr="000E2D4A" w:rsidRDefault="000E2D4A" w:rsidP="00052093">
            <w:pPr>
              <w:pStyle w:val="Nidung"/>
              <w:ind w:firstLine="0"/>
            </w:pPr>
            <w:r w:rsidRPr="000E2D4A">
              <w:t>Mức độ ưu đãi đối với tổng chi tiêu của khách hàng:</w:t>
            </w:r>
          </w:p>
          <w:p w14:paraId="3C2BCCE5" w14:textId="77777777" w:rsidR="000E2D4A" w:rsidRDefault="000E2D4A" w:rsidP="000E2D4A">
            <w:pPr>
              <w:pStyle w:val="Nidung"/>
              <w:ind w:firstLine="0"/>
              <w:jc w:val="left"/>
            </w:pPr>
            <w:r w:rsidRPr="000E2D4A">
              <w:t>- Dưới 2.000.000VNĐ: Thành viên</w:t>
            </w:r>
          </w:p>
          <w:p w14:paraId="23873606" w14:textId="466AA32A" w:rsidR="008468B4" w:rsidRPr="000E2D4A" w:rsidRDefault="008468B4" w:rsidP="000E2D4A">
            <w:pPr>
              <w:pStyle w:val="Nidung"/>
              <w:ind w:firstLine="0"/>
              <w:jc w:val="left"/>
            </w:pPr>
            <w:r>
              <w:t xml:space="preserve">- Từ </w:t>
            </w:r>
            <w:r w:rsidR="002A3715">
              <w:t>2</w:t>
            </w:r>
            <w:r>
              <w:t>.000.000VNĐ: Silver</w:t>
            </w:r>
          </w:p>
          <w:p w14:paraId="77604D52" w14:textId="3D37D472" w:rsidR="000E2D4A" w:rsidRPr="000E2D4A" w:rsidRDefault="000E2D4A" w:rsidP="00052093">
            <w:pPr>
              <w:pStyle w:val="Nidung"/>
              <w:ind w:firstLine="0"/>
            </w:pPr>
            <w:r w:rsidRPr="000E2D4A">
              <w:t xml:space="preserve">- Từ </w:t>
            </w:r>
            <w:r w:rsidR="002A3715">
              <w:t>4</w:t>
            </w:r>
            <w:r w:rsidRPr="000E2D4A">
              <w:t xml:space="preserve">.000.000VNĐ: </w:t>
            </w:r>
            <w:r w:rsidR="008468B4">
              <w:t>Gold</w:t>
            </w:r>
          </w:p>
          <w:p w14:paraId="448344B7" w14:textId="4AB190C5" w:rsidR="000E2D4A" w:rsidRPr="000E2D4A" w:rsidRDefault="000E2D4A" w:rsidP="00052093">
            <w:pPr>
              <w:pStyle w:val="Nidung"/>
              <w:ind w:firstLine="0"/>
              <w:rPr>
                <w:spacing w:val="-12"/>
              </w:rPr>
            </w:pPr>
            <w:r w:rsidRPr="000E2D4A">
              <w:t xml:space="preserve">- Từ </w:t>
            </w:r>
            <w:r w:rsidR="0046524F">
              <w:t>7</w:t>
            </w:r>
            <w:r w:rsidRPr="000E2D4A">
              <w:t>.000.000VNĐ: Platinum</w:t>
            </w:r>
            <w:r>
              <w:t xml:space="preserve"> </w:t>
            </w:r>
          </w:p>
        </w:tc>
        <w:tc>
          <w:tcPr>
            <w:tcW w:w="1276" w:type="dxa"/>
          </w:tcPr>
          <w:p w14:paraId="7AEFF91E" w14:textId="77777777" w:rsidR="000E2D4A" w:rsidRDefault="000E2D4A" w:rsidP="00052093">
            <w:pPr>
              <w:pStyle w:val="Nidung"/>
              <w:ind w:firstLine="0"/>
              <w:jc w:val="left"/>
            </w:pPr>
          </w:p>
        </w:tc>
      </w:tr>
    </w:tbl>
    <w:p w14:paraId="00D60329" w14:textId="77777777" w:rsidR="00EB2D66" w:rsidRDefault="00EB2D66" w:rsidP="005349EA">
      <w:pPr>
        <w:pStyle w:val="Nidung"/>
      </w:pPr>
    </w:p>
    <w:p w14:paraId="27802201" w14:textId="77777777" w:rsidR="008468B4" w:rsidRDefault="008468B4" w:rsidP="005349EA">
      <w:pPr>
        <w:pStyle w:val="Nidung"/>
      </w:pPr>
    </w:p>
    <w:p w14:paraId="54FB8BA9" w14:textId="77777777" w:rsidR="008468B4" w:rsidRDefault="008468B4" w:rsidP="005349EA">
      <w:pPr>
        <w:pStyle w:val="Nidung"/>
      </w:pPr>
    </w:p>
    <w:p w14:paraId="47AD00DD" w14:textId="77777777" w:rsidR="008468B4" w:rsidRPr="00EB2D66" w:rsidRDefault="008468B4" w:rsidP="005349EA">
      <w:pPr>
        <w:pStyle w:val="Nidung"/>
      </w:pPr>
    </w:p>
    <w:p w14:paraId="2D43EBB3" w14:textId="77777777" w:rsidR="00B052F6" w:rsidRPr="008C0DD1" w:rsidRDefault="00B052F6" w:rsidP="008C0DD1">
      <w:pPr>
        <w:pStyle w:val="Nidung"/>
        <w:rPr>
          <w:i/>
          <w:iCs/>
        </w:rPr>
      </w:pPr>
      <w:r w:rsidRPr="00B052F6">
        <w:rPr>
          <w:i/>
          <w:iCs/>
        </w:rPr>
        <w:t>a.</w:t>
      </w:r>
      <w:r>
        <w:rPr>
          <w:i/>
          <w:iCs/>
        </w:rPr>
        <w:t xml:space="preserve">  </w:t>
      </w:r>
      <w:r w:rsidR="006F3103">
        <w:rPr>
          <w:i/>
          <w:iCs/>
        </w:rPr>
        <w:t>Bộ phận</w:t>
      </w:r>
      <w:r w:rsidR="002B6272" w:rsidRPr="002B6272">
        <w:rPr>
          <w:i/>
          <w:iCs/>
        </w:rPr>
        <w:t xml:space="preserve">: </w:t>
      </w:r>
      <w:r w:rsidR="00D74722" w:rsidRPr="002B6272">
        <w:rPr>
          <w:i/>
          <w:iCs/>
        </w:rPr>
        <w:t>Nhân viên quản lý</w:t>
      </w:r>
    </w:p>
    <w:tbl>
      <w:tblPr>
        <w:tblStyle w:val="TableGrid"/>
        <w:tblW w:w="9209" w:type="dxa"/>
        <w:tblInd w:w="0" w:type="dxa"/>
        <w:tblLook w:val="04A0" w:firstRow="1" w:lastRow="0" w:firstColumn="1" w:lastColumn="0" w:noHBand="0" w:noVBand="1"/>
      </w:tblPr>
      <w:tblGrid>
        <w:gridCol w:w="709"/>
        <w:gridCol w:w="1554"/>
        <w:gridCol w:w="1418"/>
        <w:gridCol w:w="3402"/>
        <w:gridCol w:w="2126"/>
      </w:tblGrid>
      <w:tr w:rsidR="00DD6828" w14:paraId="3AD84E35" w14:textId="77777777" w:rsidTr="00DD6828">
        <w:tc>
          <w:tcPr>
            <w:tcW w:w="709" w:type="dxa"/>
            <w:shd w:val="clear" w:color="auto" w:fill="F7CAAC" w:themeFill="accent2" w:themeFillTint="66"/>
          </w:tcPr>
          <w:p w14:paraId="21B60786" w14:textId="77777777" w:rsidR="00DD6828" w:rsidRPr="00057A7F" w:rsidRDefault="00DD6828" w:rsidP="003D6148">
            <w:pPr>
              <w:pStyle w:val="Nidung"/>
              <w:ind w:firstLine="0"/>
              <w:jc w:val="center"/>
              <w:rPr>
                <w:b/>
                <w:bCs/>
              </w:rPr>
            </w:pPr>
            <w:r w:rsidRPr="00057A7F">
              <w:rPr>
                <w:b/>
                <w:bCs/>
              </w:rPr>
              <w:t>STT</w:t>
            </w:r>
          </w:p>
        </w:tc>
        <w:tc>
          <w:tcPr>
            <w:tcW w:w="1554" w:type="dxa"/>
            <w:shd w:val="clear" w:color="auto" w:fill="F7CAAC" w:themeFill="accent2" w:themeFillTint="66"/>
          </w:tcPr>
          <w:p w14:paraId="5F4B6852" w14:textId="77777777" w:rsidR="00DD6828" w:rsidRPr="00057A7F" w:rsidRDefault="00DD6828" w:rsidP="003D6148">
            <w:pPr>
              <w:pStyle w:val="Nidung"/>
              <w:ind w:firstLine="0"/>
              <w:jc w:val="center"/>
              <w:rPr>
                <w:b/>
                <w:bCs/>
              </w:rPr>
            </w:pPr>
            <w:r w:rsidRPr="00057A7F">
              <w:rPr>
                <w:b/>
                <w:bCs/>
              </w:rPr>
              <w:t>Công việc</w:t>
            </w:r>
          </w:p>
        </w:tc>
        <w:tc>
          <w:tcPr>
            <w:tcW w:w="1418" w:type="dxa"/>
            <w:shd w:val="clear" w:color="auto" w:fill="F7CAAC" w:themeFill="accent2" w:themeFillTint="66"/>
          </w:tcPr>
          <w:p w14:paraId="6AEE02AB" w14:textId="77777777" w:rsidR="00DD6828" w:rsidRPr="00057A7F" w:rsidRDefault="00DD6828" w:rsidP="003D6148">
            <w:pPr>
              <w:pStyle w:val="Nidung"/>
              <w:ind w:firstLine="0"/>
              <w:jc w:val="center"/>
              <w:rPr>
                <w:b/>
                <w:bCs/>
              </w:rPr>
            </w:pPr>
            <w:r w:rsidRPr="00057A7F">
              <w:rPr>
                <w:b/>
                <w:bCs/>
              </w:rPr>
              <w:t>Loại công việc</w:t>
            </w:r>
          </w:p>
        </w:tc>
        <w:tc>
          <w:tcPr>
            <w:tcW w:w="3402" w:type="dxa"/>
            <w:shd w:val="clear" w:color="auto" w:fill="F7CAAC" w:themeFill="accent2" w:themeFillTint="66"/>
          </w:tcPr>
          <w:p w14:paraId="47E9396E" w14:textId="77777777" w:rsidR="00DD6828" w:rsidRPr="00057A7F" w:rsidRDefault="00DD6828" w:rsidP="003D6148">
            <w:pPr>
              <w:pStyle w:val="Nidung"/>
              <w:ind w:firstLine="0"/>
              <w:jc w:val="center"/>
              <w:rPr>
                <w:b/>
                <w:bCs/>
              </w:rPr>
            </w:pPr>
            <w:r>
              <w:rPr>
                <w:b/>
                <w:bCs/>
              </w:rPr>
              <w:t>Quy định/Công thức liên quan</w:t>
            </w:r>
          </w:p>
        </w:tc>
        <w:tc>
          <w:tcPr>
            <w:tcW w:w="2126" w:type="dxa"/>
            <w:shd w:val="clear" w:color="auto" w:fill="F7CAAC" w:themeFill="accent2" w:themeFillTint="66"/>
          </w:tcPr>
          <w:p w14:paraId="7BE9290A" w14:textId="77777777" w:rsidR="00DD6828" w:rsidRPr="00057A7F" w:rsidRDefault="00DD6828" w:rsidP="003D6148">
            <w:pPr>
              <w:pStyle w:val="Nidung"/>
              <w:ind w:firstLine="0"/>
              <w:jc w:val="center"/>
              <w:rPr>
                <w:b/>
                <w:bCs/>
              </w:rPr>
            </w:pPr>
            <w:r>
              <w:rPr>
                <w:b/>
                <w:bCs/>
              </w:rPr>
              <w:t>Ghi chú</w:t>
            </w:r>
          </w:p>
        </w:tc>
      </w:tr>
      <w:tr w:rsidR="00DD6828" w14:paraId="14655558" w14:textId="77777777" w:rsidTr="00DD6828">
        <w:tc>
          <w:tcPr>
            <w:tcW w:w="709" w:type="dxa"/>
            <w:shd w:val="clear" w:color="auto" w:fill="F7CAAC" w:themeFill="accent2" w:themeFillTint="66"/>
          </w:tcPr>
          <w:p w14:paraId="173D1E8C" w14:textId="77777777" w:rsidR="00DD6828" w:rsidRPr="00281DC3" w:rsidRDefault="00DD6828" w:rsidP="008B5704">
            <w:pPr>
              <w:pStyle w:val="Nidung"/>
              <w:ind w:firstLine="0"/>
              <w:jc w:val="center"/>
            </w:pPr>
            <w:r w:rsidRPr="00281DC3">
              <w:t>1</w:t>
            </w:r>
          </w:p>
        </w:tc>
        <w:tc>
          <w:tcPr>
            <w:tcW w:w="1554" w:type="dxa"/>
            <w:shd w:val="clear" w:color="auto" w:fill="auto"/>
          </w:tcPr>
          <w:p w14:paraId="1EC9ABCA" w14:textId="77777777" w:rsidR="00DD6828" w:rsidRPr="00281DC3" w:rsidRDefault="00DD6828" w:rsidP="008B0A15">
            <w:pPr>
              <w:pStyle w:val="Nidung"/>
              <w:ind w:firstLine="0"/>
              <w:jc w:val="left"/>
            </w:pPr>
            <w:r>
              <w:t>Nhập phim</w:t>
            </w:r>
          </w:p>
        </w:tc>
        <w:tc>
          <w:tcPr>
            <w:tcW w:w="1418" w:type="dxa"/>
            <w:shd w:val="clear" w:color="auto" w:fill="auto"/>
          </w:tcPr>
          <w:p w14:paraId="39D03070" w14:textId="77777777" w:rsidR="00DD6828" w:rsidRPr="00281DC3" w:rsidRDefault="00DD6828" w:rsidP="008B0A15">
            <w:pPr>
              <w:pStyle w:val="Nidung"/>
              <w:ind w:firstLine="0"/>
              <w:jc w:val="left"/>
            </w:pPr>
            <w:r>
              <w:t>Lưu trữ</w:t>
            </w:r>
          </w:p>
        </w:tc>
        <w:tc>
          <w:tcPr>
            <w:tcW w:w="3402" w:type="dxa"/>
            <w:shd w:val="clear" w:color="auto" w:fill="auto"/>
          </w:tcPr>
          <w:p w14:paraId="02DEFA2E" w14:textId="77777777" w:rsidR="00DD6828" w:rsidRPr="00333EB9" w:rsidRDefault="00DD6828" w:rsidP="008B0A15">
            <w:pPr>
              <w:pStyle w:val="Nidung"/>
              <w:ind w:firstLine="0"/>
              <w:jc w:val="left"/>
            </w:pPr>
            <w:r>
              <w:t>Thêm phim: gồm các thông tin: mã phim (tự động), tên phim, thời lượng, thể loại, đạo diễn, diễn viên, quốc gia, năm phát hành, mô tả.</w:t>
            </w:r>
          </w:p>
        </w:tc>
        <w:tc>
          <w:tcPr>
            <w:tcW w:w="2126" w:type="dxa"/>
          </w:tcPr>
          <w:p w14:paraId="3DFC5568" w14:textId="77777777" w:rsidR="00DD6828" w:rsidRDefault="00DD6828" w:rsidP="008B0A15">
            <w:pPr>
              <w:pStyle w:val="Nidung"/>
              <w:ind w:firstLine="0"/>
              <w:jc w:val="left"/>
              <w:rPr>
                <w:b/>
                <w:bCs/>
              </w:rPr>
            </w:pPr>
          </w:p>
        </w:tc>
      </w:tr>
      <w:tr w:rsidR="00DD6828" w14:paraId="097F497B" w14:textId="77777777" w:rsidTr="00DD6828">
        <w:tc>
          <w:tcPr>
            <w:tcW w:w="709" w:type="dxa"/>
            <w:shd w:val="clear" w:color="auto" w:fill="F7CAAC" w:themeFill="accent2" w:themeFillTint="66"/>
          </w:tcPr>
          <w:p w14:paraId="0E87CD4A" w14:textId="77777777" w:rsidR="00DD6828" w:rsidRPr="00281DC3" w:rsidRDefault="00DD6828" w:rsidP="008B5704">
            <w:pPr>
              <w:pStyle w:val="Nidung"/>
              <w:ind w:firstLine="0"/>
              <w:jc w:val="center"/>
            </w:pPr>
            <w:r>
              <w:t>2</w:t>
            </w:r>
          </w:p>
        </w:tc>
        <w:tc>
          <w:tcPr>
            <w:tcW w:w="1554" w:type="dxa"/>
            <w:shd w:val="clear" w:color="auto" w:fill="auto"/>
          </w:tcPr>
          <w:p w14:paraId="0ADB4BD4" w14:textId="77777777" w:rsidR="00DD6828" w:rsidRDefault="00DD6828" w:rsidP="008B0A15">
            <w:pPr>
              <w:pStyle w:val="Nidung"/>
              <w:ind w:firstLine="0"/>
              <w:jc w:val="left"/>
            </w:pPr>
            <w:r>
              <w:t>Nhập suất chiếu</w:t>
            </w:r>
          </w:p>
        </w:tc>
        <w:tc>
          <w:tcPr>
            <w:tcW w:w="1418" w:type="dxa"/>
            <w:shd w:val="clear" w:color="auto" w:fill="auto"/>
          </w:tcPr>
          <w:p w14:paraId="19F8C37C" w14:textId="77777777" w:rsidR="00DD6828" w:rsidRDefault="00DD6828" w:rsidP="008B0A15">
            <w:pPr>
              <w:pStyle w:val="Nidung"/>
              <w:ind w:firstLine="0"/>
              <w:jc w:val="left"/>
            </w:pPr>
            <w:r>
              <w:t xml:space="preserve">Lưu trữ </w:t>
            </w:r>
          </w:p>
        </w:tc>
        <w:tc>
          <w:tcPr>
            <w:tcW w:w="3402" w:type="dxa"/>
            <w:shd w:val="clear" w:color="auto" w:fill="auto"/>
          </w:tcPr>
          <w:p w14:paraId="777019C0" w14:textId="77777777" w:rsidR="00DD6828" w:rsidRDefault="00DD6828" w:rsidP="008B0A15">
            <w:pPr>
              <w:pStyle w:val="Nidung"/>
              <w:ind w:firstLine="0"/>
              <w:jc w:val="left"/>
            </w:pPr>
            <w:r>
              <w:t>Thêm suất chiếu: gồm các thông tin: mã suất chiếu (tự động), tên suất, giờ chiếu.</w:t>
            </w:r>
          </w:p>
        </w:tc>
        <w:tc>
          <w:tcPr>
            <w:tcW w:w="2126" w:type="dxa"/>
          </w:tcPr>
          <w:p w14:paraId="5BEF6194" w14:textId="77777777" w:rsidR="00DD6828" w:rsidRDefault="00DD6828" w:rsidP="008B0A15">
            <w:pPr>
              <w:pStyle w:val="Nidung"/>
              <w:ind w:firstLine="0"/>
              <w:jc w:val="left"/>
              <w:rPr>
                <w:b/>
                <w:bCs/>
              </w:rPr>
            </w:pPr>
          </w:p>
        </w:tc>
      </w:tr>
      <w:tr w:rsidR="003F48B1" w14:paraId="18CD6DF5" w14:textId="77777777" w:rsidTr="00DD6828">
        <w:tc>
          <w:tcPr>
            <w:tcW w:w="709" w:type="dxa"/>
            <w:shd w:val="clear" w:color="auto" w:fill="F7CAAC" w:themeFill="accent2" w:themeFillTint="66"/>
          </w:tcPr>
          <w:p w14:paraId="6F2C22C0" w14:textId="50CDB0F4" w:rsidR="003F48B1" w:rsidRDefault="003F48B1" w:rsidP="008B5704">
            <w:pPr>
              <w:pStyle w:val="Nidung"/>
              <w:ind w:firstLine="0"/>
              <w:jc w:val="center"/>
            </w:pPr>
            <w:r>
              <w:t>3</w:t>
            </w:r>
          </w:p>
        </w:tc>
        <w:tc>
          <w:tcPr>
            <w:tcW w:w="1554" w:type="dxa"/>
            <w:shd w:val="clear" w:color="auto" w:fill="auto"/>
          </w:tcPr>
          <w:p w14:paraId="0B3E05BB" w14:textId="5557A771" w:rsidR="003F48B1" w:rsidRDefault="003F48B1" w:rsidP="008B0A15">
            <w:pPr>
              <w:pStyle w:val="Nidung"/>
              <w:ind w:firstLine="0"/>
              <w:jc w:val="left"/>
            </w:pPr>
            <w:r>
              <w:t>Nhập phòng</w:t>
            </w:r>
          </w:p>
        </w:tc>
        <w:tc>
          <w:tcPr>
            <w:tcW w:w="1418" w:type="dxa"/>
            <w:shd w:val="clear" w:color="auto" w:fill="auto"/>
          </w:tcPr>
          <w:p w14:paraId="656E92A6" w14:textId="6683B8C2" w:rsidR="003F48B1" w:rsidRDefault="003F48B1" w:rsidP="008B0A15">
            <w:pPr>
              <w:pStyle w:val="Nidung"/>
              <w:ind w:firstLine="0"/>
              <w:jc w:val="left"/>
            </w:pPr>
            <w:r>
              <w:t>Lưu trữ</w:t>
            </w:r>
          </w:p>
        </w:tc>
        <w:tc>
          <w:tcPr>
            <w:tcW w:w="3402" w:type="dxa"/>
            <w:shd w:val="clear" w:color="auto" w:fill="auto"/>
          </w:tcPr>
          <w:p w14:paraId="5DFCE197" w14:textId="7FF0B7F2" w:rsidR="003F48B1" w:rsidRDefault="003F48B1" w:rsidP="008B0A15">
            <w:pPr>
              <w:pStyle w:val="Nidung"/>
              <w:ind w:firstLine="0"/>
              <w:jc w:val="left"/>
            </w:pPr>
            <w:r>
              <w:t>Thêm phòng: gồm các thông tin: mã phòng (tự động), tên phòng.</w:t>
            </w:r>
          </w:p>
        </w:tc>
        <w:tc>
          <w:tcPr>
            <w:tcW w:w="2126" w:type="dxa"/>
          </w:tcPr>
          <w:p w14:paraId="49673E4A" w14:textId="77777777" w:rsidR="003F48B1" w:rsidRDefault="003F48B1" w:rsidP="008B0A15">
            <w:pPr>
              <w:pStyle w:val="Nidung"/>
              <w:ind w:firstLine="0"/>
              <w:jc w:val="left"/>
              <w:rPr>
                <w:b/>
                <w:bCs/>
              </w:rPr>
            </w:pPr>
          </w:p>
        </w:tc>
      </w:tr>
      <w:tr w:rsidR="003F48B1" w14:paraId="571BBE76" w14:textId="77777777" w:rsidTr="00DD6828">
        <w:tc>
          <w:tcPr>
            <w:tcW w:w="709" w:type="dxa"/>
            <w:shd w:val="clear" w:color="auto" w:fill="F7CAAC" w:themeFill="accent2" w:themeFillTint="66"/>
          </w:tcPr>
          <w:p w14:paraId="1522DC19" w14:textId="62C5A3A2" w:rsidR="003F48B1" w:rsidRDefault="003F48B1" w:rsidP="008B5704">
            <w:pPr>
              <w:pStyle w:val="Nidung"/>
              <w:ind w:firstLine="0"/>
              <w:jc w:val="center"/>
            </w:pPr>
            <w:r>
              <w:t>4</w:t>
            </w:r>
          </w:p>
        </w:tc>
        <w:tc>
          <w:tcPr>
            <w:tcW w:w="1554" w:type="dxa"/>
            <w:shd w:val="clear" w:color="auto" w:fill="auto"/>
          </w:tcPr>
          <w:p w14:paraId="756269F2" w14:textId="4EC0798B" w:rsidR="003F48B1" w:rsidRDefault="003F48B1" w:rsidP="003F48B1">
            <w:pPr>
              <w:pStyle w:val="Nidung"/>
              <w:ind w:firstLine="0"/>
              <w:jc w:val="left"/>
            </w:pPr>
            <w:r>
              <w:t>Nhập ghế</w:t>
            </w:r>
          </w:p>
        </w:tc>
        <w:tc>
          <w:tcPr>
            <w:tcW w:w="1418" w:type="dxa"/>
            <w:shd w:val="clear" w:color="auto" w:fill="auto"/>
          </w:tcPr>
          <w:p w14:paraId="5B8751F6" w14:textId="4A9B1AB7" w:rsidR="003F48B1" w:rsidRDefault="003F48B1" w:rsidP="003F48B1">
            <w:pPr>
              <w:pStyle w:val="Nidung"/>
              <w:ind w:firstLine="0"/>
              <w:jc w:val="left"/>
            </w:pPr>
            <w:r>
              <w:t>Lưu trữ</w:t>
            </w:r>
          </w:p>
        </w:tc>
        <w:tc>
          <w:tcPr>
            <w:tcW w:w="3402" w:type="dxa"/>
            <w:shd w:val="clear" w:color="auto" w:fill="auto"/>
          </w:tcPr>
          <w:p w14:paraId="71603DAE" w14:textId="56B72BE3" w:rsidR="003F48B1" w:rsidRDefault="003F48B1" w:rsidP="003F48B1">
            <w:pPr>
              <w:pStyle w:val="Nidung"/>
              <w:ind w:firstLine="0"/>
              <w:jc w:val="left"/>
            </w:pPr>
            <w:r>
              <w:t>Thêm phòng: gồm các thông tin: mã ghế (tự động), tên ghế, số lượng, loại ghế.</w:t>
            </w:r>
          </w:p>
        </w:tc>
        <w:tc>
          <w:tcPr>
            <w:tcW w:w="2126" w:type="dxa"/>
          </w:tcPr>
          <w:p w14:paraId="142B2AF5" w14:textId="77777777" w:rsidR="003F48B1" w:rsidRDefault="003F48B1" w:rsidP="003F48B1">
            <w:pPr>
              <w:pStyle w:val="Nidung"/>
              <w:ind w:firstLine="0"/>
              <w:jc w:val="left"/>
              <w:rPr>
                <w:b/>
                <w:bCs/>
              </w:rPr>
            </w:pPr>
          </w:p>
        </w:tc>
      </w:tr>
      <w:tr w:rsidR="003F48B1" w14:paraId="798AF428" w14:textId="77777777" w:rsidTr="00DD6828">
        <w:tc>
          <w:tcPr>
            <w:tcW w:w="709" w:type="dxa"/>
            <w:shd w:val="clear" w:color="auto" w:fill="F7CAAC" w:themeFill="accent2" w:themeFillTint="66"/>
          </w:tcPr>
          <w:p w14:paraId="2D05F57A" w14:textId="3F2798FD" w:rsidR="003F48B1" w:rsidRDefault="00B24719" w:rsidP="008B5704">
            <w:pPr>
              <w:pStyle w:val="Nidung"/>
              <w:ind w:firstLine="0"/>
              <w:jc w:val="center"/>
            </w:pPr>
            <w:r>
              <w:t>5</w:t>
            </w:r>
          </w:p>
        </w:tc>
        <w:tc>
          <w:tcPr>
            <w:tcW w:w="1554" w:type="dxa"/>
            <w:shd w:val="clear" w:color="auto" w:fill="auto"/>
          </w:tcPr>
          <w:p w14:paraId="58A725C8" w14:textId="224026C2" w:rsidR="003F48B1" w:rsidRDefault="00B24719" w:rsidP="008B0A15">
            <w:pPr>
              <w:pStyle w:val="Nidung"/>
              <w:ind w:firstLine="0"/>
              <w:jc w:val="left"/>
            </w:pPr>
            <w:r>
              <w:t>Nhập loại phim</w:t>
            </w:r>
          </w:p>
        </w:tc>
        <w:tc>
          <w:tcPr>
            <w:tcW w:w="1418" w:type="dxa"/>
            <w:shd w:val="clear" w:color="auto" w:fill="auto"/>
          </w:tcPr>
          <w:p w14:paraId="1F61490B" w14:textId="765B5087" w:rsidR="003F48B1" w:rsidRDefault="00B24719" w:rsidP="008B0A15">
            <w:pPr>
              <w:pStyle w:val="Nidung"/>
              <w:ind w:firstLine="0"/>
              <w:jc w:val="left"/>
            </w:pPr>
            <w:r>
              <w:t>Lưu trữ</w:t>
            </w:r>
          </w:p>
        </w:tc>
        <w:tc>
          <w:tcPr>
            <w:tcW w:w="3402" w:type="dxa"/>
            <w:shd w:val="clear" w:color="auto" w:fill="auto"/>
          </w:tcPr>
          <w:p w14:paraId="723BE73C" w14:textId="4688AF2B" w:rsidR="003F48B1" w:rsidRDefault="00B24719" w:rsidP="008B0A15">
            <w:pPr>
              <w:pStyle w:val="Nidung"/>
              <w:ind w:firstLine="0"/>
              <w:jc w:val="left"/>
            </w:pPr>
            <w:r>
              <w:t>Thêm thể loại: gồm các thông tin: mã thể loại (tự động), tên thể loại</w:t>
            </w:r>
            <w:r w:rsidR="005F5FDC">
              <w:t>.</w:t>
            </w:r>
          </w:p>
        </w:tc>
        <w:tc>
          <w:tcPr>
            <w:tcW w:w="2126" w:type="dxa"/>
          </w:tcPr>
          <w:p w14:paraId="7F22EA7F" w14:textId="77777777" w:rsidR="003F48B1" w:rsidRDefault="003F48B1" w:rsidP="008B0A15">
            <w:pPr>
              <w:pStyle w:val="Nidung"/>
              <w:ind w:firstLine="0"/>
              <w:jc w:val="left"/>
              <w:rPr>
                <w:b/>
                <w:bCs/>
              </w:rPr>
            </w:pPr>
          </w:p>
        </w:tc>
      </w:tr>
      <w:tr w:rsidR="005F5FDC" w14:paraId="28FD4603" w14:textId="77777777" w:rsidTr="00DD6828">
        <w:tc>
          <w:tcPr>
            <w:tcW w:w="709" w:type="dxa"/>
            <w:shd w:val="clear" w:color="auto" w:fill="F7CAAC" w:themeFill="accent2" w:themeFillTint="66"/>
          </w:tcPr>
          <w:p w14:paraId="56941FDA" w14:textId="0A9398C6" w:rsidR="005F5FDC" w:rsidRDefault="00211342" w:rsidP="008B5704">
            <w:pPr>
              <w:pStyle w:val="Nidung"/>
              <w:ind w:firstLine="0"/>
              <w:jc w:val="center"/>
            </w:pPr>
            <w:r>
              <w:t>6</w:t>
            </w:r>
          </w:p>
        </w:tc>
        <w:tc>
          <w:tcPr>
            <w:tcW w:w="1554" w:type="dxa"/>
            <w:shd w:val="clear" w:color="auto" w:fill="auto"/>
          </w:tcPr>
          <w:p w14:paraId="0B96D813" w14:textId="0A5AC9B3" w:rsidR="005F5FDC" w:rsidRDefault="005F5FDC" w:rsidP="008B0A15">
            <w:pPr>
              <w:pStyle w:val="Nidung"/>
              <w:ind w:firstLine="0"/>
              <w:jc w:val="left"/>
            </w:pPr>
            <w:r>
              <w:t>Nhập tham số</w:t>
            </w:r>
          </w:p>
        </w:tc>
        <w:tc>
          <w:tcPr>
            <w:tcW w:w="1418" w:type="dxa"/>
            <w:shd w:val="clear" w:color="auto" w:fill="auto"/>
          </w:tcPr>
          <w:p w14:paraId="34EBF744" w14:textId="2E41A9D0" w:rsidR="005F5FDC" w:rsidRDefault="005F5FDC" w:rsidP="008B0A15">
            <w:pPr>
              <w:pStyle w:val="Nidung"/>
              <w:ind w:firstLine="0"/>
              <w:jc w:val="left"/>
            </w:pPr>
            <w:r>
              <w:t>Lưu trữ</w:t>
            </w:r>
          </w:p>
        </w:tc>
        <w:tc>
          <w:tcPr>
            <w:tcW w:w="3402" w:type="dxa"/>
            <w:shd w:val="clear" w:color="auto" w:fill="auto"/>
          </w:tcPr>
          <w:p w14:paraId="5B79C58A" w14:textId="6DD8CA7B" w:rsidR="005F5FDC" w:rsidRDefault="005F5FDC" w:rsidP="008B0A15">
            <w:pPr>
              <w:pStyle w:val="Nidung"/>
              <w:ind w:firstLine="0"/>
              <w:jc w:val="left"/>
            </w:pPr>
            <w:r>
              <w:t>Thêm tham số: gồm các thông tin: mã tham số (tự động), tên tham số, giá trị, đơn vị tính.</w:t>
            </w:r>
          </w:p>
        </w:tc>
        <w:tc>
          <w:tcPr>
            <w:tcW w:w="2126" w:type="dxa"/>
          </w:tcPr>
          <w:p w14:paraId="699C372A" w14:textId="77777777" w:rsidR="005F5FDC" w:rsidRDefault="005F5FDC" w:rsidP="008B0A15">
            <w:pPr>
              <w:pStyle w:val="Nidung"/>
              <w:ind w:firstLine="0"/>
              <w:jc w:val="left"/>
              <w:rPr>
                <w:b/>
                <w:bCs/>
              </w:rPr>
            </w:pPr>
          </w:p>
        </w:tc>
      </w:tr>
      <w:tr w:rsidR="00211342" w14:paraId="11368C76" w14:textId="77777777" w:rsidTr="00DD6828">
        <w:tc>
          <w:tcPr>
            <w:tcW w:w="709" w:type="dxa"/>
            <w:shd w:val="clear" w:color="auto" w:fill="F7CAAC" w:themeFill="accent2" w:themeFillTint="66"/>
          </w:tcPr>
          <w:p w14:paraId="1E3624C6" w14:textId="5CE12A50" w:rsidR="00211342" w:rsidRDefault="00211342" w:rsidP="008B5704">
            <w:pPr>
              <w:pStyle w:val="Nidung"/>
              <w:ind w:firstLine="0"/>
              <w:jc w:val="center"/>
            </w:pPr>
            <w:r>
              <w:t>7</w:t>
            </w:r>
          </w:p>
        </w:tc>
        <w:tc>
          <w:tcPr>
            <w:tcW w:w="1554" w:type="dxa"/>
            <w:shd w:val="clear" w:color="auto" w:fill="auto"/>
          </w:tcPr>
          <w:p w14:paraId="1E2D8983" w14:textId="2F386EE9" w:rsidR="00211342" w:rsidRDefault="00211342" w:rsidP="008B0A15">
            <w:pPr>
              <w:pStyle w:val="Nidung"/>
              <w:ind w:firstLine="0"/>
              <w:jc w:val="left"/>
            </w:pPr>
            <w:r>
              <w:t>Nhập chủ đề</w:t>
            </w:r>
          </w:p>
        </w:tc>
        <w:tc>
          <w:tcPr>
            <w:tcW w:w="1418" w:type="dxa"/>
            <w:shd w:val="clear" w:color="auto" w:fill="auto"/>
          </w:tcPr>
          <w:p w14:paraId="5401284D" w14:textId="0766C3BC" w:rsidR="00211342" w:rsidRDefault="00211342" w:rsidP="008B0A15">
            <w:pPr>
              <w:pStyle w:val="Nidung"/>
              <w:ind w:firstLine="0"/>
              <w:jc w:val="left"/>
            </w:pPr>
            <w:r>
              <w:t>Lưu trữ</w:t>
            </w:r>
          </w:p>
        </w:tc>
        <w:tc>
          <w:tcPr>
            <w:tcW w:w="3402" w:type="dxa"/>
            <w:shd w:val="clear" w:color="auto" w:fill="auto"/>
          </w:tcPr>
          <w:p w14:paraId="4B73F746" w14:textId="324623EF" w:rsidR="00211342" w:rsidRDefault="00211342" w:rsidP="008B0A15">
            <w:pPr>
              <w:pStyle w:val="Nidung"/>
              <w:ind w:firstLine="0"/>
              <w:jc w:val="left"/>
            </w:pPr>
            <w:r>
              <w:t>Thêm chủ đề: gồm các thông tin: mã chủ đề (tự động), tên chủ đề, tên phim, từ khóa.</w:t>
            </w:r>
          </w:p>
        </w:tc>
        <w:tc>
          <w:tcPr>
            <w:tcW w:w="2126" w:type="dxa"/>
          </w:tcPr>
          <w:p w14:paraId="3AE22873" w14:textId="77777777" w:rsidR="00211342" w:rsidRDefault="00211342" w:rsidP="008B0A15">
            <w:pPr>
              <w:pStyle w:val="Nidung"/>
              <w:ind w:firstLine="0"/>
              <w:jc w:val="left"/>
              <w:rPr>
                <w:b/>
                <w:bCs/>
              </w:rPr>
            </w:pPr>
          </w:p>
        </w:tc>
      </w:tr>
      <w:tr w:rsidR="00211342" w14:paraId="1D33877B" w14:textId="77777777" w:rsidTr="00DD6828">
        <w:tc>
          <w:tcPr>
            <w:tcW w:w="709" w:type="dxa"/>
            <w:shd w:val="clear" w:color="auto" w:fill="F7CAAC" w:themeFill="accent2" w:themeFillTint="66"/>
          </w:tcPr>
          <w:p w14:paraId="6BBEE94D" w14:textId="47DD590C" w:rsidR="00211342" w:rsidRDefault="00211342" w:rsidP="008B5704">
            <w:pPr>
              <w:pStyle w:val="Nidung"/>
              <w:ind w:firstLine="0"/>
              <w:jc w:val="center"/>
            </w:pPr>
            <w:r>
              <w:t>8</w:t>
            </w:r>
          </w:p>
        </w:tc>
        <w:tc>
          <w:tcPr>
            <w:tcW w:w="1554" w:type="dxa"/>
            <w:shd w:val="clear" w:color="auto" w:fill="auto"/>
          </w:tcPr>
          <w:p w14:paraId="16092DFB" w14:textId="584D5E69" w:rsidR="00211342" w:rsidRDefault="00211342" w:rsidP="008B0A15">
            <w:pPr>
              <w:pStyle w:val="Nidung"/>
              <w:ind w:firstLine="0"/>
              <w:jc w:val="left"/>
            </w:pPr>
            <w:r>
              <w:t>Nhập bài vi</w:t>
            </w:r>
            <w:r w:rsidR="00C7490F">
              <w:t>ết</w:t>
            </w:r>
          </w:p>
        </w:tc>
        <w:tc>
          <w:tcPr>
            <w:tcW w:w="1418" w:type="dxa"/>
            <w:shd w:val="clear" w:color="auto" w:fill="auto"/>
          </w:tcPr>
          <w:p w14:paraId="7935A529" w14:textId="021EC7DC" w:rsidR="00211342" w:rsidRDefault="00211342" w:rsidP="008B0A15">
            <w:pPr>
              <w:pStyle w:val="Nidung"/>
              <w:ind w:firstLine="0"/>
              <w:jc w:val="left"/>
            </w:pPr>
            <w:r>
              <w:t>Lưu trữ</w:t>
            </w:r>
          </w:p>
        </w:tc>
        <w:tc>
          <w:tcPr>
            <w:tcW w:w="3402" w:type="dxa"/>
            <w:shd w:val="clear" w:color="auto" w:fill="auto"/>
          </w:tcPr>
          <w:p w14:paraId="1A0E11D4" w14:textId="4E920858" w:rsidR="00211342" w:rsidRDefault="00211342" w:rsidP="008B0A15">
            <w:pPr>
              <w:pStyle w:val="Nidung"/>
              <w:ind w:firstLine="0"/>
              <w:jc w:val="left"/>
            </w:pPr>
            <w:r>
              <w:t>Thêm bài viết: gồm các thông tin: mã bài viết (tự động), tên chủ đề, tên bài viết, từ khóa, chi tiết, mô tả, kiểu bài viết, ảnh bài viết.</w:t>
            </w:r>
          </w:p>
        </w:tc>
        <w:tc>
          <w:tcPr>
            <w:tcW w:w="2126" w:type="dxa"/>
          </w:tcPr>
          <w:p w14:paraId="28CEB647" w14:textId="77777777" w:rsidR="00211342" w:rsidRDefault="00211342" w:rsidP="008B0A15">
            <w:pPr>
              <w:pStyle w:val="Nidung"/>
              <w:ind w:firstLine="0"/>
              <w:jc w:val="left"/>
              <w:rPr>
                <w:b/>
                <w:bCs/>
              </w:rPr>
            </w:pPr>
          </w:p>
        </w:tc>
      </w:tr>
      <w:tr w:rsidR="00427C43" w14:paraId="3B600384" w14:textId="77777777" w:rsidTr="00DD6828">
        <w:tc>
          <w:tcPr>
            <w:tcW w:w="709" w:type="dxa"/>
            <w:shd w:val="clear" w:color="auto" w:fill="F7CAAC" w:themeFill="accent2" w:themeFillTint="66"/>
          </w:tcPr>
          <w:p w14:paraId="00E69591" w14:textId="0FD496D2" w:rsidR="00427C43" w:rsidRDefault="008B5704" w:rsidP="008B5704">
            <w:pPr>
              <w:pStyle w:val="Nidung"/>
              <w:ind w:firstLine="0"/>
              <w:jc w:val="center"/>
            </w:pPr>
            <w:r>
              <w:t>9</w:t>
            </w:r>
          </w:p>
        </w:tc>
        <w:tc>
          <w:tcPr>
            <w:tcW w:w="1554" w:type="dxa"/>
            <w:shd w:val="clear" w:color="auto" w:fill="auto"/>
          </w:tcPr>
          <w:p w14:paraId="29049226" w14:textId="1AAFCEBE" w:rsidR="00427C43" w:rsidRDefault="00427C43" w:rsidP="008B0A15">
            <w:pPr>
              <w:pStyle w:val="Nidung"/>
              <w:ind w:firstLine="0"/>
              <w:jc w:val="left"/>
            </w:pPr>
            <w:r>
              <w:t xml:space="preserve">Nhập tài khoản </w:t>
            </w:r>
          </w:p>
        </w:tc>
        <w:tc>
          <w:tcPr>
            <w:tcW w:w="1418" w:type="dxa"/>
            <w:shd w:val="clear" w:color="auto" w:fill="auto"/>
          </w:tcPr>
          <w:p w14:paraId="2F6797AB" w14:textId="5031D33A" w:rsidR="00427C43" w:rsidRDefault="00427C43" w:rsidP="008B0A15">
            <w:pPr>
              <w:pStyle w:val="Nidung"/>
              <w:ind w:firstLine="0"/>
              <w:jc w:val="left"/>
            </w:pPr>
            <w:r>
              <w:t>Lưu trữ</w:t>
            </w:r>
          </w:p>
        </w:tc>
        <w:tc>
          <w:tcPr>
            <w:tcW w:w="3402" w:type="dxa"/>
            <w:shd w:val="clear" w:color="auto" w:fill="auto"/>
          </w:tcPr>
          <w:p w14:paraId="343254A0" w14:textId="220F69DA" w:rsidR="00427C43" w:rsidRDefault="00427C43" w:rsidP="008B0A15">
            <w:pPr>
              <w:pStyle w:val="Nidung"/>
              <w:ind w:firstLine="0"/>
              <w:jc w:val="left"/>
            </w:pPr>
            <w:r>
              <w:t>Thêm tài khoản: gồm các thông tin: mã người dùng (tự động), tên người dùng, ngày sinh, email, số điện thoại, quyền (admin/nhân viên).</w:t>
            </w:r>
          </w:p>
        </w:tc>
        <w:tc>
          <w:tcPr>
            <w:tcW w:w="2126" w:type="dxa"/>
          </w:tcPr>
          <w:p w14:paraId="09E543A0" w14:textId="77777777" w:rsidR="00427C43" w:rsidRDefault="00427C43" w:rsidP="008B0A15">
            <w:pPr>
              <w:pStyle w:val="Nidung"/>
              <w:ind w:firstLine="0"/>
              <w:jc w:val="left"/>
              <w:rPr>
                <w:b/>
                <w:bCs/>
              </w:rPr>
            </w:pPr>
          </w:p>
        </w:tc>
      </w:tr>
      <w:tr w:rsidR="00DD6828" w14:paraId="2EDE67F2" w14:textId="77777777" w:rsidTr="00DD6828">
        <w:tc>
          <w:tcPr>
            <w:tcW w:w="709" w:type="dxa"/>
            <w:shd w:val="clear" w:color="auto" w:fill="F7CAAC" w:themeFill="accent2" w:themeFillTint="66"/>
          </w:tcPr>
          <w:p w14:paraId="73329792" w14:textId="556A75AE" w:rsidR="00DD6828" w:rsidRDefault="008B5704" w:rsidP="008B5704">
            <w:pPr>
              <w:pStyle w:val="Nidung"/>
              <w:ind w:firstLine="0"/>
              <w:jc w:val="center"/>
            </w:pPr>
            <w:r>
              <w:t>10</w:t>
            </w:r>
          </w:p>
        </w:tc>
        <w:tc>
          <w:tcPr>
            <w:tcW w:w="1554" w:type="dxa"/>
          </w:tcPr>
          <w:p w14:paraId="76EDBC77" w14:textId="77777777" w:rsidR="00DD6828" w:rsidRDefault="00DD6828" w:rsidP="0081131D">
            <w:pPr>
              <w:pStyle w:val="Nidung"/>
              <w:ind w:firstLine="0"/>
              <w:jc w:val="left"/>
            </w:pPr>
            <w:r>
              <w:t>Tra cứu thông tin phim</w:t>
            </w:r>
          </w:p>
        </w:tc>
        <w:tc>
          <w:tcPr>
            <w:tcW w:w="1418" w:type="dxa"/>
          </w:tcPr>
          <w:p w14:paraId="196407F6" w14:textId="77777777" w:rsidR="00DD6828" w:rsidRDefault="00DD6828" w:rsidP="008B0A15">
            <w:pPr>
              <w:pStyle w:val="Nidung"/>
              <w:ind w:firstLine="0"/>
            </w:pPr>
            <w:r>
              <w:t>Tra cứu</w:t>
            </w:r>
          </w:p>
        </w:tc>
        <w:tc>
          <w:tcPr>
            <w:tcW w:w="3402" w:type="dxa"/>
          </w:tcPr>
          <w:p w14:paraId="2D921D0B" w14:textId="77777777" w:rsidR="00DD6828" w:rsidRPr="007A014D" w:rsidRDefault="00DD6828" w:rsidP="008B0A15">
            <w:pPr>
              <w:pStyle w:val="Nidung"/>
              <w:ind w:firstLine="0"/>
              <w:jc w:val="left"/>
              <w:rPr>
                <w:spacing w:val="6"/>
              </w:rPr>
            </w:pPr>
            <w:r w:rsidRPr="007A014D">
              <w:rPr>
                <w:spacing w:val="6"/>
              </w:rPr>
              <w:t>- Việc tìm phim dựa trên các thông tin: mã phim, tên phim, thể loại, đạo diễn, diễn viên.</w:t>
            </w:r>
          </w:p>
          <w:p w14:paraId="5970FD12" w14:textId="77777777" w:rsidR="00DD6828" w:rsidRDefault="00DD6828" w:rsidP="008B0A15">
            <w:pPr>
              <w:pStyle w:val="Nidung"/>
              <w:ind w:firstLine="0"/>
            </w:pPr>
            <w:r w:rsidRPr="007A014D">
              <w:rPr>
                <w:spacing w:val="6"/>
              </w:rPr>
              <w:lastRenderedPageBreak/>
              <w:t>- Kết quả tra cứu: Thông tin các bộ phim được tìm thấy gồm: mã phim, tên phim, thể loại, đạo diễn, diễn viên.</w:t>
            </w:r>
          </w:p>
        </w:tc>
        <w:tc>
          <w:tcPr>
            <w:tcW w:w="2126" w:type="dxa"/>
          </w:tcPr>
          <w:p w14:paraId="27958A11" w14:textId="77777777" w:rsidR="00DD6828" w:rsidRDefault="00DD6828" w:rsidP="008B0A15">
            <w:pPr>
              <w:pStyle w:val="Nidung"/>
              <w:ind w:firstLine="0"/>
              <w:jc w:val="left"/>
            </w:pPr>
          </w:p>
        </w:tc>
      </w:tr>
      <w:tr w:rsidR="00DD6828" w14:paraId="34D57D78" w14:textId="77777777" w:rsidTr="00DD6828">
        <w:trPr>
          <w:trHeight w:val="3065"/>
        </w:trPr>
        <w:tc>
          <w:tcPr>
            <w:tcW w:w="709" w:type="dxa"/>
            <w:shd w:val="clear" w:color="auto" w:fill="F7CAAC" w:themeFill="accent2" w:themeFillTint="66"/>
          </w:tcPr>
          <w:p w14:paraId="25468A7A" w14:textId="36FB107E" w:rsidR="00DD6828" w:rsidRDefault="006317D0" w:rsidP="008B5704">
            <w:pPr>
              <w:pStyle w:val="Nidung"/>
              <w:ind w:firstLine="0"/>
              <w:jc w:val="center"/>
            </w:pPr>
            <w:r>
              <w:t>1</w:t>
            </w:r>
            <w:r w:rsidR="008B5704">
              <w:t>1</w:t>
            </w:r>
          </w:p>
        </w:tc>
        <w:tc>
          <w:tcPr>
            <w:tcW w:w="1554" w:type="dxa"/>
          </w:tcPr>
          <w:p w14:paraId="1E3B42D0" w14:textId="77777777" w:rsidR="00DD6828" w:rsidRDefault="00DD6828" w:rsidP="008B0A15">
            <w:pPr>
              <w:pStyle w:val="Nidung"/>
              <w:ind w:firstLine="0"/>
              <w:jc w:val="left"/>
            </w:pPr>
            <w:r>
              <w:t>Tra cứu thông tin khách hàng</w:t>
            </w:r>
          </w:p>
        </w:tc>
        <w:tc>
          <w:tcPr>
            <w:tcW w:w="1418" w:type="dxa"/>
          </w:tcPr>
          <w:p w14:paraId="627EECE4" w14:textId="77777777" w:rsidR="00DD6828" w:rsidRDefault="00DD6828" w:rsidP="008B0A15">
            <w:pPr>
              <w:pStyle w:val="Nidung"/>
              <w:ind w:firstLine="0"/>
              <w:jc w:val="left"/>
            </w:pPr>
            <w:r>
              <w:t>Tra cứu</w:t>
            </w:r>
          </w:p>
        </w:tc>
        <w:tc>
          <w:tcPr>
            <w:tcW w:w="3402" w:type="dxa"/>
          </w:tcPr>
          <w:p w14:paraId="3A52E409" w14:textId="77777777" w:rsidR="00DD6828" w:rsidRDefault="00DD6828" w:rsidP="00747536">
            <w:pPr>
              <w:pStyle w:val="Nidung"/>
              <w:ind w:firstLine="0"/>
            </w:pPr>
            <w:r>
              <w:t>- Việc tìm khách hàng dựa trên các thông tin: mã khách hàng, tên khách hàng, email, số điện thoại.</w:t>
            </w:r>
          </w:p>
          <w:p w14:paraId="1902F4C1" w14:textId="77777777" w:rsidR="00DD6828" w:rsidRDefault="00DD6828" w:rsidP="00747536">
            <w:pPr>
              <w:pStyle w:val="Nidung"/>
              <w:ind w:firstLine="0"/>
            </w:pPr>
            <w:r>
              <w:t>- Kết quả tra cứu: Thông tin các khách hàng được tìm thấy gồm: mã khách hàng, tên khách hàng, email, số điện thoại.</w:t>
            </w:r>
          </w:p>
        </w:tc>
        <w:tc>
          <w:tcPr>
            <w:tcW w:w="2126" w:type="dxa"/>
          </w:tcPr>
          <w:p w14:paraId="05F576A6" w14:textId="77777777" w:rsidR="00DD6828" w:rsidRDefault="00DD6828" w:rsidP="008B0A15">
            <w:pPr>
              <w:pStyle w:val="Nidung"/>
              <w:ind w:firstLine="0"/>
              <w:jc w:val="left"/>
            </w:pPr>
          </w:p>
        </w:tc>
      </w:tr>
      <w:tr w:rsidR="00DD6828" w14:paraId="27D25E93" w14:textId="77777777" w:rsidTr="00DD6828">
        <w:tc>
          <w:tcPr>
            <w:tcW w:w="709" w:type="dxa"/>
            <w:shd w:val="clear" w:color="auto" w:fill="F7CAAC" w:themeFill="accent2" w:themeFillTint="66"/>
          </w:tcPr>
          <w:p w14:paraId="7D3B4326" w14:textId="2270CB4B" w:rsidR="00DD6828" w:rsidRDefault="006317D0" w:rsidP="008B5704">
            <w:pPr>
              <w:pStyle w:val="Nidung"/>
              <w:ind w:firstLine="0"/>
              <w:jc w:val="center"/>
            </w:pPr>
            <w:r>
              <w:t>1</w:t>
            </w:r>
            <w:r w:rsidR="008B5704">
              <w:t>2</w:t>
            </w:r>
          </w:p>
        </w:tc>
        <w:tc>
          <w:tcPr>
            <w:tcW w:w="1554" w:type="dxa"/>
          </w:tcPr>
          <w:p w14:paraId="658C11D9" w14:textId="77777777" w:rsidR="00DD6828" w:rsidRPr="009C2CFD" w:rsidRDefault="00DD6828" w:rsidP="009C2CFD">
            <w:pPr>
              <w:pStyle w:val="Nidung"/>
              <w:ind w:firstLine="0"/>
              <w:jc w:val="left"/>
            </w:pPr>
            <w:r w:rsidRPr="009C2CFD">
              <w:t>Tra cứu thông tin hóa đơn</w:t>
            </w:r>
          </w:p>
        </w:tc>
        <w:tc>
          <w:tcPr>
            <w:tcW w:w="1418" w:type="dxa"/>
          </w:tcPr>
          <w:p w14:paraId="49959436" w14:textId="77777777" w:rsidR="00DD6828" w:rsidRPr="009C2CFD" w:rsidRDefault="00DD6828" w:rsidP="009C2CFD">
            <w:pPr>
              <w:pStyle w:val="Nidung"/>
              <w:ind w:firstLine="0"/>
              <w:jc w:val="left"/>
            </w:pPr>
            <w:r w:rsidRPr="009C2CFD">
              <w:t>Tra cứu</w:t>
            </w:r>
          </w:p>
        </w:tc>
        <w:tc>
          <w:tcPr>
            <w:tcW w:w="3402" w:type="dxa"/>
          </w:tcPr>
          <w:p w14:paraId="0A63C86B" w14:textId="77777777" w:rsidR="00DD6828" w:rsidRPr="001730B1" w:rsidRDefault="00DD6828" w:rsidP="00747536">
            <w:pPr>
              <w:pStyle w:val="Nidung"/>
              <w:ind w:firstLine="0"/>
              <w:rPr>
                <w:spacing w:val="-10"/>
              </w:rPr>
            </w:pPr>
            <w:r w:rsidRPr="001730B1">
              <w:rPr>
                <w:spacing w:val="-10"/>
              </w:rPr>
              <w:t>- Việc tìm hóa đơn dựa trên các thông tin: mã hóa đơn, mã khách hàng.</w:t>
            </w:r>
          </w:p>
          <w:p w14:paraId="310C5A75" w14:textId="77777777" w:rsidR="00DD6828" w:rsidRPr="001730B1" w:rsidRDefault="00DD6828" w:rsidP="00747536">
            <w:pPr>
              <w:pStyle w:val="Nidung"/>
              <w:ind w:firstLine="0"/>
            </w:pPr>
            <w:r w:rsidRPr="001730B1">
              <w:t>- Kết quả tra cứu: Thông tin các hóa đơn được tìm thấy gồm: mã hóa đơn, mã khách hàng, tên phim, mã phòng, suất chiếu.</w:t>
            </w:r>
          </w:p>
        </w:tc>
        <w:tc>
          <w:tcPr>
            <w:tcW w:w="2126" w:type="dxa"/>
          </w:tcPr>
          <w:p w14:paraId="3DBD7230" w14:textId="77777777" w:rsidR="00DD6828" w:rsidRDefault="00DD6828" w:rsidP="009C2CFD">
            <w:pPr>
              <w:pStyle w:val="Nidung"/>
              <w:ind w:firstLine="0"/>
              <w:jc w:val="left"/>
            </w:pPr>
          </w:p>
        </w:tc>
      </w:tr>
      <w:tr w:rsidR="00DD6828" w14:paraId="035BDB3B" w14:textId="77777777" w:rsidTr="00DD6828">
        <w:tc>
          <w:tcPr>
            <w:tcW w:w="709" w:type="dxa"/>
            <w:shd w:val="clear" w:color="auto" w:fill="F7CAAC" w:themeFill="accent2" w:themeFillTint="66"/>
          </w:tcPr>
          <w:p w14:paraId="4C82FDA6" w14:textId="49CBB122" w:rsidR="00DD6828" w:rsidRDefault="006317D0" w:rsidP="008B5704">
            <w:pPr>
              <w:pStyle w:val="Nidung"/>
              <w:ind w:firstLine="0"/>
              <w:jc w:val="center"/>
            </w:pPr>
            <w:r>
              <w:t>1</w:t>
            </w:r>
            <w:r w:rsidR="008B5704">
              <w:t>3</w:t>
            </w:r>
          </w:p>
        </w:tc>
        <w:tc>
          <w:tcPr>
            <w:tcW w:w="1554" w:type="dxa"/>
          </w:tcPr>
          <w:p w14:paraId="5849B7BF" w14:textId="77777777" w:rsidR="00DD6828" w:rsidRPr="001730B1" w:rsidRDefault="00DD6828" w:rsidP="001730B1">
            <w:pPr>
              <w:pStyle w:val="Nidung"/>
              <w:ind w:firstLine="0"/>
              <w:jc w:val="left"/>
            </w:pPr>
            <w:r w:rsidRPr="001730B1">
              <w:t>Tra cứu thông tin chi tiết hóa đơn</w:t>
            </w:r>
          </w:p>
        </w:tc>
        <w:tc>
          <w:tcPr>
            <w:tcW w:w="1418" w:type="dxa"/>
          </w:tcPr>
          <w:p w14:paraId="1F1B108D" w14:textId="77777777" w:rsidR="00DD6828" w:rsidRPr="001730B1" w:rsidRDefault="00DD6828" w:rsidP="001730B1">
            <w:pPr>
              <w:pStyle w:val="Nidung"/>
              <w:ind w:firstLine="0"/>
              <w:jc w:val="left"/>
            </w:pPr>
            <w:r w:rsidRPr="001730B1">
              <w:t>Tra cứu</w:t>
            </w:r>
          </w:p>
        </w:tc>
        <w:tc>
          <w:tcPr>
            <w:tcW w:w="3402" w:type="dxa"/>
          </w:tcPr>
          <w:p w14:paraId="6C56B5DB" w14:textId="77777777" w:rsidR="00DD6828" w:rsidRPr="007A014D" w:rsidRDefault="00DD6828" w:rsidP="001730B1">
            <w:pPr>
              <w:pStyle w:val="Nidung"/>
              <w:ind w:firstLine="0"/>
              <w:jc w:val="left"/>
              <w:rPr>
                <w:spacing w:val="10"/>
              </w:rPr>
            </w:pPr>
            <w:r w:rsidRPr="007A014D">
              <w:rPr>
                <w:spacing w:val="10"/>
              </w:rPr>
              <w:t>- Việc tìm chi tiết hóa đơn dựa trên các thông tin: mã hóa đơn, mã chi tiết hóa đơn.</w:t>
            </w:r>
          </w:p>
          <w:p w14:paraId="558B7B15" w14:textId="77777777" w:rsidR="00DD6828" w:rsidRPr="001730B1" w:rsidRDefault="00DD6828" w:rsidP="001730B1">
            <w:pPr>
              <w:pStyle w:val="Nidung"/>
              <w:ind w:firstLine="0"/>
              <w:jc w:val="left"/>
            </w:pPr>
            <w:r w:rsidRPr="007A014D">
              <w:rPr>
                <w:spacing w:val="6"/>
              </w:rPr>
              <w:t>- Kết quả tra cứu: Thông tin các hóa đơn được tìm thấy gồm: mã hóa đơn, mã khách hàng, tên khách hàng, email, số điện thoại.</w:t>
            </w:r>
          </w:p>
        </w:tc>
        <w:tc>
          <w:tcPr>
            <w:tcW w:w="2126" w:type="dxa"/>
          </w:tcPr>
          <w:p w14:paraId="3B59E967" w14:textId="77777777" w:rsidR="00DD6828" w:rsidRDefault="00DD6828" w:rsidP="001730B1">
            <w:pPr>
              <w:pStyle w:val="Nidung"/>
              <w:ind w:firstLine="0"/>
              <w:jc w:val="left"/>
            </w:pPr>
          </w:p>
        </w:tc>
      </w:tr>
      <w:tr w:rsidR="00DD6828" w14:paraId="401E2D2E" w14:textId="77777777" w:rsidTr="00DD6828">
        <w:tc>
          <w:tcPr>
            <w:tcW w:w="709" w:type="dxa"/>
            <w:shd w:val="clear" w:color="auto" w:fill="F7CAAC" w:themeFill="accent2" w:themeFillTint="66"/>
          </w:tcPr>
          <w:p w14:paraId="75F60C7F" w14:textId="7B17985E" w:rsidR="00DD6828" w:rsidRDefault="006317D0" w:rsidP="008B5704">
            <w:pPr>
              <w:pStyle w:val="Nidung"/>
              <w:ind w:firstLine="0"/>
              <w:jc w:val="center"/>
            </w:pPr>
            <w:r>
              <w:t>1</w:t>
            </w:r>
            <w:r w:rsidR="008B5704">
              <w:t>4</w:t>
            </w:r>
          </w:p>
        </w:tc>
        <w:tc>
          <w:tcPr>
            <w:tcW w:w="1554" w:type="dxa"/>
          </w:tcPr>
          <w:p w14:paraId="7B4A4876" w14:textId="77777777" w:rsidR="00DD6828" w:rsidRPr="001730B1" w:rsidRDefault="00DD6828" w:rsidP="001730B1">
            <w:pPr>
              <w:pStyle w:val="Nidung"/>
              <w:ind w:firstLine="0"/>
              <w:jc w:val="left"/>
            </w:pPr>
            <w:r>
              <w:t>Tính ưu đãi thành viên dựa trên điểm tích lũy của thành viên</w:t>
            </w:r>
          </w:p>
        </w:tc>
        <w:tc>
          <w:tcPr>
            <w:tcW w:w="1418" w:type="dxa"/>
          </w:tcPr>
          <w:p w14:paraId="6BCADF76" w14:textId="77777777" w:rsidR="00DD6828" w:rsidRPr="001730B1" w:rsidRDefault="00DD6828" w:rsidP="001730B1">
            <w:pPr>
              <w:pStyle w:val="Nidung"/>
              <w:ind w:firstLine="0"/>
              <w:jc w:val="left"/>
            </w:pPr>
            <w:r>
              <w:t>Tính toán</w:t>
            </w:r>
          </w:p>
        </w:tc>
        <w:tc>
          <w:tcPr>
            <w:tcW w:w="3402" w:type="dxa"/>
          </w:tcPr>
          <w:p w14:paraId="60EB90CD" w14:textId="77777777" w:rsidR="00DD6828" w:rsidRDefault="00DD6828" w:rsidP="007A014D">
            <w:pPr>
              <w:pStyle w:val="Nidung"/>
              <w:ind w:firstLine="0"/>
              <w:rPr>
                <w:spacing w:val="14"/>
              </w:rPr>
            </w:pPr>
            <w:r w:rsidRPr="007A014D">
              <w:rPr>
                <w:spacing w:val="14"/>
              </w:rPr>
              <w:t>Tính tiền ưu đãi dựa trên loại thẻ thành viên:</w:t>
            </w:r>
          </w:p>
          <w:p w14:paraId="3765410A" w14:textId="2146E225" w:rsidR="008D0DF8" w:rsidRPr="007A014D" w:rsidRDefault="008D0DF8" w:rsidP="007A014D">
            <w:pPr>
              <w:pStyle w:val="Nidung"/>
              <w:ind w:firstLine="0"/>
              <w:rPr>
                <w:spacing w:val="14"/>
              </w:rPr>
            </w:pPr>
            <w:r>
              <w:rPr>
                <w:spacing w:val="14"/>
              </w:rPr>
              <w:t>- Thành viên: Không gi</w:t>
            </w:r>
            <w:r w:rsidR="0041320B">
              <w:rPr>
                <w:spacing w:val="14"/>
              </w:rPr>
              <w:t>ảm</w:t>
            </w:r>
          </w:p>
          <w:p w14:paraId="64ABDF6C" w14:textId="7AFCAD8A" w:rsidR="00DD6828" w:rsidRDefault="00DD6828" w:rsidP="007A014D">
            <w:pPr>
              <w:pStyle w:val="Nidung"/>
              <w:ind w:firstLine="0"/>
            </w:pPr>
            <w:r>
              <w:t>- Silver:</w:t>
            </w:r>
            <w:r w:rsidR="00385181">
              <w:t xml:space="preserve"> </w:t>
            </w:r>
            <w:r>
              <w:t>Giảm 3% tổng hóa đơn</w:t>
            </w:r>
          </w:p>
          <w:p w14:paraId="30A715D1" w14:textId="7E02EEC0" w:rsidR="00DD6828" w:rsidRPr="007A014D" w:rsidRDefault="00DD6828" w:rsidP="007A014D">
            <w:pPr>
              <w:pStyle w:val="Nidung"/>
              <w:ind w:firstLine="0"/>
              <w:rPr>
                <w:spacing w:val="-6"/>
              </w:rPr>
            </w:pPr>
            <w:r w:rsidRPr="007A014D">
              <w:rPr>
                <w:spacing w:val="-6"/>
              </w:rPr>
              <w:t xml:space="preserve">- </w:t>
            </w:r>
            <w:r>
              <w:rPr>
                <w:spacing w:val="-6"/>
              </w:rPr>
              <w:t>Gold</w:t>
            </w:r>
            <w:r w:rsidRPr="007A014D">
              <w:rPr>
                <w:spacing w:val="-6"/>
              </w:rPr>
              <w:t xml:space="preserve">: Giảm </w:t>
            </w:r>
            <w:r>
              <w:rPr>
                <w:spacing w:val="-6"/>
              </w:rPr>
              <w:t>5</w:t>
            </w:r>
            <w:r w:rsidRPr="007A014D">
              <w:rPr>
                <w:spacing w:val="-6"/>
              </w:rPr>
              <w:t>% tổng hóa đơn</w:t>
            </w:r>
          </w:p>
          <w:p w14:paraId="14FCB5C4" w14:textId="77777777" w:rsidR="00DD6828" w:rsidRPr="001730B1" w:rsidRDefault="00DD6828" w:rsidP="007A014D">
            <w:pPr>
              <w:pStyle w:val="Nidung"/>
              <w:ind w:firstLine="0"/>
            </w:pPr>
            <w:r>
              <w:t>- Platinum: Giảm 10% tổng hóa đơn</w:t>
            </w:r>
          </w:p>
        </w:tc>
        <w:tc>
          <w:tcPr>
            <w:tcW w:w="2126" w:type="dxa"/>
          </w:tcPr>
          <w:p w14:paraId="4F490A55" w14:textId="77777777" w:rsidR="00DD6828" w:rsidRDefault="00DD6828" w:rsidP="001730B1">
            <w:pPr>
              <w:pStyle w:val="Nidung"/>
              <w:ind w:firstLine="0"/>
              <w:jc w:val="left"/>
            </w:pPr>
          </w:p>
        </w:tc>
      </w:tr>
      <w:tr w:rsidR="00DD6828" w14:paraId="1C7D9658" w14:textId="77777777" w:rsidTr="00DD6828">
        <w:tc>
          <w:tcPr>
            <w:tcW w:w="709" w:type="dxa"/>
            <w:shd w:val="clear" w:color="auto" w:fill="F7CAAC" w:themeFill="accent2" w:themeFillTint="66"/>
          </w:tcPr>
          <w:p w14:paraId="60B8106E" w14:textId="7135ECFA" w:rsidR="00DD6828" w:rsidRDefault="006317D0" w:rsidP="008B5704">
            <w:pPr>
              <w:pStyle w:val="Nidung"/>
              <w:ind w:firstLine="0"/>
              <w:jc w:val="center"/>
            </w:pPr>
            <w:r>
              <w:t>1</w:t>
            </w:r>
            <w:r w:rsidR="008B5704">
              <w:t>5</w:t>
            </w:r>
          </w:p>
        </w:tc>
        <w:tc>
          <w:tcPr>
            <w:tcW w:w="1554" w:type="dxa"/>
          </w:tcPr>
          <w:p w14:paraId="105B3A2F" w14:textId="77777777" w:rsidR="00DD6828" w:rsidRDefault="00DD6828" w:rsidP="008B0A15">
            <w:pPr>
              <w:pStyle w:val="Nidung"/>
              <w:ind w:firstLine="0"/>
              <w:jc w:val="left"/>
            </w:pPr>
            <w:r>
              <w:t>Tính tổng doanh thu của các bộ phim</w:t>
            </w:r>
          </w:p>
        </w:tc>
        <w:tc>
          <w:tcPr>
            <w:tcW w:w="1418" w:type="dxa"/>
          </w:tcPr>
          <w:p w14:paraId="16D3D7F8" w14:textId="77777777" w:rsidR="00DD6828" w:rsidRDefault="00DD6828" w:rsidP="008B0A15">
            <w:pPr>
              <w:pStyle w:val="Nidung"/>
              <w:ind w:firstLine="0"/>
              <w:jc w:val="left"/>
            </w:pPr>
            <w:r>
              <w:t>Kết xuất</w:t>
            </w:r>
          </w:p>
        </w:tc>
        <w:tc>
          <w:tcPr>
            <w:tcW w:w="3402" w:type="dxa"/>
          </w:tcPr>
          <w:p w14:paraId="58111617" w14:textId="77777777" w:rsidR="00DD6828" w:rsidRPr="007A014D" w:rsidRDefault="00DD6828" w:rsidP="007A014D">
            <w:pPr>
              <w:pStyle w:val="Nidung"/>
              <w:ind w:firstLine="0"/>
              <w:rPr>
                <w:spacing w:val="6"/>
              </w:rPr>
            </w:pPr>
            <w:r w:rsidRPr="007A014D">
              <w:rPr>
                <w:spacing w:val="6"/>
              </w:rPr>
              <w:t>Tìm các hóa đơn liên quan đến bộ phim đó và tính tổng doanh thu của lượng vé đã bán được.</w:t>
            </w:r>
          </w:p>
        </w:tc>
        <w:tc>
          <w:tcPr>
            <w:tcW w:w="2126" w:type="dxa"/>
          </w:tcPr>
          <w:p w14:paraId="09F87A6E" w14:textId="77777777" w:rsidR="00DD6828" w:rsidRDefault="00DD6828" w:rsidP="008B0A15">
            <w:pPr>
              <w:pStyle w:val="Nidung"/>
              <w:ind w:firstLine="0"/>
              <w:jc w:val="left"/>
            </w:pPr>
          </w:p>
        </w:tc>
      </w:tr>
      <w:tr w:rsidR="00DD6828" w14:paraId="3DCFB063" w14:textId="77777777" w:rsidTr="00DD6828">
        <w:tc>
          <w:tcPr>
            <w:tcW w:w="709" w:type="dxa"/>
            <w:shd w:val="clear" w:color="auto" w:fill="F7CAAC" w:themeFill="accent2" w:themeFillTint="66"/>
          </w:tcPr>
          <w:p w14:paraId="18FD7348" w14:textId="3C5DCFDE" w:rsidR="00DD6828" w:rsidRDefault="006317D0" w:rsidP="008B5704">
            <w:pPr>
              <w:pStyle w:val="Nidung"/>
              <w:ind w:firstLine="0"/>
              <w:jc w:val="center"/>
            </w:pPr>
            <w:r>
              <w:lastRenderedPageBreak/>
              <w:t>1</w:t>
            </w:r>
            <w:r w:rsidR="008B5704">
              <w:t>6</w:t>
            </w:r>
          </w:p>
        </w:tc>
        <w:tc>
          <w:tcPr>
            <w:tcW w:w="1554" w:type="dxa"/>
          </w:tcPr>
          <w:p w14:paraId="4E3C454E" w14:textId="77777777" w:rsidR="00DD6828" w:rsidRDefault="00DD6828" w:rsidP="008B0A15">
            <w:pPr>
              <w:pStyle w:val="Nidung"/>
              <w:ind w:firstLine="0"/>
              <w:jc w:val="left"/>
            </w:pPr>
            <w:r>
              <w:t>Báo cáo tổng chi tiêu của khách hàng</w:t>
            </w:r>
          </w:p>
        </w:tc>
        <w:tc>
          <w:tcPr>
            <w:tcW w:w="1418" w:type="dxa"/>
          </w:tcPr>
          <w:p w14:paraId="793BAB5B" w14:textId="77777777" w:rsidR="00DD6828" w:rsidRDefault="00DD6828" w:rsidP="008B0A15">
            <w:pPr>
              <w:pStyle w:val="Nidung"/>
              <w:ind w:firstLine="0"/>
              <w:jc w:val="left"/>
            </w:pPr>
            <w:r>
              <w:t>Kết xuất</w:t>
            </w:r>
          </w:p>
        </w:tc>
        <w:tc>
          <w:tcPr>
            <w:tcW w:w="3402" w:type="dxa"/>
          </w:tcPr>
          <w:p w14:paraId="0129C317" w14:textId="77777777" w:rsidR="00DD6828" w:rsidRDefault="00DD6828" w:rsidP="00475A27">
            <w:pPr>
              <w:pStyle w:val="Nidung"/>
              <w:ind w:firstLine="0"/>
            </w:pPr>
            <w:r>
              <w:t>Xác định được tổng chi tiêu của khách hàng dành cho dịch vụ của rạp chiếu phim.</w:t>
            </w:r>
          </w:p>
        </w:tc>
        <w:tc>
          <w:tcPr>
            <w:tcW w:w="2126" w:type="dxa"/>
          </w:tcPr>
          <w:p w14:paraId="1012D706" w14:textId="77777777" w:rsidR="00DD6828" w:rsidRDefault="00DD6828" w:rsidP="008B0A15">
            <w:pPr>
              <w:pStyle w:val="Nidung"/>
              <w:ind w:firstLine="0"/>
              <w:jc w:val="left"/>
            </w:pPr>
          </w:p>
        </w:tc>
      </w:tr>
      <w:tr w:rsidR="00DD6828" w14:paraId="0A3C5693" w14:textId="77777777" w:rsidTr="00DD6828">
        <w:tc>
          <w:tcPr>
            <w:tcW w:w="709" w:type="dxa"/>
            <w:shd w:val="clear" w:color="auto" w:fill="F7CAAC" w:themeFill="accent2" w:themeFillTint="66"/>
          </w:tcPr>
          <w:p w14:paraId="63AE8A13" w14:textId="6A172DDE" w:rsidR="00DD6828" w:rsidRDefault="00DD6828" w:rsidP="008B5704">
            <w:pPr>
              <w:pStyle w:val="Nidung"/>
              <w:ind w:firstLine="0"/>
              <w:jc w:val="center"/>
            </w:pPr>
            <w:r>
              <w:t>1</w:t>
            </w:r>
            <w:r w:rsidR="008B5704">
              <w:t>7</w:t>
            </w:r>
          </w:p>
        </w:tc>
        <w:tc>
          <w:tcPr>
            <w:tcW w:w="1554" w:type="dxa"/>
          </w:tcPr>
          <w:p w14:paraId="39F3D903" w14:textId="77777777" w:rsidR="00DD6828" w:rsidRPr="00C77BAA" w:rsidRDefault="00DD6828" w:rsidP="00C77BAA">
            <w:pPr>
              <w:pStyle w:val="Nidung"/>
              <w:ind w:firstLine="0"/>
              <w:jc w:val="left"/>
              <w:rPr>
                <w:spacing w:val="6"/>
              </w:rPr>
            </w:pPr>
            <w:r w:rsidRPr="00C77BAA">
              <w:rPr>
                <w:spacing w:val="6"/>
              </w:rPr>
              <w:t xml:space="preserve">Thống kê </w:t>
            </w:r>
            <w:r>
              <w:rPr>
                <w:spacing w:val="6"/>
              </w:rPr>
              <w:t xml:space="preserve">số </w:t>
            </w:r>
            <w:r w:rsidRPr="00C77BAA">
              <w:rPr>
                <w:spacing w:val="6"/>
              </w:rPr>
              <w:t>lượng khách</w:t>
            </w:r>
            <w:r>
              <w:rPr>
                <w:spacing w:val="6"/>
              </w:rPr>
              <w:t xml:space="preserve"> vào các ngày </w:t>
            </w:r>
            <w:r w:rsidRPr="00C77BAA">
              <w:rPr>
                <w:spacing w:val="6"/>
              </w:rPr>
              <w:t>trong tuần</w:t>
            </w:r>
          </w:p>
        </w:tc>
        <w:tc>
          <w:tcPr>
            <w:tcW w:w="1418" w:type="dxa"/>
          </w:tcPr>
          <w:p w14:paraId="5AD92753" w14:textId="77777777" w:rsidR="00DD6828" w:rsidRDefault="00DD6828" w:rsidP="008B0A15">
            <w:pPr>
              <w:pStyle w:val="Nidung"/>
              <w:ind w:firstLine="0"/>
              <w:jc w:val="left"/>
            </w:pPr>
            <w:r>
              <w:t>Kết xuất</w:t>
            </w:r>
          </w:p>
        </w:tc>
        <w:tc>
          <w:tcPr>
            <w:tcW w:w="3402" w:type="dxa"/>
          </w:tcPr>
          <w:p w14:paraId="57C66FD2" w14:textId="77777777" w:rsidR="00DD6828" w:rsidRDefault="00DD6828" w:rsidP="00C77BAA">
            <w:pPr>
              <w:pStyle w:val="Nidung"/>
              <w:ind w:firstLine="0"/>
            </w:pPr>
            <w:r>
              <w:t>Xác định được tổng số lượng vé được bán ra, doanh thu của các ngày trong tuần.</w:t>
            </w:r>
          </w:p>
        </w:tc>
        <w:tc>
          <w:tcPr>
            <w:tcW w:w="2126" w:type="dxa"/>
          </w:tcPr>
          <w:p w14:paraId="4B8D63D9" w14:textId="77777777" w:rsidR="00DD6828" w:rsidRDefault="00DD6828" w:rsidP="008B0A15">
            <w:pPr>
              <w:pStyle w:val="Nidung"/>
              <w:ind w:firstLine="0"/>
              <w:jc w:val="left"/>
            </w:pPr>
          </w:p>
        </w:tc>
      </w:tr>
    </w:tbl>
    <w:p w14:paraId="51326BE3" w14:textId="77777777" w:rsidR="008B5704" w:rsidRDefault="008B5704" w:rsidP="00BD7BC9">
      <w:pPr>
        <w:pStyle w:val="Nidung"/>
        <w:spacing w:before="0"/>
        <w:ind w:firstLine="0"/>
        <w:rPr>
          <w:b/>
          <w:bCs/>
        </w:rPr>
      </w:pPr>
    </w:p>
    <w:p w14:paraId="01813CDB" w14:textId="77777777" w:rsidR="00DC1EC4" w:rsidRDefault="008B5704" w:rsidP="008B5704">
      <w:pPr>
        <w:pStyle w:val="Nidung"/>
        <w:rPr>
          <w:i/>
          <w:iCs/>
        </w:rPr>
      </w:pPr>
      <w:r>
        <w:rPr>
          <w:i/>
          <w:iCs/>
        </w:rPr>
        <w:t xml:space="preserve">b. </w:t>
      </w:r>
      <w:r w:rsidRPr="00A25210">
        <w:rPr>
          <w:i/>
          <w:iCs/>
        </w:rPr>
        <w:t xml:space="preserve"> Bộ phận: </w:t>
      </w:r>
      <w:r>
        <w:rPr>
          <w:i/>
          <w:iCs/>
        </w:rPr>
        <w:t>Nhân viên</w:t>
      </w:r>
    </w:p>
    <w:tbl>
      <w:tblPr>
        <w:tblStyle w:val="TableGrid"/>
        <w:tblW w:w="9209" w:type="dxa"/>
        <w:tblInd w:w="0" w:type="dxa"/>
        <w:tblLook w:val="04A0" w:firstRow="1" w:lastRow="0" w:firstColumn="1" w:lastColumn="0" w:noHBand="0" w:noVBand="1"/>
      </w:tblPr>
      <w:tblGrid>
        <w:gridCol w:w="709"/>
        <w:gridCol w:w="1554"/>
        <w:gridCol w:w="1418"/>
        <w:gridCol w:w="3402"/>
        <w:gridCol w:w="2126"/>
      </w:tblGrid>
      <w:tr w:rsidR="00DC1EC4" w:rsidRPr="00057A7F" w14:paraId="579EE311" w14:textId="77777777" w:rsidTr="0058164A">
        <w:tc>
          <w:tcPr>
            <w:tcW w:w="709" w:type="dxa"/>
            <w:shd w:val="clear" w:color="auto" w:fill="F7CAAC" w:themeFill="accent2" w:themeFillTint="66"/>
          </w:tcPr>
          <w:p w14:paraId="56083FA6" w14:textId="77777777" w:rsidR="00DC1EC4" w:rsidRPr="00057A7F" w:rsidRDefault="00DC1EC4" w:rsidP="0058164A">
            <w:pPr>
              <w:pStyle w:val="Nidung"/>
              <w:ind w:firstLine="0"/>
              <w:jc w:val="center"/>
              <w:rPr>
                <w:b/>
                <w:bCs/>
              </w:rPr>
            </w:pPr>
            <w:r w:rsidRPr="00057A7F">
              <w:rPr>
                <w:b/>
                <w:bCs/>
              </w:rPr>
              <w:t>STT</w:t>
            </w:r>
          </w:p>
        </w:tc>
        <w:tc>
          <w:tcPr>
            <w:tcW w:w="1554" w:type="dxa"/>
            <w:shd w:val="clear" w:color="auto" w:fill="F7CAAC" w:themeFill="accent2" w:themeFillTint="66"/>
          </w:tcPr>
          <w:p w14:paraId="157EB5F3" w14:textId="77777777" w:rsidR="00DC1EC4" w:rsidRPr="00057A7F" w:rsidRDefault="00DC1EC4" w:rsidP="0058164A">
            <w:pPr>
              <w:pStyle w:val="Nidung"/>
              <w:ind w:firstLine="0"/>
              <w:jc w:val="center"/>
              <w:rPr>
                <w:b/>
                <w:bCs/>
              </w:rPr>
            </w:pPr>
            <w:r w:rsidRPr="00057A7F">
              <w:rPr>
                <w:b/>
                <w:bCs/>
              </w:rPr>
              <w:t>Công việc</w:t>
            </w:r>
          </w:p>
        </w:tc>
        <w:tc>
          <w:tcPr>
            <w:tcW w:w="1418" w:type="dxa"/>
            <w:shd w:val="clear" w:color="auto" w:fill="F7CAAC" w:themeFill="accent2" w:themeFillTint="66"/>
          </w:tcPr>
          <w:p w14:paraId="3916E6C5" w14:textId="77777777" w:rsidR="00DC1EC4" w:rsidRPr="00057A7F" w:rsidRDefault="00DC1EC4" w:rsidP="0058164A">
            <w:pPr>
              <w:pStyle w:val="Nidung"/>
              <w:ind w:firstLine="0"/>
              <w:jc w:val="center"/>
              <w:rPr>
                <w:b/>
                <w:bCs/>
              </w:rPr>
            </w:pPr>
            <w:r w:rsidRPr="00057A7F">
              <w:rPr>
                <w:b/>
                <w:bCs/>
              </w:rPr>
              <w:t>Loại công việc</w:t>
            </w:r>
          </w:p>
        </w:tc>
        <w:tc>
          <w:tcPr>
            <w:tcW w:w="3402" w:type="dxa"/>
            <w:shd w:val="clear" w:color="auto" w:fill="F7CAAC" w:themeFill="accent2" w:themeFillTint="66"/>
          </w:tcPr>
          <w:p w14:paraId="3E9FF5F3" w14:textId="77777777" w:rsidR="00DC1EC4" w:rsidRPr="00057A7F" w:rsidRDefault="00DC1EC4" w:rsidP="0058164A">
            <w:pPr>
              <w:pStyle w:val="Nidung"/>
              <w:ind w:firstLine="0"/>
              <w:jc w:val="center"/>
              <w:rPr>
                <w:b/>
                <w:bCs/>
              </w:rPr>
            </w:pPr>
            <w:r>
              <w:rPr>
                <w:b/>
                <w:bCs/>
              </w:rPr>
              <w:t>Quy định/Công thức liên quan</w:t>
            </w:r>
          </w:p>
        </w:tc>
        <w:tc>
          <w:tcPr>
            <w:tcW w:w="2126" w:type="dxa"/>
            <w:shd w:val="clear" w:color="auto" w:fill="F7CAAC" w:themeFill="accent2" w:themeFillTint="66"/>
          </w:tcPr>
          <w:p w14:paraId="19AB31B6" w14:textId="77777777" w:rsidR="00DC1EC4" w:rsidRPr="00057A7F" w:rsidRDefault="00DC1EC4" w:rsidP="0058164A">
            <w:pPr>
              <w:pStyle w:val="Nidung"/>
              <w:ind w:firstLine="0"/>
              <w:jc w:val="center"/>
              <w:rPr>
                <w:b/>
                <w:bCs/>
              </w:rPr>
            </w:pPr>
            <w:r>
              <w:rPr>
                <w:b/>
                <w:bCs/>
              </w:rPr>
              <w:t>Ghi chú</w:t>
            </w:r>
          </w:p>
        </w:tc>
      </w:tr>
      <w:tr w:rsidR="00DC1EC4" w14:paraId="3B7527C9" w14:textId="77777777" w:rsidTr="0058164A">
        <w:tc>
          <w:tcPr>
            <w:tcW w:w="709" w:type="dxa"/>
            <w:shd w:val="clear" w:color="auto" w:fill="F7CAAC" w:themeFill="accent2" w:themeFillTint="66"/>
          </w:tcPr>
          <w:p w14:paraId="0579D5C0" w14:textId="77777777" w:rsidR="00DC1EC4" w:rsidRPr="00281DC3" w:rsidRDefault="00DC1EC4" w:rsidP="0058164A">
            <w:pPr>
              <w:pStyle w:val="Nidung"/>
              <w:ind w:firstLine="0"/>
              <w:jc w:val="center"/>
            </w:pPr>
            <w:r w:rsidRPr="00281DC3">
              <w:t>1</w:t>
            </w:r>
          </w:p>
        </w:tc>
        <w:tc>
          <w:tcPr>
            <w:tcW w:w="1554" w:type="dxa"/>
            <w:shd w:val="clear" w:color="auto" w:fill="auto"/>
          </w:tcPr>
          <w:p w14:paraId="2E09E0AC" w14:textId="77777777" w:rsidR="00DC1EC4" w:rsidRPr="00281DC3" w:rsidRDefault="00DC1EC4" w:rsidP="0058164A">
            <w:pPr>
              <w:pStyle w:val="Nidung"/>
              <w:ind w:firstLine="0"/>
              <w:jc w:val="left"/>
            </w:pPr>
            <w:r>
              <w:t>Nhập phim</w:t>
            </w:r>
          </w:p>
        </w:tc>
        <w:tc>
          <w:tcPr>
            <w:tcW w:w="1418" w:type="dxa"/>
            <w:shd w:val="clear" w:color="auto" w:fill="auto"/>
          </w:tcPr>
          <w:p w14:paraId="4BFCE99F" w14:textId="77777777" w:rsidR="00DC1EC4" w:rsidRPr="00281DC3" w:rsidRDefault="00DC1EC4" w:rsidP="0058164A">
            <w:pPr>
              <w:pStyle w:val="Nidung"/>
              <w:ind w:firstLine="0"/>
              <w:jc w:val="left"/>
            </w:pPr>
            <w:r>
              <w:t>Lưu trữ</w:t>
            </w:r>
          </w:p>
        </w:tc>
        <w:tc>
          <w:tcPr>
            <w:tcW w:w="3402" w:type="dxa"/>
            <w:shd w:val="clear" w:color="auto" w:fill="auto"/>
          </w:tcPr>
          <w:p w14:paraId="409B4903" w14:textId="77777777" w:rsidR="00DC1EC4" w:rsidRPr="00333EB9" w:rsidRDefault="00DC1EC4" w:rsidP="0058164A">
            <w:pPr>
              <w:pStyle w:val="Nidung"/>
              <w:ind w:firstLine="0"/>
              <w:jc w:val="left"/>
            </w:pPr>
            <w:r>
              <w:t>Thêm phim: gồm các thông tin: mã phim (tự động), tên phim, thời lượng, thể loại, đạo diễn, diễn viên, quốc gia, năm phát hành, mô tả.</w:t>
            </w:r>
          </w:p>
        </w:tc>
        <w:tc>
          <w:tcPr>
            <w:tcW w:w="2126" w:type="dxa"/>
          </w:tcPr>
          <w:p w14:paraId="204CC02C" w14:textId="77777777" w:rsidR="00DC1EC4" w:rsidRDefault="00DC1EC4" w:rsidP="0058164A">
            <w:pPr>
              <w:pStyle w:val="Nidung"/>
              <w:ind w:firstLine="0"/>
              <w:jc w:val="left"/>
              <w:rPr>
                <w:b/>
                <w:bCs/>
              </w:rPr>
            </w:pPr>
          </w:p>
        </w:tc>
      </w:tr>
      <w:tr w:rsidR="00DC1EC4" w14:paraId="4C82C127" w14:textId="77777777" w:rsidTr="0058164A">
        <w:tc>
          <w:tcPr>
            <w:tcW w:w="709" w:type="dxa"/>
            <w:shd w:val="clear" w:color="auto" w:fill="F7CAAC" w:themeFill="accent2" w:themeFillTint="66"/>
          </w:tcPr>
          <w:p w14:paraId="18840EA8" w14:textId="77777777" w:rsidR="00DC1EC4" w:rsidRPr="00281DC3" w:rsidRDefault="00DC1EC4" w:rsidP="0058164A">
            <w:pPr>
              <w:pStyle w:val="Nidung"/>
              <w:ind w:firstLine="0"/>
              <w:jc w:val="center"/>
            </w:pPr>
            <w:r>
              <w:t>2</w:t>
            </w:r>
          </w:p>
        </w:tc>
        <w:tc>
          <w:tcPr>
            <w:tcW w:w="1554" w:type="dxa"/>
            <w:shd w:val="clear" w:color="auto" w:fill="auto"/>
          </w:tcPr>
          <w:p w14:paraId="1D330532" w14:textId="77777777" w:rsidR="00DC1EC4" w:rsidRDefault="00DC1EC4" w:rsidP="0058164A">
            <w:pPr>
              <w:pStyle w:val="Nidung"/>
              <w:ind w:firstLine="0"/>
              <w:jc w:val="left"/>
            </w:pPr>
            <w:r>
              <w:t>Nhập suất chiếu</w:t>
            </w:r>
          </w:p>
        </w:tc>
        <w:tc>
          <w:tcPr>
            <w:tcW w:w="1418" w:type="dxa"/>
            <w:shd w:val="clear" w:color="auto" w:fill="auto"/>
          </w:tcPr>
          <w:p w14:paraId="495B118D" w14:textId="77777777" w:rsidR="00DC1EC4" w:rsidRDefault="00DC1EC4" w:rsidP="0058164A">
            <w:pPr>
              <w:pStyle w:val="Nidung"/>
              <w:ind w:firstLine="0"/>
              <w:jc w:val="left"/>
            </w:pPr>
            <w:r>
              <w:t xml:space="preserve">Lưu trữ </w:t>
            </w:r>
          </w:p>
        </w:tc>
        <w:tc>
          <w:tcPr>
            <w:tcW w:w="3402" w:type="dxa"/>
            <w:shd w:val="clear" w:color="auto" w:fill="auto"/>
          </w:tcPr>
          <w:p w14:paraId="45BD2584" w14:textId="77777777" w:rsidR="00DC1EC4" w:rsidRDefault="00DC1EC4" w:rsidP="0058164A">
            <w:pPr>
              <w:pStyle w:val="Nidung"/>
              <w:ind w:firstLine="0"/>
              <w:jc w:val="left"/>
            </w:pPr>
            <w:r>
              <w:t>Thêm suất chiếu: gồm các thông tin: mã suất chiếu (tự động), tên suất, giờ chiếu.</w:t>
            </w:r>
          </w:p>
        </w:tc>
        <w:tc>
          <w:tcPr>
            <w:tcW w:w="2126" w:type="dxa"/>
          </w:tcPr>
          <w:p w14:paraId="045503E3" w14:textId="77777777" w:rsidR="00DC1EC4" w:rsidRDefault="00DC1EC4" w:rsidP="0058164A">
            <w:pPr>
              <w:pStyle w:val="Nidung"/>
              <w:ind w:firstLine="0"/>
              <w:jc w:val="left"/>
              <w:rPr>
                <w:b/>
                <w:bCs/>
              </w:rPr>
            </w:pPr>
          </w:p>
        </w:tc>
      </w:tr>
      <w:tr w:rsidR="00DC1EC4" w14:paraId="1FF1A27D" w14:textId="77777777" w:rsidTr="0058164A">
        <w:tc>
          <w:tcPr>
            <w:tcW w:w="709" w:type="dxa"/>
            <w:shd w:val="clear" w:color="auto" w:fill="F7CAAC" w:themeFill="accent2" w:themeFillTint="66"/>
          </w:tcPr>
          <w:p w14:paraId="70F507A7" w14:textId="0F4A00FE" w:rsidR="00DC1EC4" w:rsidRDefault="00186062" w:rsidP="0058164A">
            <w:pPr>
              <w:pStyle w:val="Nidung"/>
              <w:ind w:firstLine="0"/>
              <w:jc w:val="center"/>
            </w:pPr>
            <w:r>
              <w:t>3</w:t>
            </w:r>
          </w:p>
        </w:tc>
        <w:tc>
          <w:tcPr>
            <w:tcW w:w="1554" w:type="dxa"/>
            <w:shd w:val="clear" w:color="auto" w:fill="auto"/>
          </w:tcPr>
          <w:p w14:paraId="03339087" w14:textId="77777777" w:rsidR="00DC1EC4" w:rsidRDefault="00DC1EC4" w:rsidP="0058164A">
            <w:pPr>
              <w:pStyle w:val="Nidung"/>
              <w:ind w:firstLine="0"/>
              <w:jc w:val="left"/>
            </w:pPr>
            <w:r>
              <w:t>Nhập loại phim</w:t>
            </w:r>
          </w:p>
        </w:tc>
        <w:tc>
          <w:tcPr>
            <w:tcW w:w="1418" w:type="dxa"/>
            <w:shd w:val="clear" w:color="auto" w:fill="auto"/>
          </w:tcPr>
          <w:p w14:paraId="6C3C2C15" w14:textId="77777777" w:rsidR="00DC1EC4" w:rsidRDefault="00DC1EC4" w:rsidP="0058164A">
            <w:pPr>
              <w:pStyle w:val="Nidung"/>
              <w:ind w:firstLine="0"/>
              <w:jc w:val="left"/>
            </w:pPr>
            <w:r>
              <w:t>Lưu trữ</w:t>
            </w:r>
          </w:p>
        </w:tc>
        <w:tc>
          <w:tcPr>
            <w:tcW w:w="3402" w:type="dxa"/>
            <w:shd w:val="clear" w:color="auto" w:fill="auto"/>
          </w:tcPr>
          <w:p w14:paraId="5B7425CE" w14:textId="77777777" w:rsidR="00DC1EC4" w:rsidRDefault="00DC1EC4" w:rsidP="0058164A">
            <w:pPr>
              <w:pStyle w:val="Nidung"/>
              <w:ind w:firstLine="0"/>
              <w:jc w:val="left"/>
            </w:pPr>
            <w:r>
              <w:t>Thêm thể loại: gồm các thông tin: mã thể loại (tự động), tên thể loại.</w:t>
            </w:r>
          </w:p>
        </w:tc>
        <w:tc>
          <w:tcPr>
            <w:tcW w:w="2126" w:type="dxa"/>
          </w:tcPr>
          <w:p w14:paraId="11DB2A47" w14:textId="77777777" w:rsidR="00DC1EC4" w:rsidRDefault="00DC1EC4" w:rsidP="0058164A">
            <w:pPr>
              <w:pStyle w:val="Nidung"/>
              <w:ind w:firstLine="0"/>
              <w:jc w:val="left"/>
              <w:rPr>
                <w:b/>
                <w:bCs/>
              </w:rPr>
            </w:pPr>
          </w:p>
        </w:tc>
      </w:tr>
      <w:tr w:rsidR="00DC1EC4" w14:paraId="64D161E5" w14:textId="77777777" w:rsidTr="0058164A">
        <w:tc>
          <w:tcPr>
            <w:tcW w:w="709" w:type="dxa"/>
            <w:shd w:val="clear" w:color="auto" w:fill="F7CAAC" w:themeFill="accent2" w:themeFillTint="66"/>
          </w:tcPr>
          <w:p w14:paraId="4A6270CF" w14:textId="28C32D21" w:rsidR="00DC1EC4" w:rsidRDefault="00186062" w:rsidP="0058164A">
            <w:pPr>
              <w:pStyle w:val="Nidung"/>
              <w:ind w:firstLine="0"/>
              <w:jc w:val="center"/>
            </w:pPr>
            <w:r>
              <w:t>4</w:t>
            </w:r>
          </w:p>
        </w:tc>
        <w:tc>
          <w:tcPr>
            <w:tcW w:w="1554" w:type="dxa"/>
            <w:shd w:val="clear" w:color="auto" w:fill="auto"/>
          </w:tcPr>
          <w:p w14:paraId="3D8EA152" w14:textId="77777777" w:rsidR="00DC1EC4" w:rsidRDefault="00DC1EC4" w:rsidP="0058164A">
            <w:pPr>
              <w:pStyle w:val="Nidung"/>
              <w:ind w:firstLine="0"/>
              <w:jc w:val="left"/>
            </w:pPr>
            <w:r>
              <w:t>Nhập chủ đề</w:t>
            </w:r>
          </w:p>
        </w:tc>
        <w:tc>
          <w:tcPr>
            <w:tcW w:w="1418" w:type="dxa"/>
            <w:shd w:val="clear" w:color="auto" w:fill="auto"/>
          </w:tcPr>
          <w:p w14:paraId="23CFA4C0" w14:textId="77777777" w:rsidR="00DC1EC4" w:rsidRDefault="00DC1EC4" w:rsidP="0058164A">
            <w:pPr>
              <w:pStyle w:val="Nidung"/>
              <w:ind w:firstLine="0"/>
              <w:jc w:val="left"/>
            </w:pPr>
            <w:r>
              <w:t>Lưu trữ</w:t>
            </w:r>
          </w:p>
        </w:tc>
        <w:tc>
          <w:tcPr>
            <w:tcW w:w="3402" w:type="dxa"/>
            <w:shd w:val="clear" w:color="auto" w:fill="auto"/>
          </w:tcPr>
          <w:p w14:paraId="6FF02B0B" w14:textId="77777777" w:rsidR="00DC1EC4" w:rsidRDefault="00DC1EC4" w:rsidP="0058164A">
            <w:pPr>
              <w:pStyle w:val="Nidung"/>
              <w:ind w:firstLine="0"/>
              <w:jc w:val="left"/>
            </w:pPr>
            <w:r>
              <w:t>Thêm chủ đề: gồm các thông tin: mã chủ đề (tự động), tên chủ đề, tên phim, từ khóa.</w:t>
            </w:r>
          </w:p>
        </w:tc>
        <w:tc>
          <w:tcPr>
            <w:tcW w:w="2126" w:type="dxa"/>
          </w:tcPr>
          <w:p w14:paraId="6BB04845" w14:textId="77777777" w:rsidR="00DC1EC4" w:rsidRDefault="00DC1EC4" w:rsidP="0058164A">
            <w:pPr>
              <w:pStyle w:val="Nidung"/>
              <w:ind w:firstLine="0"/>
              <w:jc w:val="left"/>
              <w:rPr>
                <w:b/>
                <w:bCs/>
              </w:rPr>
            </w:pPr>
          </w:p>
        </w:tc>
      </w:tr>
      <w:tr w:rsidR="00DC1EC4" w14:paraId="27298C58" w14:textId="77777777" w:rsidTr="0058164A">
        <w:tc>
          <w:tcPr>
            <w:tcW w:w="709" w:type="dxa"/>
            <w:shd w:val="clear" w:color="auto" w:fill="F7CAAC" w:themeFill="accent2" w:themeFillTint="66"/>
          </w:tcPr>
          <w:p w14:paraId="4FA57E82" w14:textId="40BE3061" w:rsidR="00DC1EC4" w:rsidRDefault="00186062" w:rsidP="0058164A">
            <w:pPr>
              <w:pStyle w:val="Nidung"/>
              <w:ind w:firstLine="0"/>
              <w:jc w:val="center"/>
            </w:pPr>
            <w:r>
              <w:t>5</w:t>
            </w:r>
          </w:p>
        </w:tc>
        <w:tc>
          <w:tcPr>
            <w:tcW w:w="1554" w:type="dxa"/>
            <w:shd w:val="clear" w:color="auto" w:fill="auto"/>
          </w:tcPr>
          <w:p w14:paraId="1AF325C8" w14:textId="77777777" w:rsidR="00DC1EC4" w:rsidRDefault="00DC1EC4" w:rsidP="0058164A">
            <w:pPr>
              <w:pStyle w:val="Nidung"/>
              <w:ind w:firstLine="0"/>
              <w:jc w:val="left"/>
            </w:pPr>
            <w:r>
              <w:t>Nhập bài viết</w:t>
            </w:r>
          </w:p>
        </w:tc>
        <w:tc>
          <w:tcPr>
            <w:tcW w:w="1418" w:type="dxa"/>
            <w:shd w:val="clear" w:color="auto" w:fill="auto"/>
          </w:tcPr>
          <w:p w14:paraId="7CFD3A5A" w14:textId="77777777" w:rsidR="00DC1EC4" w:rsidRDefault="00DC1EC4" w:rsidP="0058164A">
            <w:pPr>
              <w:pStyle w:val="Nidung"/>
              <w:ind w:firstLine="0"/>
              <w:jc w:val="left"/>
            </w:pPr>
            <w:r>
              <w:t>Lưu trữ</w:t>
            </w:r>
          </w:p>
        </w:tc>
        <w:tc>
          <w:tcPr>
            <w:tcW w:w="3402" w:type="dxa"/>
            <w:shd w:val="clear" w:color="auto" w:fill="auto"/>
          </w:tcPr>
          <w:p w14:paraId="19B48097" w14:textId="77777777" w:rsidR="00DC1EC4" w:rsidRDefault="00DC1EC4" w:rsidP="0058164A">
            <w:pPr>
              <w:pStyle w:val="Nidung"/>
              <w:ind w:firstLine="0"/>
              <w:jc w:val="left"/>
            </w:pPr>
            <w:r>
              <w:t>Thêm bài viết: gồm các thông tin: mã bài viết (tự động), tên chủ đề, tên bài viết, từ khóa, chi tiết, mô tả, kiểu bài viết, ảnh bài viết.</w:t>
            </w:r>
          </w:p>
        </w:tc>
        <w:tc>
          <w:tcPr>
            <w:tcW w:w="2126" w:type="dxa"/>
          </w:tcPr>
          <w:p w14:paraId="3CB5D7EE" w14:textId="77777777" w:rsidR="00DC1EC4" w:rsidRDefault="00DC1EC4" w:rsidP="0058164A">
            <w:pPr>
              <w:pStyle w:val="Nidung"/>
              <w:ind w:firstLine="0"/>
              <w:jc w:val="left"/>
              <w:rPr>
                <w:b/>
                <w:bCs/>
              </w:rPr>
            </w:pPr>
          </w:p>
        </w:tc>
      </w:tr>
      <w:tr w:rsidR="00DC1EC4" w14:paraId="280478BF" w14:textId="77777777" w:rsidTr="0058164A">
        <w:tc>
          <w:tcPr>
            <w:tcW w:w="709" w:type="dxa"/>
            <w:shd w:val="clear" w:color="auto" w:fill="F7CAAC" w:themeFill="accent2" w:themeFillTint="66"/>
          </w:tcPr>
          <w:p w14:paraId="231C5F1E" w14:textId="2B75A78B" w:rsidR="00DC1EC4" w:rsidRDefault="00186062" w:rsidP="0058164A">
            <w:pPr>
              <w:pStyle w:val="Nidung"/>
              <w:ind w:firstLine="0"/>
              <w:jc w:val="center"/>
            </w:pPr>
            <w:r>
              <w:t>6</w:t>
            </w:r>
          </w:p>
        </w:tc>
        <w:tc>
          <w:tcPr>
            <w:tcW w:w="1554" w:type="dxa"/>
          </w:tcPr>
          <w:p w14:paraId="1279BE4B" w14:textId="77777777" w:rsidR="00DC1EC4" w:rsidRPr="009C2CFD" w:rsidRDefault="00DC1EC4" w:rsidP="0058164A">
            <w:pPr>
              <w:pStyle w:val="Nidung"/>
              <w:ind w:firstLine="0"/>
              <w:jc w:val="left"/>
            </w:pPr>
            <w:r w:rsidRPr="009C2CFD">
              <w:t>Tra cứu thông tin hóa đơn</w:t>
            </w:r>
          </w:p>
        </w:tc>
        <w:tc>
          <w:tcPr>
            <w:tcW w:w="1418" w:type="dxa"/>
          </w:tcPr>
          <w:p w14:paraId="63860628" w14:textId="77777777" w:rsidR="00DC1EC4" w:rsidRPr="009C2CFD" w:rsidRDefault="00DC1EC4" w:rsidP="0058164A">
            <w:pPr>
              <w:pStyle w:val="Nidung"/>
              <w:ind w:firstLine="0"/>
              <w:jc w:val="left"/>
            </w:pPr>
            <w:r w:rsidRPr="009C2CFD">
              <w:t>Tra cứu</w:t>
            </w:r>
          </w:p>
        </w:tc>
        <w:tc>
          <w:tcPr>
            <w:tcW w:w="3402" w:type="dxa"/>
          </w:tcPr>
          <w:p w14:paraId="27A70E3D" w14:textId="77777777" w:rsidR="00DC1EC4" w:rsidRPr="001730B1" w:rsidRDefault="00DC1EC4" w:rsidP="0058164A">
            <w:pPr>
              <w:pStyle w:val="Nidung"/>
              <w:ind w:firstLine="0"/>
              <w:rPr>
                <w:spacing w:val="-10"/>
              </w:rPr>
            </w:pPr>
            <w:r w:rsidRPr="001730B1">
              <w:rPr>
                <w:spacing w:val="-10"/>
              </w:rPr>
              <w:t>- Việc tìm hóa đơn dựa trên các thông tin: mã hóa đơn, mã khách hàng.</w:t>
            </w:r>
          </w:p>
          <w:p w14:paraId="4EDA0E9B" w14:textId="77777777" w:rsidR="00DC1EC4" w:rsidRPr="001730B1" w:rsidRDefault="00DC1EC4" w:rsidP="0058164A">
            <w:pPr>
              <w:pStyle w:val="Nidung"/>
              <w:ind w:firstLine="0"/>
            </w:pPr>
            <w:r w:rsidRPr="001730B1">
              <w:t>- Kết quả tra cứu: Thông tin các hóa đơn được tìm thấy gồm: mã hóa đơn, mã khách hàng, tên phim, mã phòng, suất chiếu.</w:t>
            </w:r>
          </w:p>
        </w:tc>
        <w:tc>
          <w:tcPr>
            <w:tcW w:w="2126" w:type="dxa"/>
          </w:tcPr>
          <w:p w14:paraId="1E6F1EFC" w14:textId="77777777" w:rsidR="00DC1EC4" w:rsidRDefault="00DC1EC4" w:rsidP="0058164A">
            <w:pPr>
              <w:pStyle w:val="Nidung"/>
              <w:ind w:firstLine="0"/>
              <w:jc w:val="left"/>
            </w:pPr>
          </w:p>
        </w:tc>
      </w:tr>
      <w:tr w:rsidR="00DC1EC4" w14:paraId="70A89672" w14:textId="77777777" w:rsidTr="0058164A">
        <w:tc>
          <w:tcPr>
            <w:tcW w:w="709" w:type="dxa"/>
            <w:shd w:val="clear" w:color="auto" w:fill="F7CAAC" w:themeFill="accent2" w:themeFillTint="66"/>
          </w:tcPr>
          <w:p w14:paraId="4E991100" w14:textId="7D51E62D" w:rsidR="00DC1EC4" w:rsidRDefault="00186062" w:rsidP="0058164A">
            <w:pPr>
              <w:pStyle w:val="Nidung"/>
              <w:ind w:firstLine="0"/>
              <w:jc w:val="center"/>
            </w:pPr>
            <w:r>
              <w:lastRenderedPageBreak/>
              <w:t>7</w:t>
            </w:r>
          </w:p>
        </w:tc>
        <w:tc>
          <w:tcPr>
            <w:tcW w:w="1554" w:type="dxa"/>
          </w:tcPr>
          <w:p w14:paraId="612E1021" w14:textId="77777777" w:rsidR="00DC1EC4" w:rsidRPr="001730B1" w:rsidRDefault="00DC1EC4" w:rsidP="0058164A">
            <w:pPr>
              <w:pStyle w:val="Nidung"/>
              <w:ind w:firstLine="0"/>
              <w:jc w:val="left"/>
            </w:pPr>
            <w:r w:rsidRPr="001730B1">
              <w:t>Tra cứu thông tin chi tiết hóa đơn</w:t>
            </w:r>
          </w:p>
        </w:tc>
        <w:tc>
          <w:tcPr>
            <w:tcW w:w="1418" w:type="dxa"/>
          </w:tcPr>
          <w:p w14:paraId="3F2DA7BE" w14:textId="77777777" w:rsidR="00DC1EC4" w:rsidRPr="001730B1" w:rsidRDefault="00DC1EC4" w:rsidP="0058164A">
            <w:pPr>
              <w:pStyle w:val="Nidung"/>
              <w:ind w:firstLine="0"/>
              <w:jc w:val="left"/>
            </w:pPr>
            <w:r w:rsidRPr="001730B1">
              <w:t>Tra cứu</w:t>
            </w:r>
          </w:p>
        </w:tc>
        <w:tc>
          <w:tcPr>
            <w:tcW w:w="3402" w:type="dxa"/>
          </w:tcPr>
          <w:p w14:paraId="5588F120" w14:textId="77777777" w:rsidR="00DC1EC4" w:rsidRPr="007A014D" w:rsidRDefault="00DC1EC4" w:rsidP="0058164A">
            <w:pPr>
              <w:pStyle w:val="Nidung"/>
              <w:ind w:firstLine="0"/>
              <w:jc w:val="left"/>
              <w:rPr>
                <w:spacing w:val="10"/>
              </w:rPr>
            </w:pPr>
            <w:r w:rsidRPr="007A014D">
              <w:rPr>
                <w:spacing w:val="10"/>
              </w:rPr>
              <w:t>- Việc tìm chi tiết hóa đơn dựa trên các thông tin: mã hóa đơn, mã chi tiết hóa đơn.</w:t>
            </w:r>
          </w:p>
          <w:p w14:paraId="01972EF2" w14:textId="77777777" w:rsidR="00DC1EC4" w:rsidRPr="001730B1" w:rsidRDefault="00DC1EC4" w:rsidP="0058164A">
            <w:pPr>
              <w:pStyle w:val="Nidung"/>
              <w:ind w:firstLine="0"/>
              <w:jc w:val="left"/>
            </w:pPr>
            <w:r w:rsidRPr="007A014D">
              <w:rPr>
                <w:spacing w:val="6"/>
              </w:rPr>
              <w:t>- Kết quả tra cứu: Thông tin các hóa đơn được tìm thấy gồm: mã hóa đơn, mã khách hàng, tên khách hàng, email, số điện thoại.</w:t>
            </w:r>
          </w:p>
        </w:tc>
        <w:tc>
          <w:tcPr>
            <w:tcW w:w="2126" w:type="dxa"/>
          </w:tcPr>
          <w:p w14:paraId="1FF0B6FC" w14:textId="77777777" w:rsidR="00DC1EC4" w:rsidRDefault="00DC1EC4" w:rsidP="0058164A">
            <w:pPr>
              <w:pStyle w:val="Nidung"/>
              <w:ind w:firstLine="0"/>
              <w:jc w:val="left"/>
            </w:pPr>
          </w:p>
        </w:tc>
      </w:tr>
      <w:tr w:rsidR="00DC1EC4" w14:paraId="1441AD9C" w14:textId="77777777" w:rsidTr="0058164A">
        <w:tc>
          <w:tcPr>
            <w:tcW w:w="709" w:type="dxa"/>
            <w:shd w:val="clear" w:color="auto" w:fill="F7CAAC" w:themeFill="accent2" w:themeFillTint="66"/>
          </w:tcPr>
          <w:p w14:paraId="0EA081E6" w14:textId="28363564" w:rsidR="00DC1EC4" w:rsidRDefault="00186062" w:rsidP="0058164A">
            <w:pPr>
              <w:pStyle w:val="Nidung"/>
              <w:ind w:firstLine="0"/>
              <w:jc w:val="center"/>
            </w:pPr>
            <w:r>
              <w:t>8</w:t>
            </w:r>
          </w:p>
        </w:tc>
        <w:tc>
          <w:tcPr>
            <w:tcW w:w="1554" w:type="dxa"/>
          </w:tcPr>
          <w:p w14:paraId="3EA414C5" w14:textId="77777777" w:rsidR="00DC1EC4" w:rsidRPr="001730B1" w:rsidRDefault="00DC1EC4" w:rsidP="0058164A">
            <w:pPr>
              <w:pStyle w:val="Nidung"/>
              <w:ind w:firstLine="0"/>
              <w:jc w:val="left"/>
            </w:pPr>
            <w:r>
              <w:t>Tính ưu đãi thành viên dựa trên điểm tích lũy của thành viên</w:t>
            </w:r>
          </w:p>
        </w:tc>
        <w:tc>
          <w:tcPr>
            <w:tcW w:w="1418" w:type="dxa"/>
          </w:tcPr>
          <w:p w14:paraId="37BD9698" w14:textId="77777777" w:rsidR="00DC1EC4" w:rsidRPr="001730B1" w:rsidRDefault="00DC1EC4" w:rsidP="0058164A">
            <w:pPr>
              <w:pStyle w:val="Nidung"/>
              <w:ind w:firstLine="0"/>
              <w:jc w:val="left"/>
            </w:pPr>
            <w:r>
              <w:t>Tính toán</w:t>
            </w:r>
          </w:p>
        </w:tc>
        <w:tc>
          <w:tcPr>
            <w:tcW w:w="3402" w:type="dxa"/>
          </w:tcPr>
          <w:p w14:paraId="7F471490" w14:textId="77777777" w:rsidR="00DC1EC4" w:rsidRDefault="00DC1EC4" w:rsidP="0058164A">
            <w:pPr>
              <w:pStyle w:val="Nidung"/>
              <w:ind w:firstLine="0"/>
              <w:rPr>
                <w:spacing w:val="14"/>
              </w:rPr>
            </w:pPr>
            <w:r w:rsidRPr="007A014D">
              <w:rPr>
                <w:spacing w:val="14"/>
              </w:rPr>
              <w:t>Tính tiền ưu đãi dựa trên loại thẻ thành viên:</w:t>
            </w:r>
          </w:p>
          <w:p w14:paraId="64ECE63A" w14:textId="77777777" w:rsidR="00DC1EC4" w:rsidRPr="007A014D" w:rsidRDefault="00DC1EC4" w:rsidP="0058164A">
            <w:pPr>
              <w:pStyle w:val="Nidung"/>
              <w:ind w:firstLine="0"/>
              <w:rPr>
                <w:spacing w:val="14"/>
              </w:rPr>
            </w:pPr>
            <w:r>
              <w:rPr>
                <w:spacing w:val="14"/>
              </w:rPr>
              <w:t>- Thành viên: Không giảm</w:t>
            </w:r>
          </w:p>
          <w:p w14:paraId="6F491A1B" w14:textId="77777777" w:rsidR="00DC1EC4" w:rsidRDefault="00DC1EC4" w:rsidP="0058164A">
            <w:pPr>
              <w:pStyle w:val="Nidung"/>
              <w:ind w:firstLine="0"/>
            </w:pPr>
            <w:r>
              <w:t>- Silver: Giảm 3% tổng hóa đơn</w:t>
            </w:r>
          </w:p>
          <w:p w14:paraId="627B723F" w14:textId="77777777" w:rsidR="00DC1EC4" w:rsidRPr="007A014D" w:rsidRDefault="00DC1EC4" w:rsidP="0058164A">
            <w:pPr>
              <w:pStyle w:val="Nidung"/>
              <w:ind w:firstLine="0"/>
              <w:rPr>
                <w:spacing w:val="-6"/>
              </w:rPr>
            </w:pPr>
            <w:r w:rsidRPr="007A014D">
              <w:rPr>
                <w:spacing w:val="-6"/>
              </w:rPr>
              <w:t xml:space="preserve">- </w:t>
            </w:r>
            <w:r>
              <w:rPr>
                <w:spacing w:val="-6"/>
              </w:rPr>
              <w:t>Gold</w:t>
            </w:r>
            <w:r w:rsidRPr="007A014D">
              <w:rPr>
                <w:spacing w:val="-6"/>
              </w:rPr>
              <w:t xml:space="preserve">: Giảm </w:t>
            </w:r>
            <w:r>
              <w:rPr>
                <w:spacing w:val="-6"/>
              </w:rPr>
              <w:t>5</w:t>
            </w:r>
            <w:r w:rsidRPr="007A014D">
              <w:rPr>
                <w:spacing w:val="-6"/>
              </w:rPr>
              <w:t>% tổng hóa đơn</w:t>
            </w:r>
          </w:p>
          <w:p w14:paraId="34DABF37" w14:textId="77777777" w:rsidR="00DC1EC4" w:rsidRPr="001730B1" w:rsidRDefault="00DC1EC4" w:rsidP="0058164A">
            <w:pPr>
              <w:pStyle w:val="Nidung"/>
              <w:ind w:firstLine="0"/>
            </w:pPr>
            <w:r>
              <w:t>- Platinum: Giảm 10% tổng hóa đơn</w:t>
            </w:r>
          </w:p>
        </w:tc>
        <w:tc>
          <w:tcPr>
            <w:tcW w:w="2126" w:type="dxa"/>
          </w:tcPr>
          <w:p w14:paraId="46E68323" w14:textId="77777777" w:rsidR="00DC1EC4" w:rsidRDefault="00DC1EC4" w:rsidP="0058164A">
            <w:pPr>
              <w:pStyle w:val="Nidung"/>
              <w:ind w:firstLine="0"/>
              <w:jc w:val="left"/>
            </w:pPr>
          </w:p>
        </w:tc>
      </w:tr>
      <w:tr w:rsidR="00DC1EC4" w14:paraId="618B0918" w14:textId="77777777" w:rsidTr="0058164A">
        <w:tc>
          <w:tcPr>
            <w:tcW w:w="709" w:type="dxa"/>
            <w:shd w:val="clear" w:color="auto" w:fill="F7CAAC" w:themeFill="accent2" w:themeFillTint="66"/>
          </w:tcPr>
          <w:p w14:paraId="36ADEF9F" w14:textId="77188849" w:rsidR="00DC1EC4" w:rsidRDefault="00186062" w:rsidP="0058164A">
            <w:pPr>
              <w:pStyle w:val="Nidung"/>
              <w:ind w:firstLine="0"/>
              <w:jc w:val="center"/>
            </w:pPr>
            <w:r>
              <w:t>9</w:t>
            </w:r>
          </w:p>
        </w:tc>
        <w:tc>
          <w:tcPr>
            <w:tcW w:w="1554" w:type="dxa"/>
          </w:tcPr>
          <w:p w14:paraId="49CE7835" w14:textId="77777777" w:rsidR="00DC1EC4" w:rsidRDefault="00DC1EC4" w:rsidP="0058164A">
            <w:pPr>
              <w:pStyle w:val="Nidung"/>
              <w:ind w:firstLine="0"/>
              <w:jc w:val="left"/>
            </w:pPr>
            <w:r>
              <w:t>Tính tổng doanh thu của các bộ phim</w:t>
            </w:r>
          </w:p>
        </w:tc>
        <w:tc>
          <w:tcPr>
            <w:tcW w:w="1418" w:type="dxa"/>
          </w:tcPr>
          <w:p w14:paraId="10E6741B" w14:textId="77777777" w:rsidR="00DC1EC4" w:rsidRDefault="00DC1EC4" w:rsidP="0058164A">
            <w:pPr>
              <w:pStyle w:val="Nidung"/>
              <w:ind w:firstLine="0"/>
              <w:jc w:val="left"/>
            </w:pPr>
            <w:r>
              <w:t>Kết xuất</w:t>
            </w:r>
          </w:p>
        </w:tc>
        <w:tc>
          <w:tcPr>
            <w:tcW w:w="3402" w:type="dxa"/>
          </w:tcPr>
          <w:p w14:paraId="7400E408" w14:textId="77777777" w:rsidR="00DC1EC4" w:rsidRPr="007A014D" w:rsidRDefault="00DC1EC4" w:rsidP="0058164A">
            <w:pPr>
              <w:pStyle w:val="Nidung"/>
              <w:ind w:firstLine="0"/>
              <w:rPr>
                <w:spacing w:val="6"/>
              </w:rPr>
            </w:pPr>
            <w:r w:rsidRPr="007A014D">
              <w:rPr>
                <w:spacing w:val="6"/>
              </w:rPr>
              <w:t>Tìm các hóa đơn liên quan đến bộ phim đó và tính tổng doanh thu của lượng vé đã bán được.</w:t>
            </w:r>
          </w:p>
        </w:tc>
        <w:tc>
          <w:tcPr>
            <w:tcW w:w="2126" w:type="dxa"/>
          </w:tcPr>
          <w:p w14:paraId="6138F7E5" w14:textId="77777777" w:rsidR="00DC1EC4" w:rsidRDefault="00DC1EC4" w:rsidP="0058164A">
            <w:pPr>
              <w:pStyle w:val="Nidung"/>
              <w:ind w:firstLine="0"/>
              <w:jc w:val="left"/>
            </w:pPr>
          </w:p>
        </w:tc>
      </w:tr>
      <w:tr w:rsidR="00DC1EC4" w14:paraId="7161474F" w14:textId="77777777" w:rsidTr="0058164A">
        <w:tc>
          <w:tcPr>
            <w:tcW w:w="709" w:type="dxa"/>
            <w:shd w:val="clear" w:color="auto" w:fill="F7CAAC" w:themeFill="accent2" w:themeFillTint="66"/>
          </w:tcPr>
          <w:p w14:paraId="2DE8D60E" w14:textId="1739A220" w:rsidR="00DC1EC4" w:rsidRDefault="00DC1EC4" w:rsidP="0058164A">
            <w:pPr>
              <w:pStyle w:val="Nidung"/>
              <w:ind w:firstLine="0"/>
              <w:jc w:val="center"/>
            </w:pPr>
            <w:r>
              <w:t>1</w:t>
            </w:r>
            <w:r w:rsidR="00186062">
              <w:t>0</w:t>
            </w:r>
          </w:p>
        </w:tc>
        <w:tc>
          <w:tcPr>
            <w:tcW w:w="1554" w:type="dxa"/>
          </w:tcPr>
          <w:p w14:paraId="5868A5FC" w14:textId="77777777" w:rsidR="00DC1EC4" w:rsidRDefault="00DC1EC4" w:rsidP="0058164A">
            <w:pPr>
              <w:pStyle w:val="Nidung"/>
              <w:ind w:firstLine="0"/>
              <w:jc w:val="left"/>
            </w:pPr>
            <w:r>
              <w:t>Báo cáo tổng chi tiêu của khách hàng</w:t>
            </w:r>
          </w:p>
        </w:tc>
        <w:tc>
          <w:tcPr>
            <w:tcW w:w="1418" w:type="dxa"/>
          </w:tcPr>
          <w:p w14:paraId="41B498A7" w14:textId="77777777" w:rsidR="00DC1EC4" w:rsidRDefault="00DC1EC4" w:rsidP="0058164A">
            <w:pPr>
              <w:pStyle w:val="Nidung"/>
              <w:ind w:firstLine="0"/>
              <w:jc w:val="left"/>
            </w:pPr>
            <w:r>
              <w:t>Kết xuất</w:t>
            </w:r>
          </w:p>
        </w:tc>
        <w:tc>
          <w:tcPr>
            <w:tcW w:w="3402" w:type="dxa"/>
          </w:tcPr>
          <w:p w14:paraId="48510BEB" w14:textId="77777777" w:rsidR="00DC1EC4" w:rsidRDefault="00DC1EC4" w:rsidP="0058164A">
            <w:pPr>
              <w:pStyle w:val="Nidung"/>
              <w:ind w:firstLine="0"/>
            </w:pPr>
            <w:r>
              <w:t>Xác định được tổng chi tiêu của khách hàng dành cho dịch vụ của rạp chiếu phim.</w:t>
            </w:r>
          </w:p>
        </w:tc>
        <w:tc>
          <w:tcPr>
            <w:tcW w:w="2126" w:type="dxa"/>
          </w:tcPr>
          <w:p w14:paraId="68431A9F" w14:textId="77777777" w:rsidR="00DC1EC4" w:rsidRDefault="00DC1EC4" w:rsidP="0058164A">
            <w:pPr>
              <w:pStyle w:val="Nidung"/>
              <w:ind w:firstLine="0"/>
              <w:jc w:val="left"/>
            </w:pPr>
          </w:p>
        </w:tc>
      </w:tr>
      <w:tr w:rsidR="00DC1EC4" w14:paraId="7880E3ED" w14:textId="77777777" w:rsidTr="0058164A">
        <w:tc>
          <w:tcPr>
            <w:tcW w:w="709" w:type="dxa"/>
            <w:shd w:val="clear" w:color="auto" w:fill="F7CAAC" w:themeFill="accent2" w:themeFillTint="66"/>
          </w:tcPr>
          <w:p w14:paraId="3BF9A413" w14:textId="33929B6B" w:rsidR="00DC1EC4" w:rsidRDefault="00DC1EC4" w:rsidP="0058164A">
            <w:pPr>
              <w:pStyle w:val="Nidung"/>
              <w:ind w:firstLine="0"/>
              <w:jc w:val="center"/>
            </w:pPr>
            <w:r>
              <w:t>1</w:t>
            </w:r>
            <w:r w:rsidR="00186062">
              <w:t>1</w:t>
            </w:r>
          </w:p>
        </w:tc>
        <w:tc>
          <w:tcPr>
            <w:tcW w:w="1554" w:type="dxa"/>
          </w:tcPr>
          <w:p w14:paraId="731848D6" w14:textId="77777777" w:rsidR="00DC1EC4" w:rsidRPr="00C77BAA" w:rsidRDefault="00DC1EC4" w:rsidP="0058164A">
            <w:pPr>
              <w:pStyle w:val="Nidung"/>
              <w:ind w:firstLine="0"/>
              <w:jc w:val="left"/>
              <w:rPr>
                <w:spacing w:val="6"/>
              </w:rPr>
            </w:pPr>
            <w:r w:rsidRPr="00C77BAA">
              <w:rPr>
                <w:spacing w:val="6"/>
              </w:rPr>
              <w:t xml:space="preserve">Thống kê </w:t>
            </w:r>
            <w:r>
              <w:rPr>
                <w:spacing w:val="6"/>
              </w:rPr>
              <w:t xml:space="preserve">số </w:t>
            </w:r>
            <w:r w:rsidRPr="00C77BAA">
              <w:rPr>
                <w:spacing w:val="6"/>
              </w:rPr>
              <w:t>lượng khách</w:t>
            </w:r>
            <w:r>
              <w:rPr>
                <w:spacing w:val="6"/>
              </w:rPr>
              <w:t xml:space="preserve"> vào các ngày </w:t>
            </w:r>
            <w:r w:rsidRPr="00C77BAA">
              <w:rPr>
                <w:spacing w:val="6"/>
              </w:rPr>
              <w:t>trong tuần</w:t>
            </w:r>
          </w:p>
        </w:tc>
        <w:tc>
          <w:tcPr>
            <w:tcW w:w="1418" w:type="dxa"/>
          </w:tcPr>
          <w:p w14:paraId="05AF3514" w14:textId="77777777" w:rsidR="00DC1EC4" w:rsidRDefault="00DC1EC4" w:rsidP="0058164A">
            <w:pPr>
              <w:pStyle w:val="Nidung"/>
              <w:ind w:firstLine="0"/>
              <w:jc w:val="left"/>
            </w:pPr>
            <w:r>
              <w:t>Kết xuất</w:t>
            </w:r>
          </w:p>
        </w:tc>
        <w:tc>
          <w:tcPr>
            <w:tcW w:w="3402" w:type="dxa"/>
          </w:tcPr>
          <w:p w14:paraId="2D93F325" w14:textId="77777777" w:rsidR="00DC1EC4" w:rsidRDefault="00DC1EC4" w:rsidP="0058164A">
            <w:pPr>
              <w:pStyle w:val="Nidung"/>
              <w:ind w:firstLine="0"/>
            </w:pPr>
            <w:r>
              <w:t>Xác định được tổng số lượng vé được bán ra, doanh thu của các ngày trong tuần.</w:t>
            </w:r>
          </w:p>
        </w:tc>
        <w:tc>
          <w:tcPr>
            <w:tcW w:w="2126" w:type="dxa"/>
          </w:tcPr>
          <w:p w14:paraId="1FE392BB" w14:textId="77777777" w:rsidR="00DC1EC4" w:rsidRDefault="00DC1EC4" w:rsidP="0058164A">
            <w:pPr>
              <w:pStyle w:val="Nidung"/>
              <w:ind w:firstLine="0"/>
              <w:jc w:val="left"/>
            </w:pPr>
          </w:p>
        </w:tc>
      </w:tr>
    </w:tbl>
    <w:p w14:paraId="41EF853F" w14:textId="2058960D" w:rsidR="008B5704" w:rsidRPr="008B5704" w:rsidRDefault="008B5704" w:rsidP="008B5704">
      <w:pPr>
        <w:pStyle w:val="Nidung"/>
        <w:rPr>
          <w:i/>
          <w:iCs/>
        </w:rPr>
      </w:pPr>
      <w:r w:rsidRPr="00A25210">
        <w:rPr>
          <w:i/>
          <w:iCs/>
        </w:rPr>
        <w:t xml:space="preserve"> </w:t>
      </w:r>
    </w:p>
    <w:p w14:paraId="2CBBB198" w14:textId="78B499EC" w:rsidR="002B6272" w:rsidRPr="00A25210" w:rsidRDefault="008B5704" w:rsidP="00913561">
      <w:pPr>
        <w:pStyle w:val="Nidung"/>
        <w:rPr>
          <w:i/>
          <w:iCs/>
        </w:rPr>
      </w:pPr>
      <w:r>
        <w:rPr>
          <w:i/>
          <w:iCs/>
        </w:rPr>
        <w:t>c</w:t>
      </w:r>
      <w:r w:rsidR="00A25210">
        <w:rPr>
          <w:i/>
          <w:iCs/>
        </w:rPr>
        <w:t xml:space="preserve">. </w:t>
      </w:r>
      <w:r w:rsidR="002D56E3" w:rsidRPr="00A25210">
        <w:rPr>
          <w:i/>
          <w:iCs/>
        </w:rPr>
        <w:t xml:space="preserve"> </w:t>
      </w:r>
      <w:r w:rsidR="006F3103" w:rsidRPr="00A25210">
        <w:rPr>
          <w:i/>
          <w:iCs/>
        </w:rPr>
        <w:t>Bộ phận</w:t>
      </w:r>
      <w:r w:rsidR="002D56E3" w:rsidRPr="00A25210">
        <w:rPr>
          <w:i/>
          <w:iCs/>
        </w:rPr>
        <w:t>: Khách hàng</w:t>
      </w:r>
      <w:r w:rsidR="00B052F6" w:rsidRPr="00A25210">
        <w:rPr>
          <w:i/>
          <w:iCs/>
        </w:rPr>
        <w:t xml:space="preserve"> </w:t>
      </w:r>
    </w:p>
    <w:tbl>
      <w:tblPr>
        <w:tblStyle w:val="TableGrid"/>
        <w:tblW w:w="9209" w:type="dxa"/>
        <w:tblInd w:w="0" w:type="dxa"/>
        <w:tblLook w:val="04A0" w:firstRow="1" w:lastRow="0" w:firstColumn="1" w:lastColumn="0" w:noHBand="0" w:noVBand="1"/>
      </w:tblPr>
      <w:tblGrid>
        <w:gridCol w:w="708"/>
        <w:gridCol w:w="1272"/>
        <w:gridCol w:w="1417"/>
        <w:gridCol w:w="2410"/>
        <w:gridCol w:w="3402"/>
      </w:tblGrid>
      <w:tr w:rsidR="00BA7859" w:rsidRPr="00057A7F" w14:paraId="62B633C3" w14:textId="77777777" w:rsidTr="00BA7859">
        <w:tc>
          <w:tcPr>
            <w:tcW w:w="708" w:type="dxa"/>
            <w:shd w:val="clear" w:color="auto" w:fill="F7CAAC" w:themeFill="accent2" w:themeFillTint="66"/>
          </w:tcPr>
          <w:p w14:paraId="3798E837" w14:textId="77777777" w:rsidR="00BA7859" w:rsidRPr="00057A7F" w:rsidRDefault="00BA7859" w:rsidP="006D364C">
            <w:pPr>
              <w:pStyle w:val="Nidung"/>
              <w:ind w:firstLine="0"/>
              <w:jc w:val="center"/>
              <w:rPr>
                <w:b/>
                <w:bCs/>
              </w:rPr>
            </w:pPr>
            <w:r w:rsidRPr="00057A7F">
              <w:rPr>
                <w:b/>
                <w:bCs/>
              </w:rPr>
              <w:t>STT</w:t>
            </w:r>
          </w:p>
        </w:tc>
        <w:tc>
          <w:tcPr>
            <w:tcW w:w="1272" w:type="dxa"/>
            <w:shd w:val="clear" w:color="auto" w:fill="F7CAAC" w:themeFill="accent2" w:themeFillTint="66"/>
          </w:tcPr>
          <w:p w14:paraId="00115136" w14:textId="77777777" w:rsidR="00BA7859" w:rsidRPr="00057A7F" w:rsidRDefault="00BA7859" w:rsidP="006D364C">
            <w:pPr>
              <w:pStyle w:val="Nidung"/>
              <w:ind w:firstLine="0"/>
              <w:jc w:val="center"/>
              <w:rPr>
                <w:b/>
                <w:bCs/>
              </w:rPr>
            </w:pPr>
            <w:r w:rsidRPr="00057A7F">
              <w:rPr>
                <w:b/>
                <w:bCs/>
              </w:rPr>
              <w:t>Công việc</w:t>
            </w:r>
          </w:p>
        </w:tc>
        <w:tc>
          <w:tcPr>
            <w:tcW w:w="1417" w:type="dxa"/>
            <w:shd w:val="clear" w:color="auto" w:fill="F7CAAC" w:themeFill="accent2" w:themeFillTint="66"/>
          </w:tcPr>
          <w:p w14:paraId="3365462E" w14:textId="77777777" w:rsidR="00BA7859" w:rsidRPr="00057A7F" w:rsidRDefault="00BA7859" w:rsidP="006D364C">
            <w:pPr>
              <w:pStyle w:val="Nidung"/>
              <w:ind w:firstLine="0"/>
              <w:jc w:val="center"/>
              <w:rPr>
                <w:b/>
                <w:bCs/>
              </w:rPr>
            </w:pPr>
            <w:r w:rsidRPr="00057A7F">
              <w:rPr>
                <w:b/>
                <w:bCs/>
              </w:rPr>
              <w:t>Loại công việc</w:t>
            </w:r>
          </w:p>
        </w:tc>
        <w:tc>
          <w:tcPr>
            <w:tcW w:w="2410" w:type="dxa"/>
            <w:shd w:val="clear" w:color="auto" w:fill="F7CAAC" w:themeFill="accent2" w:themeFillTint="66"/>
          </w:tcPr>
          <w:p w14:paraId="4F422A14" w14:textId="77777777" w:rsidR="00BA7859" w:rsidRPr="00057A7F" w:rsidRDefault="00BA7859" w:rsidP="006D364C">
            <w:pPr>
              <w:pStyle w:val="Nidung"/>
              <w:ind w:firstLine="0"/>
              <w:jc w:val="center"/>
              <w:rPr>
                <w:b/>
                <w:bCs/>
              </w:rPr>
            </w:pPr>
            <w:r>
              <w:rPr>
                <w:b/>
                <w:bCs/>
              </w:rPr>
              <w:t>Quy định/Công thức liên quan</w:t>
            </w:r>
          </w:p>
        </w:tc>
        <w:tc>
          <w:tcPr>
            <w:tcW w:w="3402" w:type="dxa"/>
            <w:shd w:val="clear" w:color="auto" w:fill="F7CAAC" w:themeFill="accent2" w:themeFillTint="66"/>
          </w:tcPr>
          <w:p w14:paraId="34D822A7" w14:textId="77777777" w:rsidR="00BA7859" w:rsidRPr="00057A7F" w:rsidRDefault="00BA7859" w:rsidP="006D364C">
            <w:pPr>
              <w:pStyle w:val="Nidung"/>
              <w:ind w:firstLine="0"/>
              <w:jc w:val="center"/>
              <w:rPr>
                <w:b/>
                <w:bCs/>
              </w:rPr>
            </w:pPr>
            <w:r>
              <w:rPr>
                <w:b/>
                <w:bCs/>
              </w:rPr>
              <w:t>Ghi chú</w:t>
            </w:r>
          </w:p>
        </w:tc>
      </w:tr>
      <w:tr w:rsidR="00BA7859" w:rsidRPr="00F5267F" w14:paraId="52F55B1C" w14:textId="77777777" w:rsidTr="00BA7859">
        <w:tc>
          <w:tcPr>
            <w:tcW w:w="708" w:type="dxa"/>
            <w:shd w:val="clear" w:color="auto" w:fill="F7CAAC" w:themeFill="accent2" w:themeFillTint="66"/>
          </w:tcPr>
          <w:p w14:paraId="02ECAA8B" w14:textId="77777777" w:rsidR="00BA7859" w:rsidRPr="00281DC3" w:rsidRDefault="00BA7859" w:rsidP="006D364C">
            <w:pPr>
              <w:pStyle w:val="Nidung"/>
              <w:ind w:firstLine="0"/>
              <w:jc w:val="left"/>
            </w:pPr>
            <w:r w:rsidRPr="00281DC3">
              <w:t>1</w:t>
            </w:r>
          </w:p>
        </w:tc>
        <w:tc>
          <w:tcPr>
            <w:tcW w:w="1272" w:type="dxa"/>
            <w:shd w:val="clear" w:color="auto" w:fill="auto"/>
          </w:tcPr>
          <w:p w14:paraId="4C573CC9" w14:textId="77777777" w:rsidR="00BA7859" w:rsidRPr="00281DC3" w:rsidRDefault="00BA7859" w:rsidP="006D364C">
            <w:pPr>
              <w:pStyle w:val="Nidung"/>
              <w:ind w:firstLine="0"/>
              <w:jc w:val="left"/>
            </w:pPr>
            <w:r>
              <w:t>Lập thẻ thành viên</w:t>
            </w:r>
          </w:p>
        </w:tc>
        <w:tc>
          <w:tcPr>
            <w:tcW w:w="1417" w:type="dxa"/>
            <w:shd w:val="clear" w:color="auto" w:fill="auto"/>
          </w:tcPr>
          <w:p w14:paraId="49C3BDE4" w14:textId="77777777" w:rsidR="00BA7859" w:rsidRPr="00281DC3" w:rsidRDefault="00BA7859" w:rsidP="006D364C">
            <w:pPr>
              <w:pStyle w:val="Nidung"/>
              <w:ind w:firstLine="0"/>
              <w:jc w:val="left"/>
            </w:pPr>
            <w:r>
              <w:t>Lưu trữ</w:t>
            </w:r>
          </w:p>
        </w:tc>
        <w:tc>
          <w:tcPr>
            <w:tcW w:w="2410" w:type="dxa"/>
            <w:shd w:val="clear" w:color="auto" w:fill="auto"/>
          </w:tcPr>
          <w:p w14:paraId="7558C09F" w14:textId="77777777" w:rsidR="00BA7859" w:rsidRPr="00333EB9" w:rsidRDefault="00BA7859" w:rsidP="006D364C">
            <w:pPr>
              <w:pStyle w:val="Nidung"/>
              <w:ind w:firstLine="0"/>
              <w:jc w:val="left"/>
            </w:pPr>
            <w:r w:rsidRPr="00FF0848">
              <w:t>Mỗi</w:t>
            </w:r>
            <w:r>
              <w:t xml:space="preserve"> email, số điện thoại chỉ được đăng ký tối đa một tài khoản</w:t>
            </w:r>
            <w:r w:rsidRPr="00FF0848">
              <w:t>.</w:t>
            </w:r>
          </w:p>
        </w:tc>
        <w:tc>
          <w:tcPr>
            <w:tcW w:w="3402" w:type="dxa"/>
          </w:tcPr>
          <w:p w14:paraId="55D7CD8C" w14:textId="77777777" w:rsidR="00BA7859" w:rsidRPr="00F5267F" w:rsidRDefault="00BA7859" w:rsidP="006D364C">
            <w:pPr>
              <w:pStyle w:val="Nidung"/>
              <w:ind w:firstLine="0"/>
              <w:jc w:val="left"/>
            </w:pPr>
            <w:r>
              <w:t>Đăng ký: khách hàng cung cấp các thông tin: Họ và tên, ngày sinh, số điện thoại, email, mật khẩu, giới tính.</w:t>
            </w:r>
          </w:p>
        </w:tc>
      </w:tr>
      <w:tr w:rsidR="00BA7859" w:rsidRPr="00F5267F" w14:paraId="4D0F57CF" w14:textId="77777777" w:rsidTr="00BA7859">
        <w:tc>
          <w:tcPr>
            <w:tcW w:w="708" w:type="dxa"/>
            <w:shd w:val="clear" w:color="auto" w:fill="F7CAAC" w:themeFill="accent2" w:themeFillTint="66"/>
          </w:tcPr>
          <w:p w14:paraId="29B5268D" w14:textId="77777777" w:rsidR="00BA7859" w:rsidRPr="00281DC3" w:rsidRDefault="00BA7859" w:rsidP="009C2CFD">
            <w:pPr>
              <w:pStyle w:val="Nidung"/>
              <w:ind w:firstLine="0"/>
              <w:jc w:val="left"/>
            </w:pPr>
            <w:r>
              <w:t>2</w:t>
            </w:r>
          </w:p>
        </w:tc>
        <w:tc>
          <w:tcPr>
            <w:tcW w:w="1272" w:type="dxa"/>
            <w:shd w:val="clear" w:color="auto" w:fill="auto"/>
          </w:tcPr>
          <w:p w14:paraId="2594BFD9" w14:textId="77777777" w:rsidR="00BA7859" w:rsidRDefault="00BA7859" w:rsidP="009C2CFD">
            <w:pPr>
              <w:pStyle w:val="Nidung"/>
              <w:ind w:firstLine="0"/>
              <w:jc w:val="left"/>
            </w:pPr>
            <w:r w:rsidRPr="00FF0848">
              <w:t>Đặt hóa đơn</w:t>
            </w:r>
          </w:p>
        </w:tc>
        <w:tc>
          <w:tcPr>
            <w:tcW w:w="1417" w:type="dxa"/>
            <w:shd w:val="clear" w:color="auto" w:fill="auto"/>
          </w:tcPr>
          <w:p w14:paraId="5690AC64" w14:textId="77777777" w:rsidR="00BA7859" w:rsidRDefault="00BA7859" w:rsidP="009C2CFD">
            <w:pPr>
              <w:pStyle w:val="Nidung"/>
              <w:ind w:firstLine="0"/>
              <w:jc w:val="left"/>
            </w:pPr>
            <w:r w:rsidRPr="00FF0848">
              <w:t>Lưu trữ</w:t>
            </w:r>
          </w:p>
        </w:tc>
        <w:tc>
          <w:tcPr>
            <w:tcW w:w="2410" w:type="dxa"/>
            <w:shd w:val="clear" w:color="auto" w:fill="auto"/>
          </w:tcPr>
          <w:p w14:paraId="073259E3" w14:textId="54E9BFA8" w:rsidR="00BA7859" w:rsidRPr="00FF0848" w:rsidRDefault="00E56BCD" w:rsidP="009C2CFD">
            <w:pPr>
              <w:pStyle w:val="Nidung"/>
              <w:ind w:firstLine="0"/>
              <w:jc w:val="left"/>
            </w:pPr>
            <w:r>
              <w:t>QĐ2</w:t>
            </w:r>
          </w:p>
        </w:tc>
        <w:tc>
          <w:tcPr>
            <w:tcW w:w="3402" w:type="dxa"/>
          </w:tcPr>
          <w:p w14:paraId="266A6A60" w14:textId="77777777" w:rsidR="00BA7859" w:rsidRPr="00FF0848" w:rsidRDefault="00BA7859" w:rsidP="009C2CFD">
            <w:pPr>
              <w:pStyle w:val="Nidung"/>
              <w:ind w:firstLine="0"/>
              <w:jc w:val="left"/>
            </w:pPr>
            <w:r w:rsidRPr="00FF0848">
              <w:t xml:space="preserve">- Thêm hóa đơn: gồm các thông tin: mã hóa đơn (tự </w:t>
            </w:r>
            <w:r w:rsidRPr="00FF0848">
              <w:lastRenderedPageBreak/>
              <w:t>động)</w:t>
            </w:r>
            <w:r>
              <w:t>,</w:t>
            </w:r>
            <w:r w:rsidRPr="00FF0848">
              <w:t xml:space="preserve"> tên phim, phòng chiếu, loại vé, ghế, suất chiếu,</w:t>
            </w:r>
            <w:r>
              <w:t xml:space="preserve"> ngày tạo (tự sinh),</w:t>
            </w:r>
            <w:r w:rsidRPr="00FF0848">
              <w:t xml:space="preserve"> bắp nước.</w:t>
            </w:r>
          </w:p>
          <w:p w14:paraId="5B7FB353" w14:textId="77777777" w:rsidR="00BA7859" w:rsidRDefault="00BA7859" w:rsidP="009C2CFD">
            <w:pPr>
              <w:pStyle w:val="Nidung"/>
              <w:ind w:firstLine="0"/>
              <w:jc w:val="left"/>
            </w:pPr>
            <w:r w:rsidRPr="00FF0848">
              <w:t>- Xem chi tiết: xem thông tin chi tiết của hóa đơn gồm mã hóa đơn, ngày xuất hóa đơn, phòng chiếu, mã ghế, suất chiếu,</w:t>
            </w:r>
            <w:r>
              <w:t xml:space="preserve"> ngày chiếu,</w:t>
            </w:r>
            <w:r w:rsidRPr="00FF0848">
              <w:t xml:space="preserve"> tên phim, bắp nước.</w:t>
            </w:r>
          </w:p>
        </w:tc>
      </w:tr>
      <w:tr w:rsidR="00BA7859" w14:paraId="41C58C1D" w14:textId="77777777" w:rsidTr="00BA7859">
        <w:tc>
          <w:tcPr>
            <w:tcW w:w="708" w:type="dxa"/>
            <w:shd w:val="clear" w:color="auto" w:fill="F7CAAC" w:themeFill="accent2" w:themeFillTint="66"/>
          </w:tcPr>
          <w:p w14:paraId="60A8862D" w14:textId="77777777" w:rsidR="00BA7859" w:rsidRDefault="00BA7859" w:rsidP="006D364C">
            <w:pPr>
              <w:pStyle w:val="Nidung"/>
              <w:ind w:firstLine="0"/>
            </w:pPr>
            <w:r>
              <w:lastRenderedPageBreak/>
              <w:t>3</w:t>
            </w:r>
          </w:p>
        </w:tc>
        <w:tc>
          <w:tcPr>
            <w:tcW w:w="1272" w:type="dxa"/>
          </w:tcPr>
          <w:p w14:paraId="3C304E5B" w14:textId="77777777" w:rsidR="00BA7859" w:rsidRDefault="00BA7859" w:rsidP="006D364C">
            <w:pPr>
              <w:pStyle w:val="Nidung"/>
              <w:ind w:firstLine="0"/>
              <w:jc w:val="left"/>
            </w:pPr>
            <w:r>
              <w:t>Xem thông tin phim</w:t>
            </w:r>
          </w:p>
        </w:tc>
        <w:tc>
          <w:tcPr>
            <w:tcW w:w="1417" w:type="dxa"/>
          </w:tcPr>
          <w:p w14:paraId="243AC304" w14:textId="77777777" w:rsidR="00BA7859" w:rsidRDefault="00BA7859" w:rsidP="006D364C">
            <w:pPr>
              <w:pStyle w:val="Nidung"/>
              <w:ind w:firstLine="0"/>
            </w:pPr>
            <w:r>
              <w:t>Tra cứu</w:t>
            </w:r>
          </w:p>
        </w:tc>
        <w:tc>
          <w:tcPr>
            <w:tcW w:w="2410" w:type="dxa"/>
          </w:tcPr>
          <w:p w14:paraId="7D582EA4" w14:textId="77777777" w:rsidR="00BA7859" w:rsidRDefault="00BA7859" w:rsidP="006D364C">
            <w:pPr>
              <w:pStyle w:val="Nidung"/>
              <w:ind w:firstLine="0"/>
            </w:pPr>
          </w:p>
        </w:tc>
        <w:tc>
          <w:tcPr>
            <w:tcW w:w="3402" w:type="dxa"/>
          </w:tcPr>
          <w:p w14:paraId="60769F2E" w14:textId="77777777" w:rsidR="00BA7859" w:rsidRDefault="00BA7859" w:rsidP="006D364C">
            <w:pPr>
              <w:pStyle w:val="Nidung"/>
              <w:ind w:firstLine="0"/>
              <w:jc w:val="left"/>
            </w:pPr>
            <w:r w:rsidRPr="004E60F9">
              <w:t>-</w:t>
            </w:r>
            <w:r>
              <w:t xml:space="preserve"> Xem được thông tin các bộ phim gồm: tên phim, thể loại, đạo diễn, diễn viên, thời lượng, mô tả.</w:t>
            </w:r>
          </w:p>
        </w:tc>
      </w:tr>
      <w:tr w:rsidR="00BA7859" w14:paraId="688CDF55" w14:textId="77777777" w:rsidTr="00BA7859">
        <w:trPr>
          <w:trHeight w:val="1405"/>
        </w:trPr>
        <w:tc>
          <w:tcPr>
            <w:tcW w:w="708" w:type="dxa"/>
            <w:shd w:val="clear" w:color="auto" w:fill="F7CAAC" w:themeFill="accent2" w:themeFillTint="66"/>
          </w:tcPr>
          <w:p w14:paraId="529D1DA9" w14:textId="77777777" w:rsidR="00BA7859" w:rsidRDefault="00BA7859" w:rsidP="006D364C">
            <w:pPr>
              <w:pStyle w:val="Nidung"/>
              <w:ind w:firstLine="0"/>
              <w:jc w:val="left"/>
            </w:pPr>
            <w:r>
              <w:t>4</w:t>
            </w:r>
          </w:p>
        </w:tc>
        <w:tc>
          <w:tcPr>
            <w:tcW w:w="1272" w:type="dxa"/>
          </w:tcPr>
          <w:p w14:paraId="7087B029" w14:textId="77777777" w:rsidR="00BA7859" w:rsidRDefault="00BA7859" w:rsidP="006D364C">
            <w:pPr>
              <w:pStyle w:val="Nidung"/>
              <w:ind w:firstLine="0"/>
              <w:jc w:val="left"/>
            </w:pPr>
            <w:r>
              <w:t>Xem thông tin chủ đề</w:t>
            </w:r>
          </w:p>
        </w:tc>
        <w:tc>
          <w:tcPr>
            <w:tcW w:w="1417" w:type="dxa"/>
          </w:tcPr>
          <w:p w14:paraId="207E17F2" w14:textId="77777777" w:rsidR="00BA7859" w:rsidRDefault="00BA7859" w:rsidP="006D364C">
            <w:pPr>
              <w:pStyle w:val="Nidung"/>
              <w:ind w:firstLine="0"/>
              <w:jc w:val="left"/>
            </w:pPr>
            <w:r>
              <w:t>Tra cứu</w:t>
            </w:r>
          </w:p>
        </w:tc>
        <w:tc>
          <w:tcPr>
            <w:tcW w:w="2410" w:type="dxa"/>
          </w:tcPr>
          <w:p w14:paraId="20696CEB" w14:textId="77777777" w:rsidR="00BA7859" w:rsidRDefault="00BA7859" w:rsidP="006D364C">
            <w:pPr>
              <w:pStyle w:val="Nidung"/>
              <w:ind w:firstLine="0"/>
              <w:jc w:val="left"/>
            </w:pPr>
          </w:p>
        </w:tc>
        <w:tc>
          <w:tcPr>
            <w:tcW w:w="3402" w:type="dxa"/>
          </w:tcPr>
          <w:p w14:paraId="74547EAE" w14:textId="77777777" w:rsidR="00BA7859" w:rsidRDefault="00BA7859" w:rsidP="006D364C">
            <w:pPr>
              <w:pStyle w:val="Nidung"/>
              <w:ind w:firstLine="0"/>
              <w:jc w:val="left"/>
            </w:pPr>
            <w:r>
              <w:t>- Xem được các thông tin về chủ đề gồm: tên chủ đề, các bài viết thuộc chủ đề đó.</w:t>
            </w:r>
          </w:p>
        </w:tc>
      </w:tr>
      <w:tr w:rsidR="00BA7859" w14:paraId="1D6418DB" w14:textId="77777777" w:rsidTr="00BA7859">
        <w:tc>
          <w:tcPr>
            <w:tcW w:w="708" w:type="dxa"/>
            <w:shd w:val="clear" w:color="auto" w:fill="F7CAAC" w:themeFill="accent2" w:themeFillTint="66"/>
          </w:tcPr>
          <w:p w14:paraId="7F609F1C" w14:textId="77777777" w:rsidR="00BA7859" w:rsidRDefault="00BA7859" w:rsidP="006D364C">
            <w:pPr>
              <w:pStyle w:val="Nidung"/>
              <w:ind w:firstLine="0"/>
              <w:jc w:val="left"/>
            </w:pPr>
            <w:r>
              <w:t>5</w:t>
            </w:r>
          </w:p>
        </w:tc>
        <w:tc>
          <w:tcPr>
            <w:tcW w:w="1272" w:type="dxa"/>
          </w:tcPr>
          <w:p w14:paraId="38C4F034" w14:textId="77777777" w:rsidR="00BA7859" w:rsidRDefault="00BA7859" w:rsidP="006D364C">
            <w:pPr>
              <w:pStyle w:val="Nidung"/>
              <w:ind w:firstLine="0"/>
              <w:jc w:val="left"/>
            </w:pPr>
            <w:r>
              <w:t>Xem thông tin bài viết</w:t>
            </w:r>
          </w:p>
        </w:tc>
        <w:tc>
          <w:tcPr>
            <w:tcW w:w="1417" w:type="dxa"/>
          </w:tcPr>
          <w:p w14:paraId="763FDE9E" w14:textId="77777777" w:rsidR="00BA7859" w:rsidRDefault="00BA7859" w:rsidP="006D364C">
            <w:pPr>
              <w:pStyle w:val="Nidung"/>
              <w:ind w:firstLine="0"/>
              <w:jc w:val="left"/>
            </w:pPr>
            <w:r>
              <w:t>Tra cứu</w:t>
            </w:r>
          </w:p>
        </w:tc>
        <w:tc>
          <w:tcPr>
            <w:tcW w:w="2410" w:type="dxa"/>
          </w:tcPr>
          <w:p w14:paraId="0B4C4A8A" w14:textId="77777777" w:rsidR="00BA7859" w:rsidRDefault="00BA7859" w:rsidP="006D364C">
            <w:pPr>
              <w:pStyle w:val="Nidung"/>
              <w:ind w:firstLine="0"/>
              <w:jc w:val="left"/>
            </w:pPr>
          </w:p>
        </w:tc>
        <w:tc>
          <w:tcPr>
            <w:tcW w:w="3402" w:type="dxa"/>
          </w:tcPr>
          <w:p w14:paraId="511E95C2" w14:textId="77777777" w:rsidR="00BA7859" w:rsidRDefault="00BA7859" w:rsidP="006D364C">
            <w:pPr>
              <w:pStyle w:val="Nidung"/>
              <w:ind w:firstLine="0"/>
              <w:jc w:val="left"/>
            </w:pPr>
            <w:r>
              <w:t>- Xem được các thông tin về bài viết gồm: Tên chủ đề bài viết, tiêu đề bài viết, mô tả chi tiết và nội dung chi tiết bài viết.</w:t>
            </w:r>
          </w:p>
        </w:tc>
      </w:tr>
      <w:tr w:rsidR="00BA7859" w14:paraId="6C2F4A35" w14:textId="77777777" w:rsidTr="00BA7859">
        <w:tc>
          <w:tcPr>
            <w:tcW w:w="708" w:type="dxa"/>
            <w:shd w:val="clear" w:color="auto" w:fill="F7CAAC" w:themeFill="accent2" w:themeFillTint="66"/>
          </w:tcPr>
          <w:p w14:paraId="241A5A2F" w14:textId="77777777" w:rsidR="00BA7859" w:rsidRDefault="00BA7859" w:rsidP="006D364C">
            <w:pPr>
              <w:pStyle w:val="Nidung"/>
              <w:ind w:firstLine="0"/>
              <w:jc w:val="left"/>
            </w:pPr>
            <w:r>
              <w:t>6</w:t>
            </w:r>
          </w:p>
        </w:tc>
        <w:tc>
          <w:tcPr>
            <w:tcW w:w="1272" w:type="dxa"/>
          </w:tcPr>
          <w:p w14:paraId="220281A3" w14:textId="77777777" w:rsidR="00BA7859" w:rsidRDefault="00BA7859" w:rsidP="006D364C">
            <w:pPr>
              <w:pStyle w:val="Nidung"/>
              <w:ind w:firstLine="0"/>
              <w:jc w:val="left"/>
            </w:pPr>
            <w:r>
              <w:t>Tính tích lũy chi tiêu của khách hàng</w:t>
            </w:r>
          </w:p>
        </w:tc>
        <w:tc>
          <w:tcPr>
            <w:tcW w:w="1417" w:type="dxa"/>
          </w:tcPr>
          <w:p w14:paraId="55340568" w14:textId="77777777" w:rsidR="00BA7859" w:rsidRDefault="00BA7859" w:rsidP="006D364C">
            <w:pPr>
              <w:pStyle w:val="Nidung"/>
              <w:ind w:firstLine="0"/>
              <w:jc w:val="left"/>
            </w:pPr>
            <w:r>
              <w:t>Tính toán</w:t>
            </w:r>
          </w:p>
        </w:tc>
        <w:tc>
          <w:tcPr>
            <w:tcW w:w="2410" w:type="dxa"/>
          </w:tcPr>
          <w:p w14:paraId="47C053A7" w14:textId="77777777" w:rsidR="00BA7859" w:rsidRDefault="00BA7859" w:rsidP="006D364C">
            <w:pPr>
              <w:pStyle w:val="Nidung"/>
              <w:ind w:firstLine="0"/>
              <w:jc w:val="left"/>
            </w:pPr>
          </w:p>
        </w:tc>
        <w:tc>
          <w:tcPr>
            <w:tcW w:w="3402" w:type="dxa"/>
          </w:tcPr>
          <w:p w14:paraId="56FABCF1" w14:textId="77777777" w:rsidR="00BA7859" w:rsidRDefault="00BA7859" w:rsidP="006D364C">
            <w:pPr>
              <w:pStyle w:val="Nidung"/>
              <w:ind w:firstLine="0"/>
              <w:jc w:val="left"/>
            </w:pPr>
            <w:r>
              <w:t>Tính tổng chi tiêu của khách hàng dựa trên hoá đơn.</w:t>
            </w:r>
          </w:p>
        </w:tc>
      </w:tr>
    </w:tbl>
    <w:p w14:paraId="17D9B270" w14:textId="77777777" w:rsidR="00BD7BC9" w:rsidRDefault="00BD7BC9" w:rsidP="00BA7859">
      <w:pPr>
        <w:pStyle w:val="Nidung"/>
        <w:ind w:firstLine="0"/>
        <w:rPr>
          <w:rFonts w:cs="Times New Roman"/>
        </w:rPr>
      </w:pPr>
      <w:bookmarkStart w:id="17" w:name="_Toc164704494"/>
    </w:p>
    <w:p w14:paraId="159F21F8" w14:textId="77777777" w:rsidR="00F7560D" w:rsidRPr="00D11942" w:rsidRDefault="0006539D" w:rsidP="0006539D">
      <w:pPr>
        <w:pStyle w:val="1111"/>
        <w:rPr>
          <w:rFonts w:cs="Times New Roman"/>
        </w:rPr>
      </w:pPr>
      <w:bookmarkStart w:id="18" w:name="_Toc183087213"/>
      <w:r w:rsidRPr="00D11942">
        <w:rPr>
          <w:rFonts w:cs="Times New Roman"/>
        </w:rPr>
        <w:t>Yêu cầu chức năng hệ thống</w:t>
      </w:r>
      <w:bookmarkEnd w:id="17"/>
      <w:bookmarkEnd w:id="18"/>
    </w:p>
    <w:tbl>
      <w:tblPr>
        <w:tblStyle w:val="TableGrid"/>
        <w:tblW w:w="9209" w:type="dxa"/>
        <w:tblInd w:w="0" w:type="dxa"/>
        <w:tblLook w:val="04A0" w:firstRow="1" w:lastRow="0" w:firstColumn="1" w:lastColumn="0" w:noHBand="0" w:noVBand="1"/>
      </w:tblPr>
      <w:tblGrid>
        <w:gridCol w:w="709"/>
        <w:gridCol w:w="1842"/>
        <w:gridCol w:w="5241"/>
        <w:gridCol w:w="1417"/>
      </w:tblGrid>
      <w:tr w:rsidR="00FF1C71" w:rsidRPr="00057A7F" w14:paraId="05E67F21" w14:textId="77777777" w:rsidTr="00FF1C71">
        <w:tc>
          <w:tcPr>
            <w:tcW w:w="709" w:type="dxa"/>
            <w:shd w:val="clear" w:color="auto" w:fill="F7CAAC" w:themeFill="accent2" w:themeFillTint="66"/>
          </w:tcPr>
          <w:p w14:paraId="14E6F22D" w14:textId="77777777" w:rsidR="00FF1C71" w:rsidRPr="00057A7F" w:rsidRDefault="00FF1C71" w:rsidP="00AE6C87">
            <w:pPr>
              <w:pStyle w:val="Nidung"/>
              <w:ind w:firstLine="0"/>
              <w:jc w:val="center"/>
              <w:rPr>
                <w:b/>
                <w:bCs/>
              </w:rPr>
            </w:pPr>
            <w:r w:rsidRPr="00057A7F">
              <w:rPr>
                <w:b/>
                <w:bCs/>
              </w:rPr>
              <w:t>STT</w:t>
            </w:r>
          </w:p>
        </w:tc>
        <w:tc>
          <w:tcPr>
            <w:tcW w:w="1842" w:type="dxa"/>
            <w:shd w:val="clear" w:color="auto" w:fill="F7CAAC" w:themeFill="accent2" w:themeFillTint="66"/>
          </w:tcPr>
          <w:p w14:paraId="7AE55BF8" w14:textId="77777777" w:rsidR="00FF1C71" w:rsidRPr="00057A7F" w:rsidRDefault="00FF1C71" w:rsidP="00AE6C87">
            <w:pPr>
              <w:pStyle w:val="Nidung"/>
              <w:ind w:firstLine="0"/>
              <w:jc w:val="center"/>
              <w:rPr>
                <w:b/>
                <w:bCs/>
              </w:rPr>
            </w:pPr>
            <w:r>
              <w:rPr>
                <w:b/>
                <w:bCs/>
              </w:rPr>
              <w:t>Nội dung</w:t>
            </w:r>
          </w:p>
        </w:tc>
        <w:tc>
          <w:tcPr>
            <w:tcW w:w="5241" w:type="dxa"/>
            <w:shd w:val="clear" w:color="auto" w:fill="F7CAAC" w:themeFill="accent2" w:themeFillTint="66"/>
          </w:tcPr>
          <w:p w14:paraId="4C063F11" w14:textId="77777777" w:rsidR="00FF1C71" w:rsidRPr="00057A7F" w:rsidRDefault="00FF1C71" w:rsidP="00AE6C87">
            <w:pPr>
              <w:pStyle w:val="Nidung"/>
              <w:ind w:firstLine="0"/>
              <w:jc w:val="center"/>
              <w:rPr>
                <w:b/>
                <w:bCs/>
              </w:rPr>
            </w:pPr>
            <w:r>
              <w:rPr>
                <w:b/>
                <w:bCs/>
              </w:rPr>
              <w:t>Mô tả chi tiết</w:t>
            </w:r>
          </w:p>
        </w:tc>
        <w:tc>
          <w:tcPr>
            <w:tcW w:w="1417" w:type="dxa"/>
            <w:shd w:val="clear" w:color="auto" w:fill="F7CAAC" w:themeFill="accent2" w:themeFillTint="66"/>
          </w:tcPr>
          <w:p w14:paraId="26AE4053" w14:textId="77777777" w:rsidR="00FF1C71" w:rsidRPr="00057A7F" w:rsidRDefault="00FF1C71" w:rsidP="00AE6C87">
            <w:pPr>
              <w:pStyle w:val="Nidung"/>
              <w:ind w:firstLine="0"/>
              <w:jc w:val="center"/>
              <w:rPr>
                <w:b/>
                <w:bCs/>
              </w:rPr>
            </w:pPr>
            <w:r>
              <w:rPr>
                <w:b/>
                <w:bCs/>
              </w:rPr>
              <w:t>Ghi chú</w:t>
            </w:r>
          </w:p>
        </w:tc>
      </w:tr>
      <w:tr w:rsidR="00FF1C71" w14:paraId="238DFADC" w14:textId="77777777" w:rsidTr="00FF1C71">
        <w:tc>
          <w:tcPr>
            <w:tcW w:w="709" w:type="dxa"/>
            <w:shd w:val="clear" w:color="auto" w:fill="F7CAAC" w:themeFill="accent2" w:themeFillTint="66"/>
          </w:tcPr>
          <w:p w14:paraId="76A7D9B2" w14:textId="77777777" w:rsidR="00FF1C71" w:rsidRDefault="00494FEB" w:rsidP="00AE6C87">
            <w:pPr>
              <w:pStyle w:val="Nidung"/>
              <w:ind w:firstLine="0"/>
            </w:pPr>
            <w:r>
              <w:t>1</w:t>
            </w:r>
          </w:p>
        </w:tc>
        <w:tc>
          <w:tcPr>
            <w:tcW w:w="1842" w:type="dxa"/>
          </w:tcPr>
          <w:p w14:paraId="20577129" w14:textId="77777777" w:rsidR="00FF1C71" w:rsidRDefault="00494FEB" w:rsidP="00AE6C87">
            <w:pPr>
              <w:pStyle w:val="Nidung"/>
              <w:ind w:firstLine="0"/>
              <w:jc w:val="left"/>
            </w:pPr>
            <w:r>
              <w:t>Phân quyền</w:t>
            </w:r>
          </w:p>
        </w:tc>
        <w:tc>
          <w:tcPr>
            <w:tcW w:w="5241" w:type="dxa"/>
          </w:tcPr>
          <w:p w14:paraId="559CF029" w14:textId="77777777" w:rsidR="00FF1C71" w:rsidRDefault="00FF1C71" w:rsidP="00FF1C71">
            <w:pPr>
              <w:pStyle w:val="Nidung"/>
              <w:ind w:firstLine="0"/>
            </w:pPr>
            <w:r w:rsidRPr="00FF1C71">
              <w:t>-</w:t>
            </w:r>
            <w:r>
              <w:t xml:space="preserve"> Người quản </w:t>
            </w:r>
            <w:r w:rsidR="00CE5F8F">
              <w:t xml:space="preserve">lý: </w:t>
            </w:r>
            <w:r w:rsidR="004026DF">
              <w:t>Đ</w:t>
            </w:r>
            <w:r w:rsidR="00CE5F8F">
              <w:t>ược phép sử dụng tất cả các chức năng</w:t>
            </w:r>
            <w:r w:rsidR="004E21B5">
              <w:t>.</w:t>
            </w:r>
          </w:p>
          <w:p w14:paraId="00B62C91" w14:textId="03C17E00" w:rsidR="00CE5F8F" w:rsidRDefault="00CE5F8F" w:rsidP="00FF1C71">
            <w:pPr>
              <w:pStyle w:val="Nidung"/>
              <w:ind w:firstLine="0"/>
            </w:pPr>
            <w:r>
              <w:t xml:space="preserve">- </w:t>
            </w:r>
            <w:r w:rsidR="00B93FFC">
              <w:t xml:space="preserve">Nhân viên: </w:t>
            </w:r>
            <w:r w:rsidR="004026DF">
              <w:t>T</w:t>
            </w:r>
            <w:r w:rsidR="00B93FFC">
              <w:t>ất cả chức năng ngoại trừ chỉnh sửa thông tin nhân v</w:t>
            </w:r>
            <w:r w:rsidR="000D4037">
              <w:t>iên, phân quyền</w:t>
            </w:r>
            <w:r w:rsidR="00BD1E45">
              <w:t>,</w:t>
            </w:r>
            <w:r w:rsidR="000D4037">
              <w:t xml:space="preserve"> sao lưu, phục hồi, </w:t>
            </w:r>
            <w:r w:rsidR="00BD1E45">
              <w:t>thêm thông tin phim</w:t>
            </w:r>
            <w:r w:rsidR="00186062">
              <w:t>, phòng, ghế, tham số</w:t>
            </w:r>
            <w:r w:rsidR="00E964A3">
              <w:t>.</w:t>
            </w:r>
          </w:p>
          <w:p w14:paraId="67D857B8" w14:textId="27EF27B4" w:rsidR="00BD1E45" w:rsidRDefault="00BD1E45" w:rsidP="00FF1C71">
            <w:pPr>
              <w:pStyle w:val="Nidung"/>
              <w:ind w:firstLine="0"/>
            </w:pPr>
            <w:r>
              <w:t xml:space="preserve">- Khách hàng: </w:t>
            </w:r>
            <w:r w:rsidR="00FB001E">
              <w:t>Đặt vé, t</w:t>
            </w:r>
            <w:r w:rsidR="004026DF">
              <w:t>ra cứu phim, xem thông tin tổ chức</w:t>
            </w:r>
            <w:r w:rsidR="002A6758">
              <w:t>.</w:t>
            </w:r>
          </w:p>
        </w:tc>
        <w:tc>
          <w:tcPr>
            <w:tcW w:w="1417" w:type="dxa"/>
          </w:tcPr>
          <w:p w14:paraId="71AA0BA7" w14:textId="77777777" w:rsidR="00FF1C71" w:rsidRDefault="004026DF" w:rsidP="00AE6C87">
            <w:pPr>
              <w:pStyle w:val="Nidung"/>
              <w:ind w:firstLine="0"/>
              <w:jc w:val="left"/>
            </w:pPr>
            <w:r>
              <w:t xml:space="preserve"> </w:t>
            </w:r>
          </w:p>
        </w:tc>
      </w:tr>
    </w:tbl>
    <w:p w14:paraId="18DD80B2" w14:textId="77777777" w:rsidR="00637264" w:rsidRDefault="00A33283" w:rsidP="00A33283">
      <w:pPr>
        <w:pStyle w:val="111"/>
      </w:pPr>
      <w:bookmarkStart w:id="19" w:name="_Toc164704495"/>
      <w:bookmarkStart w:id="20" w:name="_Toc183087214"/>
      <w:r>
        <w:t>Yêu cầu phi chức năng</w:t>
      </w:r>
      <w:bookmarkEnd w:id="19"/>
      <w:bookmarkEnd w:id="20"/>
    </w:p>
    <w:p w14:paraId="049EFE0A" w14:textId="77777777" w:rsidR="00BF1CC8" w:rsidRPr="00516B9D" w:rsidRDefault="00294139" w:rsidP="00294139">
      <w:pPr>
        <w:pStyle w:val="Nidung"/>
        <w:ind w:left="720" w:firstLine="0"/>
        <w:rPr>
          <w:b/>
          <w:bCs/>
        </w:rPr>
      </w:pPr>
      <w:r w:rsidRPr="00516B9D">
        <w:rPr>
          <w:b/>
          <w:bCs/>
        </w:rPr>
        <w:t>Bảng yêu cầu về chất lượng hệ thống:</w:t>
      </w:r>
    </w:p>
    <w:tbl>
      <w:tblPr>
        <w:tblStyle w:val="TableGrid"/>
        <w:tblW w:w="9209" w:type="dxa"/>
        <w:tblInd w:w="0" w:type="dxa"/>
        <w:tblLook w:val="04A0" w:firstRow="1" w:lastRow="0" w:firstColumn="1" w:lastColumn="0" w:noHBand="0" w:noVBand="1"/>
      </w:tblPr>
      <w:tblGrid>
        <w:gridCol w:w="709"/>
        <w:gridCol w:w="1842"/>
        <w:gridCol w:w="1555"/>
        <w:gridCol w:w="3686"/>
        <w:gridCol w:w="1417"/>
      </w:tblGrid>
      <w:tr w:rsidR="00963405" w:rsidRPr="00057A7F" w14:paraId="2D7FA964" w14:textId="77777777" w:rsidTr="00460D61">
        <w:tc>
          <w:tcPr>
            <w:tcW w:w="709" w:type="dxa"/>
            <w:shd w:val="clear" w:color="auto" w:fill="F7CAAC" w:themeFill="accent2" w:themeFillTint="66"/>
          </w:tcPr>
          <w:p w14:paraId="62848326" w14:textId="77777777" w:rsidR="00963405" w:rsidRPr="00057A7F" w:rsidRDefault="00963405" w:rsidP="00623475">
            <w:pPr>
              <w:pStyle w:val="Nidung"/>
              <w:ind w:firstLine="0"/>
              <w:jc w:val="center"/>
              <w:rPr>
                <w:b/>
                <w:bCs/>
              </w:rPr>
            </w:pPr>
            <w:r w:rsidRPr="00057A7F">
              <w:rPr>
                <w:b/>
                <w:bCs/>
              </w:rPr>
              <w:lastRenderedPageBreak/>
              <w:t>STT</w:t>
            </w:r>
          </w:p>
        </w:tc>
        <w:tc>
          <w:tcPr>
            <w:tcW w:w="1842" w:type="dxa"/>
            <w:shd w:val="clear" w:color="auto" w:fill="F7CAAC" w:themeFill="accent2" w:themeFillTint="66"/>
          </w:tcPr>
          <w:p w14:paraId="10A82784" w14:textId="77777777" w:rsidR="00963405" w:rsidRPr="00057A7F" w:rsidRDefault="00963405" w:rsidP="00623475">
            <w:pPr>
              <w:pStyle w:val="Nidung"/>
              <w:ind w:firstLine="0"/>
              <w:jc w:val="center"/>
              <w:rPr>
                <w:b/>
                <w:bCs/>
              </w:rPr>
            </w:pPr>
            <w:r>
              <w:rPr>
                <w:b/>
                <w:bCs/>
              </w:rPr>
              <w:t>Nội dung</w:t>
            </w:r>
          </w:p>
        </w:tc>
        <w:tc>
          <w:tcPr>
            <w:tcW w:w="1555" w:type="dxa"/>
            <w:shd w:val="clear" w:color="auto" w:fill="F7CAAC" w:themeFill="accent2" w:themeFillTint="66"/>
          </w:tcPr>
          <w:p w14:paraId="1E00BD36" w14:textId="77777777" w:rsidR="00963405" w:rsidRPr="00057A7F" w:rsidRDefault="00963405" w:rsidP="00623475">
            <w:pPr>
              <w:pStyle w:val="Nidung"/>
              <w:ind w:firstLine="0"/>
              <w:jc w:val="center"/>
              <w:rPr>
                <w:b/>
                <w:bCs/>
              </w:rPr>
            </w:pPr>
            <w:r>
              <w:rPr>
                <w:b/>
                <w:bCs/>
              </w:rPr>
              <w:t>Tiêu chuẩn</w:t>
            </w:r>
          </w:p>
        </w:tc>
        <w:tc>
          <w:tcPr>
            <w:tcW w:w="3686" w:type="dxa"/>
            <w:shd w:val="clear" w:color="auto" w:fill="F7CAAC" w:themeFill="accent2" w:themeFillTint="66"/>
          </w:tcPr>
          <w:p w14:paraId="1D677452" w14:textId="77777777" w:rsidR="00963405" w:rsidRDefault="00963405" w:rsidP="00623475">
            <w:pPr>
              <w:pStyle w:val="Nidung"/>
              <w:ind w:firstLine="0"/>
              <w:jc w:val="center"/>
              <w:rPr>
                <w:b/>
                <w:bCs/>
              </w:rPr>
            </w:pPr>
            <w:r>
              <w:rPr>
                <w:b/>
                <w:bCs/>
              </w:rPr>
              <w:t>Mô tả chi tiết</w:t>
            </w:r>
          </w:p>
        </w:tc>
        <w:tc>
          <w:tcPr>
            <w:tcW w:w="1417" w:type="dxa"/>
            <w:shd w:val="clear" w:color="auto" w:fill="F7CAAC" w:themeFill="accent2" w:themeFillTint="66"/>
          </w:tcPr>
          <w:p w14:paraId="24E62E01" w14:textId="77777777" w:rsidR="00963405" w:rsidRPr="00057A7F" w:rsidRDefault="00963405" w:rsidP="00623475">
            <w:pPr>
              <w:pStyle w:val="Nidung"/>
              <w:ind w:firstLine="0"/>
              <w:jc w:val="center"/>
              <w:rPr>
                <w:b/>
                <w:bCs/>
              </w:rPr>
            </w:pPr>
            <w:r>
              <w:rPr>
                <w:b/>
                <w:bCs/>
              </w:rPr>
              <w:t>Ghi chú</w:t>
            </w:r>
          </w:p>
        </w:tc>
      </w:tr>
      <w:tr w:rsidR="00965995" w14:paraId="437DB8FD" w14:textId="77777777" w:rsidTr="00460D61">
        <w:tc>
          <w:tcPr>
            <w:tcW w:w="709" w:type="dxa"/>
            <w:shd w:val="clear" w:color="auto" w:fill="F7CAAC" w:themeFill="accent2" w:themeFillTint="66"/>
          </w:tcPr>
          <w:p w14:paraId="159230AE" w14:textId="77777777" w:rsidR="00965995" w:rsidRDefault="00965995" w:rsidP="00965995">
            <w:pPr>
              <w:pStyle w:val="Nidung"/>
              <w:ind w:firstLine="0"/>
            </w:pPr>
            <w:r>
              <w:t>1</w:t>
            </w:r>
          </w:p>
        </w:tc>
        <w:tc>
          <w:tcPr>
            <w:tcW w:w="1842" w:type="dxa"/>
          </w:tcPr>
          <w:p w14:paraId="24624467" w14:textId="77777777" w:rsidR="00965995" w:rsidRDefault="00965995" w:rsidP="00965995">
            <w:pPr>
              <w:pStyle w:val="Nidung"/>
              <w:ind w:firstLine="0"/>
              <w:jc w:val="left"/>
            </w:pPr>
            <w:r>
              <w:t xml:space="preserve">Cho phép thay đổi tiền vé </w:t>
            </w:r>
          </w:p>
        </w:tc>
        <w:tc>
          <w:tcPr>
            <w:tcW w:w="1555" w:type="dxa"/>
          </w:tcPr>
          <w:p w14:paraId="68E6D7F1" w14:textId="77777777" w:rsidR="00965995" w:rsidRDefault="00965995" w:rsidP="00965995">
            <w:pPr>
              <w:pStyle w:val="Nidung"/>
              <w:ind w:firstLine="0"/>
            </w:pPr>
            <w:r>
              <w:t>Tiến hóa</w:t>
            </w:r>
          </w:p>
        </w:tc>
        <w:tc>
          <w:tcPr>
            <w:tcW w:w="3686" w:type="dxa"/>
          </w:tcPr>
          <w:p w14:paraId="7AF71F0D" w14:textId="77777777" w:rsidR="00965995" w:rsidRDefault="00965995" w:rsidP="00965995">
            <w:pPr>
              <w:pStyle w:val="Nidung"/>
              <w:ind w:firstLine="0"/>
              <w:jc w:val="left"/>
            </w:pPr>
            <w:r>
              <w:t>Người dùng phần mềm có thể thay đổi đơn giá vé.</w:t>
            </w:r>
          </w:p>
        </w:tc>
        <w:tc>
          <w:tcPr>
            <w:tcW w:w="1417" w:type="dxa"/>
          </w:tcPr>
          <w:p w14:paraId="756F2224" w14:textId="77777777" w:rsidR="00965995" w:rsidRDefault="00965995" w:rsidP="00965995">
            <w:pPr>
              <w:pStyle w:val="Nidung"/>
              <w:ind w:firstLine="0"/>
              <w:jc w:val="left"/>
            </w:pPr>
            <w:r>
              <w:t xml:space="preserve"> </w:t>
            </w:r>
          </w:p>
        </w:tc>
      </w:tr>
      <w:tr w:rsidR="00965995" w14:paraId="14846C49" w14:textId="77777777" w:rsidTr="00460D61">
        <w:tc>
          <w:tcPr>
            <w:tcW w:w="709" w:type="dxa"/>
            <w:shd w:val="clear" w:color="auto" w:fill="F7CAAC" w:themeFill="accent2" w:themeFillTint="66"/>
          </w:tcPr>
          <w:p w14:paraId="492E89C4" w14:textId="77777777" w:rsidR="00965995" w:rsidRDefault="00965995" w:rsidP="00965995">
            <w:pPr>
              <w:pStyle w:val="Nidung"/>
              <w:ind w:firstLine="0"/>
            </w:pPr>
            <w:r>
              <w:t>2</w:t>
            </w:r>
          </w:p>
        </w:tc>
        <w:tc>
          <w:tcPr>
            <w:tcW w:w="1842" w:type="dxa"/>
          </w:tcPr>
          <w:p w14:paraId="19680576" w14:textId="77777777" w:rsidR="00965995" w:rsidRDefault="00965995" w:rsidP="00965995">
            <w:pPr>
              <w:pStyle w:val="Nidung"/>
              <w:ind w:firstLine="0"/>
              <w:jc w:val="left"/>
            </w:pPr>
            <w:r>
              <w:t>Hình thức tra cứu tiện dụng, dễ sử dụng, trực quan</w:t>
            </w:r>
          </w:p>
        </w:tc>
        <w:tc>
          <w:tcPr>
            <w:tcW w:w="1555" w:type="dxa"/>
          </w:tcPr>
          <w:p w14:paraId="46A650DD" w14:textId="77777777" w:rsidR="00965995" w:rsidRDefault="00965995" w:rsidP="00965995">
            <w:pPr>
              <w:pStyle w:val="Nidung"/>
              <w:ind w:firstLine="0"/>
            </w:pPr>
            <w:r>
              <w:t>Tiện dụng</w:t>
            </w:r>
          </w:p>
        </w:tc>
        <w:tc>
          <w:tcPr>
            <w:tcW w:w="3686" w:type="dxa"/>
          </w:tcPr>
          <w:p w14:paraId="757915AF" w14:textId="77777777" w:rsidR="00965995" w:rsidRDefault="00965995" w:rsidP="00965995">
            <w:pPr>
              <w:pStyle w:val="Nidung"/>
              <w:ind w:firstLine="0"/>
              <w:jc w:val="left"/>
            </w:pPr>
            <w:r>
              <w:t>Hỗ trợ khả năng tra cứu gần đúng, tra cứu theo nội dung… Giao diện dễ sử dụng cho người dùng.</w:t>
            </w:r>
          </w:p>
        </w:tc>
        <w:tc>
          <w:tcPr>
            <w:tcW w:w="1417" w:type="dxa"/>
          </w:tcPr>
          <w:p w14:paraId="4141CDE4" w14:textId="77777777" w:rsidR="00965995" w:rsidRDefault="00965995" w:rsidP="00965995">
            <w:pPr>
              <w:pStyle w:val="Nidung"/>
              <w:ind w:firstLine="0"/>
              <w:jc w:val="left"/>
            </w:pPr>
          </w:p>
        </w:tc>
      </w:tr>
      <w:tr w:rsidR="004B00CE" w14:paraId="55E71A1C" w14:textId="77777777" w:rsidTr="00460D61">
        <w:tc>
          <w:tcPr>
            <w:tcW w:w="709" w:type="dxa"/>
            <w:shd w:val="clear" w:color="auto" w:fill="F7CAAC" w:themeFill="accent2" w:themeFillTint="66"/>
          </w:tcPr>
          <w:p w14:paraId="373AF8CC" w14:textId="77777777" w:rsidR="004B00CE" w:rsidRDefault="004B00CE" w:rsidP="004B00CE">
            <w:pPr>
              <w:pStyle w:val="Nidung"/>
              <w:ind w:firstLine="0"/>
            </w:pPr>
            <w:r>
              <w:t>3</w:t>
            </w:r>
          </w:p>
        </w:tc>
        <w:tc>
          <w:tcPr>
            <w:tcW w:w="1842" w:type="dxa"/>
          </w:tcPr>
          <w:p w14:paraId="6C678080" w14:textId="77777777" w:rsidR="004B00CE" w:rsidRDefault="004B00CE" w:rsidP="004B00CE">
            <w:pPr>
              <w:pStyle w:val="Nidung"/>
              <w:ind w:firstLine="0"/>
              <w:jc w:val="left"/>
            </w:pPr>
            <w:r>
              <w:t>Tốc độ thực hiện việc xuất hóa đơn và tra cứu phim nhanh</w:t>
            </w:r>
          </w:p>
        </w:tc>
        <w:tc>
          <w:tcPr>
            <w:tcW w:w="1555" w:type="dxa"/>
          </w:tcPr>
          <w:p w14:paraId="59B998E6" w14:textId="77777777" w:rsidR="004B00CE" w:rsidRDefault="004B00CE" w:rsidP="004B00CE">
            <w:pPr>
              <w:pStyle w:val="Nidung"/>
              <w:ind w:firstLine="0"/>
            </w:pPr>
            <w:r>
              <w:t>Hiệu quả</w:t>
            </w:r>
          </w:p>
        </w:tc>
        <w:tc>
          <w:tcPr>
            <w:tcW w:w="3686" w:type="dxa"/>
          </w:tcPr>
          <w:p w14:paraId="402B86B2" w14:textId="77777777" w:rsidR="004B00CE" w:rsidRDefault="004B00CE" w:rsidP="004B00CE">
            <w:pPr>
              <w:pStyle w:val="Nidung"/>
              <w:ind w:firstLine="0"/>
              <w:jc w:val="left"/>
            </w:pPr>
            <w:r>
              <w:t>Tối đa 10 giây phải có kết quả tra cứu.</w:t>
            </w:r>
          </w:p>
        </w:tc>
        <w:tc>
          <w:tcPr>
            <w:tcW w:w="1417" w:type="dxa"/>
          </w:tcPr>
          <w:p w14:paraId="60DB3E04" w14:textId="77777777" w:rsidR="004B00CE" w:rsidRDefault="004B00CE" w:rsidP="004B00CE">
            <w:pPr>
              <w:pStyle w:val="Nidung"/>
              <w:ind w:firstLine="0"/>
              <w:jc w:val="left"/>
            </w:pPr>
          </w:p>
        </w:tc>
      </w:tr>
      <w:tr w:rsidR="007B0618" w14:paraId="48BB4248" w14:textId="77777777" w:rsidTr="00460D61">
        <w:tc>
          <w:tcPr>
            <w:tcW w:w="709" w:type="dxa"/>
            <w:shd w:val="clear" w:color="auto" w:fill="F7CAAC" w:themeFill="accent2" w:themeFillTint="66"/>
          </w:tcPr>
          <w:p w14:paraId="1DE18B47" w14:textId="77777777" w:rsidR="007B0618" w:rsidRDefault="00264BC6" w:rsidP="004B00CE">
            <w:pPr>
              <w:pStyle w:val="Nidung"/>
              <w:ind w:firstLine="0"/>
            </w:pPr>
            <w:r>
              <w:t>4</w:t>
            </w:r>
          </w:p>
        </w:tc>
        <w:tc>
          <w:tcPr>
            <w:tcW w:w="1842" w:type="dxa"/>
          </w:tcPr>
          <w:p w14:paraId="70A8D3DE" w14:textId="77777777" w:rsidR="00460D61" w:rsidRPr="00460D61" w:rsidRDefault="00460D61" w:rsidP="00460D61">
            <w:pPr>
              <w:ind w:firstLine="0"/>
              <w:jc w:val="left"/>
              <w:rPr>
                <w:rFonts w:ascii="Times New Roman" w:hAnsi="Times New Roman"/>
                <w:sz w:val="26"/>
              </w:rPr>
            </w:pPr>
            <w:r w:rsidRPr="00460D61">
              <w:rPr>
                <w:rFonts w:ascii="Times New Roman" w:hAnsi="Times New Roman"/>
                <w:sz w:val="26"/>
              </w:rPr>
              <w:t>Các chức năng được xây</w:t>
            </w:r>
            <w:r>
              <w:rPr>
                <w:rFonts w:ascii="Times New Roman" w:hAnsi="Times New Roman"/>
                <w:sz w:val="26"/>
              </w:rPr>
              <w:t xml:space="preserve"> </w:t>
            </w:r>
            <w:r w:rsidRPr="00460D61">
              <w:rPr>
                <w:rFonts w:ascii="Times New Roman" w:hAnsi="Times New Roman"/>
                <w:sz w:val="26"/>
              </w:rPr>
              <w:t>dựng độc lập, riêng</w:t>
            </w:r>
            <w:r>
              <w:rPr>
                <w:rFonts w:ascii="Times New Roman" w:hAnsi="Times New Roman"/>
                <w:sz w:val="26"/>
              </w:rPr>
              <w:t xml:space="preserve"> </w:t>
            </w:r>
            <w:r w:rsidRPr="00460D61">
              <w:rPr>
                <w:rFonts w:ascii="Times New Roman" w:hAnsi="Times New Roman"/>
                <w:sz w:val="26"/>
              </w:rPr>
              <w:t>biệt</w:t>
            </w:r>
          </w:p>
          <w:p w14:paraId="17D4EAE1" w14:textId="77777777" w:rsidR="007B0618" w:rsidRDefault="007B0618" w:rsidP="004B00CE">
            <w:pPr>
              <w:pStyle w:val="Nidung"/>
              <w:ind w:firstLine="0"/>
              <w:jc w:val="left"/>
            </w:pPr>
          </w:p>
        </w:tc>
        <w:tc>
          <w:tcPr>
            <w:tcW w:w="1555" w:type="dxa"/>
          </w:tcPr>
          <w:p w14:paraId="5E437DB2" w14:textId="77777777" w:rsidR="007B0618" w:rsidRDefault="00460D61" w:rsidP="00460D61">
            <w:pPr>
              <w:pStyle w:val="Nidung"/>
              <w:ind w:firstLine="0"/>
              <w:jc w:val="left"/>
            </w:pPr>
            <w:r>
              <w:t>Tái sử dụng</w:t>
            </w:r>
          </w:p>
        </w:tc>
        <w:tc>
          <w:tcPr>
            <w:tcW w:w="3686" w:type="dxa"/>
          </w:tcPr>
          <w:p w14:paraId="5E3A0C33" w14:textId="77777777" w:rsidR="007B0618" w:rsidRDefault="00460D61" w:rsidP="004B00CE">
            <w:pPr>
              <w:pStyle w:val="Nidung"/>
              <w:ind w:firstLine="0"/>
              <w:jc w:val="left"/>
            </w:pPr>
            <w:r>
              <w:t>Các chức năng được xây dựng riêng biệt theo mô hình MVC, dễ dàng tái sử dụng các chức năng cho phần mềm tương tự, giảm thiểu sự ảnh hưởng khi thay đổi chức năng.</w:t>
            </w:r>
          </w:p>
        </w:tc>
        <w:tc>
          <w:tcPr>
            <w:tcW w:w="1417" w:type="dxa"/>
          </w:tcPr>
          <w:p w14:paraId="73F2E800" w14:textId="77777777" w:rsidR="007B0618" w:rsidRDefault="007B0618" w:rsidP="004B00CE">
            <w:pPr>
              <w:pStyle w:val="Nidung"/>
              <w:ind w:firstLine="0"/>
              <w:jc w:val="left"/>
            </w:pPr>
          </w:p>
        </w:tc>
      </w:tr>
      <w:tr w:rsidR="00CC62FE" w14:paraId="68641495" w14:textId="77777777" w:rsidTr="00460D61">
        <w:tc>
          <w:tcPr>
            <w:tcW w:w="709" w:type="dxa"/>
            <w:shd w:val="clear" w:color="auto" w:fill="F7CAAC" w:themeFill="accent2" w:themeFillTint="66"/>
          </w:tcPr>
          <w:p w14:paraId="52EAAEC7" w14:textId="77777777" w:rsidR="00CC62FE" w:rsidRDefault="00264BC6" w:rsidP="004B00CE">
            <w:pPr>
              <w:pStyle w:val="Nidung"/>
              <w:ind w:firstLine="0"/>
            </w:pPr>
            <w:r>
              <w:t>5</w:t>
            </w:r>
          </w:p>
        </w:tc>
        <w:tc>
          <w:tcPr>
            <w:tcW w:w="1842" w:type="dxa"/>
          </w:tcPr>
          <w:p w14:paraId="103FF458" w14:textId="77777777" w:rsidR="00CC62FE" w:rsidRPr="00460D61" w:rsidRDefault="00CC62FE" w:rsidP="00460D61">
            <w:pPr>
              <w:ind w:firstLine="0"/>
              <w:jc w:val="left"/>
              <w:rPr>
                <w:rFonts w:ascii="Times New Roman" w:hAnsi="Times New Roman"/>
                <w:sz w:val="26"/>
              </w:rPr>
            </w:pPr>
            <w:r>
              <w:rPr>
                <w:rFonts w:ascii="Times New Roman" w:hAnsi="Times New Roman"/>
                <w:sz w:val="26"/>
              </w:rPr>
              <w:t>Dễ dàng nâng cấp, cải tiến, mở rộng các chức năng</w:t>
            </w:r>
          </w:p>
        </w:tc>
        <w:tc>
          <w:tcPr>
            <w:tcW w:w="1555" w:type="dxa"/>
          </w:tcPr>
          <w:p w14:paraId="008D849A" w14:textId="77777777" w:rsidR="00CC62FE" w:rsidRDefault="00130B23" w:rsidP="00460D61">
            <w:pPr>
              <w:pStyle w:val="Nidung"/>
              <w:ind w:firstLine="0"/>
              <w:jc w:val="left"/>
            </w:pPr>
            <w:r>
              <w:t>Bảo trì</w:t>
            </w:r>
          </w:p>
        </w:tc>
        <w:tc>
          <w:tcPr>
            <w:tcW w:w="3686" w:type="dxa"/>
          </w:tcPr>
          <w:p w14:paraId="5024B700" w14:textId="77777777" w:rsidR="00CC62FE" w:rsidRDefault="00130B23" w:rsidP="004B00CE">
            <w:pPr>
              <w:pStyle w:val="Nidung"/>
              <w:ind w:firstLine="0"/>
              <w:jc w:val="left"/>
            </w:pPr>
            <w:r>
              <w:t>Được xây dựng rõ ràng, dễ hiểu giúp lập trình viên dễ dàng bảo trì, nâng cấp và cải tiến.</w:t>
            </w:r>
          </w:p>
        </w:tc>
        <w:tc>
          <w:tcPr>
            <w:tcW w:w="1417" w:type="dxa"/>
          </w:tcPr>
          <w:p w14:paraId="2B8D578A" w14:textId="77777777" w:rsidR="00CC62FE" w:rsidRDefault="00CC62FE" w:rsidP="004B00CE">
            <w:pPr>
              <w:pStyle w:val="Nidung"/>
              <w:ind w:firstLine="0"/>
              <w:jc w:val="left"/>
            </w:pPr>
          </w:p>
        </w:tc>
      </w:tr>
    </w:tbl>
    <w:p w14:paraId="627694F5" w14:textId="77777777" w:rsidR="00FA6E7B" w:rsidRDefault="00FA6E7B" w:rsidP="003E7B75">
      <w:pPr>
        <w:ind w:firstLine="0"/>
        <w:rPr>
          <w:rFonts w:ascii="Times New Roman" w:hAnsi="Times New Roman"/>
          <w:sz w:val="26"/>
        </w:rPr>
      </w:pPr>
    </w:p>
    <w:p w14:paraId="71884CA5" w14:textId="6438F4E8" w:rsidR="00B64203" w:rsidRDefault="00B64203" w:rsidP="00386A78">
      <w:pPr>
        <w:pStyle w:val="Nidung"/>
        <w:ind w:firstLine="0"/>
      </w:pPr>
    </w:p>
    <w:p w14:paraId="14F15AA4" w14:textId="77777777" w:rsidR="00FA6E7B" w:rsidRDefault="00FA6E7B" w:rsidP="003E7B75">
      <w:pPr>
        <w:ind w:firstLine="0"/>
        <w:rPr>
          <w:rFonts w:ascii="Times New Roman" w:hAnsi="Times New Roman"/>
          <w:sz w:val="26"/>
        </w:rPr>
      </w:pPr>
    </w:p>
    <w:p w14:paraId="0A2F136F" w14:textId="77777777" w:rsidR="00FA6E7B" w:rsidRDefault="00FA6E7B" w:rsidP="003E7B75">
      <w:pPr>
        <w:ind w:firstLine="0"/>
        <w:rPr>
          <w:rFonts w:ascii="Times New Roman" w:hAnsi="Times New Roman"/>
          <w:sz w:val="26"/>
        </w:rPr>
      </w:pPr>
    </w:p>
    <w:p w14:paraId="4B09323C" w14:textId="77777777" w:rsidR="00FA6E7B" w:rsidRDefault="00FA6E7B" w:rsidP="003E7B75">
      <w:pPr>
        <w:ind w:firstLine="0"/>
        <w:rPr>
          <w:rFonts w:ascii="Times New Roman" w:hAnsi="Times New Roman"/>
          <w:sz w:val="26"/>
        </w:rPr>
      </w:pPr>
    </w:p>
    <w:p w14:paraId="3AD90861" w14:textId="77777777" w:rsidR="0013041E" w:rsidRDefault="0013041E" w:rsidP="003E7B75">
      <w:pPr>
        <w:ind w:firstLine="0"/>
        <w:rPr>
          <w:rFonts w:ascii="Times New Roman" w:hAnsi="Times New Roman"/>
          <w:sz w:val="26"/>
        </w:rPr>
      </w:pPr>
    </w:p>
    <w:p w14:paraId="33235040" w14:textId="77777777" w:rsidR="0013041E" w:rsidRDefault="0013041E" w:rsidP="003E7B75">
      <w:pPr>
        <w:ind w:firstLine="0"/>
        <w:rPr>
          <w:rFonts w:ascii="Times New Roman" w:hAnsi="Times New Roman"/>
          <w:sz w:val="26"/>
        </w:rPr>
      </w:pPr>
    </w:p>
    <w:p w14:paraId="6CCA6703" w14:textId="77777777" w:rsidR="0013041E" w:rsidRDefault="0013041E" w:rsidP="003E7B75">
      <w:pPr>
        <w:ind w:firstLine="0"/>
        <w:rPr>
          <w:rFonts w:ascii="Times New Roman" w:hAnsi="Times New Roman"/>
          <w:sz w:val="26"/>
        </w:rPr>
      </w:pPr>
    </w:p>
    <w:p w14:paraId="2BDECE09" w14:textId="77777777" w:rsidR="00FA6E7B" w:rsidRDefault="00FA6E7B" w:rsidP="003E7B75">
      <w:pPr>
        <w:ind w:firstLine="0"/>
        <w:rPr>
          <w:rFonts w:ascii="Times New Roman" w:hAnsi="Times New Roman"/>
          <w:sz w:val="26"/>
        </w:rPr>
      </w:pPr>
    </w:p>
    <w:p w14:paraId="1D92F122" w14:textId="77777777" w:rsidR="00954A59" w:rsidRDefault="00954A59" w:rsidP="003E7B75">
      <w:pPr>
        <w:ind w:firstLine="0"/>
        <w:rPr>
          <w:rFonts w:ascii="Times New Roman" w:hAnsi="Times New Roman"/>
          <w:sz w:val="26"/>
        </w:rPr>
      </w:pPr>
    </w:p>
    <w:p w14:paraId="2939723B" w14:textId="77777777" w:rsidR="00C62034" w:rsidRDefault="00C62034" w:rsidP="003E7B75">
      <w:pPr>
        <w:ind w:firstLine="0"/>
        <w:rPr>
          <w:rFonts w:ascii="Times New Roman" w:hAnsi="Times New Roman"/>
          <w:sz w:val="26"/>
        </w:rPr>
      </w:pPr>
    </w:p>
    <w:p w14:paraId="19FF93C9" w14:textId="77777777" w:rsidR="00C7490F" w:rsidRDefault="00C7490F" w:rsidP="00FB001E">
      <w:pPr>
        <w:ind w:firstLine="0"/>
        <w:rPr>
          <w:rFonts w:ascii="Times New Roman" w:eastAsiaTheme="majorEastAsia" w:hAnsi="Times New Roman" w:cstheme="majorBidi"/>
          <w:b/>
          <w:color w:val="000000" w:themeColor="text1"/>
          <w:sz w:val="30"/>
          <w:szCs w:val="32"/>
        </w:rPr>
      </w:pPr>
      <w:bookmarkStart w:id="21" w:name="_Toc183087215"/>
      <w:r>
        <w:br w:type="page"/>
      </w:r>
    </w:p>
    <w:p w14:paraId="2AD3D5EF" w14:textId="727BFF57" w:rsidR="007A014D" w:rsidRDefault="00DF3B41" w:rsidP="00DF3B41">
      <w:pPr>
        <w:pStyle w:val="chng1"/>
      </w:pPr>
      <w:r>
        <w:lastRenderedPageBreak/>
        <w:t>THIẾT KẾ PHẦN MỀM</w:t>
      </w:r>
      <w:bookmarkEnd w:id="21"/>
    </w:p>
    <w:p w14:paraId="1BC301A0" w14:textId="77777777" w:rsidR="00DF3B41" w:rsidRDefault="002E6758" w:rsidP="00DF3B41">
      <w:pPr>
        <w:pStyle w:val="11"/>
      </w:pPr>
      <w:bookmarkStart w:id="22" w:name="_Toc183087216"/>
      <w:r>
        <w:rPr>
          <w:caps w:val="0"/>
        </w:rPr>
        <w:t>THIẾT KẾ DỮ LIỆU</w:t>
      </w:r>
      <w:bookmarkEnd w:id="22"/>
    </w:p>
    <w:p w14:paraId="23221BC3" w14:textId="77777777" w:rsidR="00DF3B41" w:rsidRDefault="00DF3B41" w:rsidP="00DF3B41">
      <w:pPr>
        <w:pStyle w:val="111"/>
      </w:pPr>
      <w:bookmarkStart w:id="23" w:name="_Toc183087217"/>
      <w:r>
        <w:t>Sơ đồ logic</w:t>
      </w:r>
      <w:bookmarkEnd w:id="23"/>
    </w:p>
    <w:p w14:paraId="6E8FCA00" w14:textId="3E39BABA" w:rsidR="00467951" w:rsidRDefault="00D60E0D" w:rsidP="00467951">
      <w:pPr>
        <w:pStyle w:val="Nidung"/>
        <w:ind w:firstLine="0"/>
      </w:pPr>
      <w:r w:rsidRPr="00D60E0D">
        <w:rPr>
          <w:noProof/>
        </w:rPr>
        <w:drawing>
          <wp:inline distT="0" distB="0" distL="0" distR="0" wp14:anchorId="47BD3455" wp14:editId="1A516208">
            <wp:extent cx="5760720" cy="3570605"/>
            <wp:effectExtent l="0" t="0" r="0" b="0"/>
            <wp:docPr id="14467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0504" name=""/>
                    <pic:cNvPicPr/>
                  </pic:nvPicPr>
                  <pic:blipFill>
                    <a:blip r:embed="rId9"/>
                    <a:stretch>
                      <a:fillRect/>
                    </a:stretch>
                  </pic:blipFill>
                  <pic:spPr>
                    <a:xfrm>
                      <a:off x="0" y="0"/>
                      <a:ext cx="5760720" cy="3570605"/>
                    </a:xfrm>
                    <a:prstGeom prst="rect">
                      <a:avLst/>
                    </a:prstGeom>
                  </pic:spPr>
                </pic:pic>
              </a:graphicData>
            </a:graphic>
          </wp:inline>
        </w:drawing>
      </w:r>
    </w:p>
    <w:p w14:paraId="5D60B7B4" w14:textId="7A240DC6" w:rsidR="00D60E0D" w:rsidRPr="00467951" w:rsidRDefault="00D60E0D" w:rsidP="00D60E0D">
      <w:pPr>
        <w:pStyle w:val="hinh11"/>
      </w:pPr>
      <w:bookmarkStart w:id="24" w:name="_Toc183087278"/>
      <w:r>
        <w:t>Sơ đồ logic tổng thể</w:t>
      </w:r>
      <w:bookmarkEnd w:id="24"/>
    </w:p>
    <w:p w14:paraId="1D454AC1" w14:textId="77777777" w:rsidR="00417B3C" w:rsidRDefault="00417B3C" w:rsidP="00417B3C">
      <w:pPr>
        <w:pStyle w:val="111"/>
      </w:pPr>
      <w:bookmarkStart w:id="25" w:name="_Toc183087218"/>
      <w:r>
        <w:t>Mô tả chi tiết các lớp đối tượng</w:t>
      </w:r>
      <w:bookmarkEnd w:id="25"/>
    </w:p>
    <w:p w14:paraId="06517F32" w14:textId="77777777" w:rsidR="00417B3C" w:rsidRDefault="00417B3C" w:rsidP="00417B3C">
      <w:pPr>
        <w:pStyle w:val="1111"/>
      </w:pPr>
      <w:bookmarkStart w:id="26" w:name="_Toc183087219"/>
      <w:r>
        <w:t>Lớp Phim</w:t>
      </w:r>
      <w:bookmarkEnd w:id="26"/>
    </w:p>
    <w:p w14:paraId="7F8953AA" w14:textId="77777777" w:rsidR="00867D5B" w:rsidRDefault="00867D5B" w:rsidP="00867D5B">
      <w:pPr>
        <w:pStyle w:val="bang11"/>
        <w:tabs>
          <w:tab w:val="left" w:pos="5245"/>
        </w:tabs>
      </w:pPr>
      <w:bookmarkStart w:id="27" w:name="_Toc183087299"/>
      <w:r>
        <w:t>Lớp Phim</w:t>
      </w:r>
      <w:bookmarkEnd w:id="27"/>
    </w:p>
    <w:tbl>
      <w:tblPr>
        <w:tblStyle w:val="TableGrid"/>
        <w:tblW w:w="0" w:type="auto"/>
        <w:tblInd w:w="0" w:type="dxa"/>
        <w:tblLook w:val="04A0" w:firstRow="1" w:lastRow="0" w:firstColumn="1" w:lastColumn="0" w:noHBand="0" w:noVBand="1"/>
      </w:tblPr>
      <w:tblGrid>
        <w:gridCol w:w="535"/>
        <w:gridCol w:w="1791"/>
        <w:gridCol w:w="1132"/>
        <w:gridCol w:w="3362"/>
        <w:gridCol w:w="2242"/>
      </w:tblGrid>
      <w:tr w:rsidR="003808F1" w14:paraId="24C8A1A0" w14:textId="77777777" w:rsidTr="00867D5B">
        <w:trPr>
          <w:trHeight w:val="693"/>
        </w:trPr>
        <w:tc>
          <w:tcPr>
            <w:tcW w:w="535" w:type="dxa"/>
            <w:shd w:val="clear" w:color="auto" w:fill="D9E2F3" w:themeFill="accent1" w:themeFillTint="33"/>
          </w:tcPr>
          <w:p w14:paraId="525B8AEE" w14:textId="77777777" w:rsidR="003808F1" w:rsidRPr="00417B3C" w:rsidRDefault="003808F1" w:rsidP="003808F1">
            <w:pPr>
              <w:pStyle w:val="Nidung"/>
              <w:ind w:firstLine="0"/>
              <w:jc w:val="center"/>
              <w:rPr>
                <w:b/>
                <w:bCs/>
              </w:rPr>
            </w:pPr>
            <w:r w:rsidRPr="00417B3C">
              <w:rPr>
                <w:b/>
                <w:bCs/>
              </w:rPr>
              <w:t>Stt</w:t>
            </w:r>
          </w:p>
        </w:tc>
        <w:tc>
          <w:tcPr>
            <w:tcW w:w="1791" w:type="dxa"/>
            <w:shd w:val="clear" w:color="auto" w:fill="D9E2F3" w:themeFill="accent1" w:themeFillTint="33"/>
          </w:tcPr>
          <w:p w14:paraId="1CEDB523" w14:textId="77777777" w:rsidR="003808F1" w:rsidRPr="00417B3C" w:rsidRDefault="003808F1" w:rsidP="003808F1">
            <w:pPr>
              <w:pStyle w:val="Nidung"/>
              <w:ind w:firstLine="0"/>
              <w:jc w:val="center"/>
              <w:rPr>
                <w:b/>
                <w:bCs/>
              </w:rPr>
            </w:pPr>
            <w:r w:rsidRPr="00417B3C">
              <w:rPr>
                <w:b/>
                <w:bCs/>
              </w:rPr>
              <w:t>Thuộc tính</w:t>
            </w:r>
          </w:p>
        </w:tc>
        <w:tc>
          <w:tcPr>
            <w:tcW w:w="1132" w:type="dxa"/>
            <w:shd w:val="clear" w:color="auto" w:fill="D9E2F3" w:themeFill="accent1" w:themeFillTint="33"/>
          </w:tcPr>
          <w:p w14:paraId="664AD009" w14:textId="77777777" w:rsidR="003808F1" w:rsidRPr="00417B3C" w:rsidRDefault="003808F1" w:rsidP="003808F1">
            <w:pPr>
              <w:pStyle w:val="Nidung"/>
              <w:ind w:firstLine="0"/>
              <w:jc w:val="center"/>
              <w:rPr>
                <w:b/>
                <w:bCs/>
              </w:rPr>
            </w:pPr>
            <w:r w:rsidRPr="00417B3C">
              <w:rPr>
                <w:b/>
                <w:bCs/>
              </w:rPr>
              <w:t>Kiểu</w:t>
            </w:r>
          </w:p>
        </w:tc>
        <w:tc>
          <w:tcPr>
            <w:tcW w:w="3362" w:type="dxa"/>
            <w:shd w:val="clear" w:color="auto" w:fill="D9E2F3" w:themeFill="accent1" w:themeFillTint="33"/>
          </w:tcPr>
          <w:p w14:paraId="5F1BDEAE" w14:textId="77777777" w:rsidR="003808F1" w:rsidRPr="00417B3C" w:rsidRDefault="003808F1" w:rsidP="003808F1">
            <w:pPr>
              <w:pStyle w:val="Nidung"/>
              <w:ind w:firstLine="0"/>
              <w:jc w:val="center"/>
              <w:rPr>
                <w:b/>
                <w:bCs/>
              </w:rPr>
            </w:pPr>
            <w:r w:rsidRPr="00417B3C">
              <w:rPr>
                <w:b/>
                <w:bCs/>
              </w:rPr>
              <w:t>Miền giá trị</w:t>
            </w:r>
          </w:p>
        </w:tc>
        <w:tc>
          <w:tcPr>
            <w:tcW w:w="2242" w:type="dxa"/>
            <w:shd w:val="clear" w:color="auto" w:fill="D9E2F3" w:themeFill="accent1" w:themeFillTint="33"/>
          </w:tcPr>
          <w:p w14:paraId="4B3AAB40" w14:textId="77777777" w:rsidR="003808F1" w:rsidRPr="00417B3C" w:rsidRDefault="003808F1" w:rsidP="003808F1">
            <w:pPr>
              <w:pStyle w:val="Nidung"/>
              <w:ind w:firstLine="0"/>
              <w:jc w:val="center"/>
              <w:rPr>
                <w:b/>
                <w:bCs/>
              </w:rPr>
            </w:pPr>
            <w:r w:rsidRPr="00417B3C">
              <w:rPr>
                <w:b/>
                <w:bCs/>
              </w:rPr>
              <w:t>Ý nghĩa</w:t>
            </w:r>
          </w:p>
        </w:tc>
      </w:tr>
      <w:tr w:rsidR="003808F1" w14:paraId="69666EA2" w14:textId="77777777" w:rsidTr="00867D5B">
        <w:trPr>
          <w:trHeight w:val="547"/>
        </w:trPr>
        <w:tc>
          <w:tcPr>
            <w:tcW w:w="535" w:type="dxa"/>
          </w:tcPr>
          <w:p w14:paraId="3FED35C4" w14:textId="77777777" w:rsidR="003808F1" w:rsidRDefault="003808F1" w:rsidP="003808F1">
            <w:pPr>
              <w:pStyle w:val="Nidung"/>
              <w:ind w:firstLine="0"/>
            </w:pPr>
            <w:r>
              <w:t>1</w:t>
            </w:r>
          </w:p>
        </w:tc>
        <w:tc>
          <w:tcPr>
            <w:tcW w:w="1791" w:type="dxa"/>
          </w:tcPr>
          <w:p w14:paraId="0A34745A" w14:textId="77777777" w:rsidR="003808F1" w:rsidRDefault="003808F1" w:rsidP="003808F1">
            <w:pPr>
              <w:pStyle w:val="Nidung"/>
              <w:ind w:firstLine="0"/>
            </w:pPr>
            <w:r>
              <w:t>MaPhim</w:t>
            </w:r>
          </w:p>
        </w:tc>
        <w:tc>
          <w:tcPr>
            <w:tcW w:w="1132" w:type="dxa"/>
          </w:tcPr>
          <w:p w14:paraId="19605380" w14:textId="77777777" w:rsidR="003808F1" w:rsidRDefault="005200B9" w:rsidP="003808F1">
            <w:pPr>
              <w:pStyle w:val="Nidung"/>
              <w:ind w:firstLine="0"/>
            </w:pPr>
            <w:r>
              <w:t>Số nguyên</w:t>
            </w:r>
          </w:p>
        </w:tc>
        <w:tc>
          <w:tcPr>
            <w:tcW w:w="3362" w:type="dxa"/>
          </w:tcPr>
          <w:p w14:paraId="1F700ED3" w14:textId="3AC17FAB" w:rsidR="003808F1" w:rsidRDefault="005200B9" w:rsidP="003808F1">
            <w:pPr>
              <w:pStyle w:val="Nidung"/>
              <w:ind w:firstLine="0"/>
            </w:pPr>
            <w:r>
              <w:t>&gt;0</w:t>
            </w:r>
            <w:r w:rsidR="00765DCE">
              <w:t xml:space="preserve"> (Tự sinh)</w:t>
            </w:r>
          </w:p>
        </w:tc>
        <w:tc>
          <w:tcPr>
            <w:tcW w:w="2242" w:type="dxa"/>
          </w:tcPr>
          <w:p w14:paraId="28F56668" w14:textId="77777777" w:rsidR="003808F1" w:rsidRDefault="003808F1" w:rsidP="003808F1">
            <w:pPr>
              <w:pStyle w:val="Nidung"/>
              <w:ind w:firstLine="0"/>
            </w:pPr>
            <w:r>
              <w:t>Mã phim</w:t>
            </w:r>
          </w:p>
        </w:tc>
      </w:tr>
      <w:tr w:rsidR="003808F1" w14:paraId="0C4B5DE3" w14:textId="77777777" w:rsidTr="00867D5B">
        <w:tc>
          <w:tcPr>
            <w:tcW w:w="535" w:type="dxa"/>
          </w:tcPr>
          <w:p w14:paraId="19AF284D" w14:textId="77777777" w:rsidR="003808F1" w:rsidRDefault="003808F1" w:rsidP="003808F1">
            <w:pPr>
              <w:pStyle w:val="Nidung"/>
              <w:ind w:firstLine="0"/>
            </w:pPr>
            <w:r>
              <w:t>2</w:t>
            </w:r>
          </w:p>
        </w:tc>
        <w:tc>
          <w:tcPr>
            <w:tcW w:w="1791" w:type="dxa"/>
          </w:tcPr>
          <w:p w14:paraId="6FA9D794" w14:textId="77777777" w:rsidR="003808F1" w:rsidRDefault="003808F1" w:rsidP="003808F1">
            <w:pPr>
              <w:pStyle w:val="Nidung"/>
              <w:ind w:firstLine="0"/>
            </w:pPr>
            <w:r>
              <w:t>TenPhim</w:t>
            </w:r>
          </w:p>
        </w:tc>
        <w:tc>
          <w:tcPr>
            <w:tcW w:w="1132" w:type="dxa"/>
          </w:tcPr>
          <w:p w14:paraId="61C03F27" w14:textId="77777777" w:rsidR="003808F1" w:rsidRDefault="003808F1" w:rsidP="003808F1">
            <w:pPr>
              <w:pStyle w:val="Nidung"/>
              <w:ind w:firstLine="0"/>
            </w:pPr>
            <w:r>
              <w:t>Chuỗi</w:t>
            </w:r>
          </w:p>
        </w:tc>
        <w:tc>
          <w:tcPr>
            <w:tcW w:w="3362" w:type="dxa"/>
          </w:tcPr>
          <w:p w14:paraId="274394B6" w14:textId="77777777" w:rsidR="003808F1" w:rsidRDefault="003808F1" w:rsidP="003808F1">
            <w:pPr>
              <w:pStyle w:val="Nidung"/>
              <w:ind w:firstLine="0"/>
            </w:pPr>
            <w:r>
              <w:t>Tối đa 255 ký tự</w:t>
            </w:r>
          </w:p>
        </w:tc>
        <w:tc>
          <w:tcPr>
            <w:tcW w:w="2242" w:type="dxa"/>
          </w:tcPr>
          <w:p w14:paraId="66ACBFEA" w14:textId="77777777" w:rsidR="003808F1" w:rsidRDefault="003808F1" w:rsidP="003808F1">
            <w:pPr>
              <w:pStyle w:val="Nidung"/>
              <w:ind w:firstLine="0"/>
            </w:pPr>
            <w:r>
              <w:t>Tên phim</w:t>
            </w:r>
          </w:p>
        </w:tc>
      </w:tr>
      <w:tr w:rsidR="003808F1" w14:paraId="4F83A1DD" w14:textId="77777777" w:rsidTr="00867D5B">
        <w:tc>
          <w:tcPr>
            <w:tcW w:w="535" w:type="dxa"/>
          </w:tcPr>
          <w:p w14:paraId="425D73D4" w14:textId="77777777" w:rsidR="003808F1" w:rsidRDefault="003808F1" w:rsidP="003808F1">
            <w:pPr>
              <w:pStyle w:val="Nidung"/>
              <w:ind w:firstLine="0"/>
            </w:pPr>
            <w:r>
              <w:t>3</w:t>
            </w:r>
          </w:p>
        </w:tc>
        <w:tc>
          <w:tcPr>
            <w:tcW w:w="1791" w:type="dxa"/>
          </w:tcPr>
          <w:p w14:paraId="163165DC" w14:textId="77777777" w:rsidR="003808F1" w:rsidRDefault="003808F1" w:rsidP="003808F1">
            <w:pPr>
              <w:pStyle w:val="Nidung"/>
              <w:ind w:firstLine="0"/>
            </w:pPr>
            <w:r>
              <w:t>TenRutGon</w:t>
            </w:r>
          </w:p>
        </w:tc>
        <w:tc>
          <w:tcPr>
            <w:tcW w:w="1132" w:type="dxa"/>
          </w:tcPr>
          <w:p w14:paraId="001D543C" w14:textId="77777777" w:rsidR="003808F1" w:rsidRDefault="003808F1" w:rsidP="003808F1">
            <w:pPr>
              <w:pStyle w:val="Nidung"/>
              <w:ind w:firstLine="0"/>
            </w:pPr>
            <w:r>
              <w:t>Chuỗi</w:t>
            </w:r>
          </w:p>
        </w:tc>
        <w:tc>
          <w:tcPr>
            <w:tcW w:w="3362" w:type="dxa"/>
          </w:tcPr>
          <w:p w14:paraId="003534D4" w14:textId="77777777" w:rsidR="003808F1" w:rsidRDefault="003808F1" w:rsidP="003808F1">
            <w:pPr>
              <w:pStyle w:val="Nidung"/>
              <w:ind w:firstLine="0"/>
            </w:pPr>
            <w:r>
              <w:t>Tối đa 255 ký tự</w:t>
            </w:r>
          </w:p>
        </w:tc>
        <w:tc>
          <w:tcPr>
            <w:tcW w:w="2242" w:type="dxa"/>
          </w:tcPr>
          <w:p w14:paraId="143850E2" w14:textId="77777777" w:rsidR="003808F1" w:rsidRDefault="003808F1" w:rsidP="003808F1">
            <w:pPr>
              <w:pStyle w:val="Nidung"/>
              <w:ind w:firstLine="0"/>
            </w:pPr>
            <w:r>
              <w:t>Tên rút gọn</w:t>
            </w:r>
          </w:p>
        </w:tc>
      </w:tr>
      <w:tr w:rsidR="003808F1" w14:paraId="0534AB29" w14:textId="77777777" w:rsidTr="00867D5B">
        <w:tc>
          <w:tcPr>
            <w:tcW w:w="535" w:type="dxa"/>
          </w:tcPr>
          <w:p w14:paraId="07E58332" w14:textId="77777777" w:rsidR="003808F1" w:rsidRDefault="003808F1" w:rsidP="003808F1">
            <w:pPr>
              <w:pStyle w:val="Nidung"/>
              <w:ind w:firstLine="0"/>
            </w:pPr>
            <w:r>
              <w:t>4</w:t>
            </w:r>
          </w:p>
        </w:tc>
        <w:tc>
          <w:tcPr>
            <w:tcW w:w="1791" w:type="dxa"/>
          </w:tcPr>
          <w:p w14:paraId="0AE6CE0A" w14:textId="77777777" w:rsidR="003808F1" w:rsidRDefault="003808F1" w:rsidP="003808F1">
            <w:pPr>
              <w:pStyle w:val="Nidung"/>
              <w:ind w:firstLine="0"/>
            </w:pPr>
            <w:r>
              <w:t>ThoiLuong</w:t>
            </w:r>
          </w:p>
        </w:tc>
        <w:tc>
          <w:tcPr>
            <w:tcW w:w="1132" w:type="dxa"/>
          </w:tcPr>
          <w:p w14:paraId="537B03F0" w14:textId="77777777" w:rsidR="003808F1" w:rsidRDefault="003808F1" w:rsidP="003808F1">
            <w:pPr>
              <w:pStyle w:val="Nidung"/>
              <w:ind w:firstLine="0"/>
            </w:pPr>
            <w:r>
              <w:t>Số nguyên</w:t>
            </w:r>
          </w:p>
        </w:tc>
        <w:tc>
          <w:tcPr>
            <w:tcW w:w="3362" w:type="dxa"/>
          </w:tcPr>
          <w:p w14:paraId="3152F1C5" w14:textId="77777777" w:rsidR="003808F1" w:rsidRDefault="003808F1" w:rsidP="003808F1">
            <w:pPr>
              <w:pStyle w:val="Nidung"/>
              <w:ind w:firstLine="0"/>
            </w:pPr>
            <w:r>
              <w:t>&gt;0</w:t>
            </w:r>
          </w:p>
        </w:tc>
        <w:tc>
          <w:tcPr>
            <w:tcW w:w="2242" w:type="dxa"/>
          </w:tcPr>
          <w:p w14:paraId="5611D567" w14:textId="77777777" w:rsidR="003808F1" w:rsidRDefault="003808F1" w:rsidP="003808F1">
            <w:pPr>
              <w:pStyle w:val="Nidung"/>
              <w:ind w:firstLine="0"/>
            </w:pPr>
            <w:r>
              <w:t>Thời lượng</w:t>
            </w:r>
          </w:p>
        </w:tc>
      </w:tr>
      <w:tr w:rsidR="003808F1" w14:paraId="49904AB2" w14:textId="77777777" w:rsidTr="00867D5B">
        <w:tc>
          <w:tcPr>
            <w:tcW w:w="535" w:type="dxa"/>
          </w:tcPr>
          <w:p w14:paraId="5096F619" w14:textId="77777777" w:rsidR="003808F1" w:rsidRDefault="003808F1" w:rsidP="003808F1">
            <w:pPr>
              <w:pStyle w:val="Nidung"/>
              <w:ind w:firstLine="0"/>
            </w:pPr>
            <w:r>
              <w:t>5</w:t>
            </w:r>
          </w:p>
        </w:tc>
        <w:tc>
          <w:tcPr>
            <w:tcW w:w="1791" w:type="dxa"/>
          </w:tcPr>
          <w:p w14:paraId="4A6BEB62" w14:textId="77777777" w:rsidR="003808F1" w:rsidRDefault="003808F1" w:rsidP="003808F1">
            <w:pPr>
              <w:pStyle w:val="Nidung"/>
              <w:ind w:firstLine="0"/>
            </w:pPr>
            <w:r>
              <w:t>DaoDien</w:t>
            </w:r>
          </w:p>
        </w:tc>
        <w:tc>
          <w:tcPr>
            <w:tcW w:w="1132" w:type="dxa"/>
          </w:tcPr>
          <w:p w14:paraId="2931E153" w14:textId="77777777" w:rsidR="003808F1" w:rsidRDefault="003808F1" w:rsidP="003808F1">
            <w:pPr>
              <w:pStyle w:val="Nidung"/>
              <w:ind w:firstLine="0"/>
            </w:pPr>
            <w:r>
              <w:t>Chuỗi</w:t>
            </w:r>
          </w:p>
        </w:tc>
        <w:tc>
          <w:tcPr>
            <w:tcW w:w="3362" w:type="dxa"/>
          </w:tcPr>
          <w:p w14:paraId="799DF501" w14:textId="77777777" w:rsidR="003808F1" w:rsidRDefault="003808F1" w:rsidP="003808F1">
            <w:pPr>
              <w:pStyle w:val="Nidung"/>
              <w:ind w:firstLine="0"/>
            </w:pPr>
            <w:r>
              <w:t>Tối đa 255 ký tự</w:t>
            </w:r>
          </w:p>
        </w:tc>
        <w:tc>
          <w:tcPr>
            <w:tcW w:w="2242" w:type="dxa"/>
          </w:tcPr>
          <w:p w14:paraId="3BCD2EFC" w14:textId="77777777" w:rsidR="003808F1" w:rsidRDefault="003808F1" w:rsidP="003808F1">
            <w:pPr>
              <w:pStyle w:val="Nidung"/>
              <w:ind w:firstLine="0"/>
            </w:pPr>
            <w:r>
              <w:t>Đạo diễn</w:t>
            </w:r>
          </w:p>
        </w:tc>
      </w:tr>
      <w:tr w:rsidR="003808F1" w14:paraId="0FB38B00" w14:textId="77777777" w:rsidTr="00867D5B">
        <w:tc>
          <w:tcPr>
            <w:tcW w:w="535" w:type="dxa"/>
          </w:tcPr>
          <w:p w14:paraId="3F8E5DA4" w14:textId="77777777" w:rsidR="003808F1" w:rsidRDefault="003808F1" w:rsidP="003808F1">
            <w:pPr>
              <w:pStyle w:val="Nidung"/>
              <w:ind w:firstLine="0"/>
            </w:pPr>
            <w:r>
              <w:t>6</w:t>
            </w:r>
          </w:p>
        </w:tc>
        <w:tc>
          <w:tcPr>
            <w:tcW w:w="1791" w:type="dxa"/>
          </w:tcPr>
          <w:p w14:paraId="53AB2149" w14:textId="77777777" w:rsidR="003808F1" w:rsidRDefault="003808F1" w:rsidP="003808F1">
            <w:pPr>
              <w:pStyle w:val="Nidung"/>
              <w:ind w:firstLine="0"/>
            </w:pPr>
            <w:r>
              <w:t>DienVien</w:t>
            </w:r>
          </w:p>
        </w:tc>
        <w:tc>
          <w:tcPr>
            <w:tcW w:w="1132" w:type="dxa"/>
          </w:tcPr>
          <w:p w14:paraId="6728DD03" w14:textId="77777777" w:rsidR="003808F1" w:rsidRDefault="003808F1" w:rsidP="003808F1">
            <w:pPr>
              <w:pStyle w:val="Nidung"/>
              <w:ind w:firstLine="0"/>
            </w:pPr>
            <w:r>
              <w:t>Chuỗi</w:t>
            </w:r>
          </w:p>
        </w:tc>
        <w:tc>
          <w:tcPr>
            <w:tcW w:w="3362" w:type="dxa"/>
          </w:tcPr>
          <w:p w14:paraId="25B3A0B8" w14:textId="77777777" w:rsidR="003808F1" w:rsidRDefault="003808F1" w:rsidP="003808F1">
            <w:pPr>
              <w:pStyle w:val="Nidung"/>
              <w:ind w:firstLine="0"/>
            </w:pPr>
            <w:r>
              <w:t>Tối đa 255 ký tự</w:t>
            </w:r>
          </w:p>
        </w:tc>
        <w:tc>
          <w:tcPr>
            <w:tcW w:w="2242" w:type="dxa"/>
          </w:tcPr>
          <w:p w14:paraId="77298A82" w14:textId="77777777" w:rsidR="003808F1" w:rsidRDefault="003808F1" w:rsidP="003808F1">
            <w:pPr>
              <w:pStyle w:val="Nidung"/>
              <w:ind w:firstLine="0"/>
            </w:pPr>
            <w:r>
              <w:t>Diễn viên</w:t>
            </w:r>
          </w:p>
        </w:tc>
      </w:tr>
      <w:tr w:rsidR="003808F1" w14:paraId="18E264E7" w14:textId="77777777" w:rsidTr="00867D5B">
        <w:tc>
          <w:tcPr>
            <w:tcW w:w="535" w:type="dxa"/>
          </w:tcPr>
          <w:p w14:paraId="75E83685" w14:textId="77777777" w:rsidR="003808F1" w:rsidRDefault="003808F1" w:rsidP="003808F1">
            <w:pPr>
              <w:pStyle w:val="Nidung"/>
              <w:ind w:firstLine="0"/>
            </w:pPr>
            <w:r>
              <w:t>7</w:t>
            </w:r>
          </w:p>
        </w:tc>
        <w:tc>
          <w:tcPr>
            <w:tcW w:w="1791" w:type="dxa"/>
          </w:tcPr>
          <w:p w14:paraId="68807D02" w14:textId="77777777" w:rsidR="003808F1" w:rsidRDefault="003808F1" w:rsidP="003808F1">
            <w:pPr>
              <w:pStyle w:val="Nidung"/>
              <w:ind w:firstLine="0"/>
            </w:pPr>
            <w:r>
              <w:t>QuocGia</w:t>
            </w:r>
          </w:p>
        </w:tc>
        <w:tc>
          <w:tcPr>
            <w:tcW w:w="1132" w:type="dxa"/>
          </w:tcPr>
          <w:p w14:paraId="244896C3" w14:textId="77777777" w:rsidR="003808F1" w:rsidRDefault="003808F1" w:rsidP="003808F1">
            <w:pPr>
              <w:pStyle w:val="Nidung"/>
              <w:ind w:firstLine="0"/>
            </w:pPr>
            <w:r>
              <w:t>Chuỗi</w:t>
            </w:r>
          </w:p>
        </w:tc>
        <w:tc>
          <w:tcPr>
            <w:tcW w:w="3362" w:type="dxa"/>
          </w:tcPr>
          <w:p w14:paraId="0FCC72F0" w14:textId="77777777" w:rsidR="003808F1" w:rsidRDefault="003808F1" w:rsidP="003808F1">
            <w:pPr>
              <w:pStyle w:val="Nidung"/>
              <w:ind w:firstLine="0"/>
            </w:pPr>
            <w:r>
              <w:t>Tối đa 255 ký tự</w:t>
            </w:r>
          </w:p>
        </w:tc>
        <w:tc>
          <w:tcPr>
            <w:tcW w:w="2242" w:type="dxa"/>
          </w:tcPr>
          <w:p w14:paraId="3162083A" w14:textId="77777777" w:rsidR="003808F1" w:rsidRDefault="003808F1" w:rsidP="003808F1">
            <w:pPr>
              <w:pStyle w:val="Nidung"/>
              <w:ind w:firstLine="0"/>
            </w:pPr>
            <w:r>
              <w:t>Quốc gia</w:t>
            </w:r>
          </w:p>
        </w:tc>
      </w:tr>
      <w:tr w:rsidR="003808F1" w14:paraId="0E32341F" w14:textId="77777777" w:rsidTr="00867D5B">
        <w:tc>
          <w:tcPr>
            <w:tcW w:w="535" w:type="dxa"/>
          </w:tcPr>
          <w:p w14:paraId="40459E80" w14:textId="77777777" w:rsidR="003808F1" w:rsidRDefault="003808F1" w:rsidP="003808F1">
            <w:pPr>
              <w:pStyle w:val="Nidung"/>
              <w:ind w:firstLine="0"/>
            </w:pPr>
            <w:r>
              <w:t>8</w:t>
            </w:r>
          </w:p>
        </w:tc>
        <w:tc>
          <w:tcPr>
            <w:tcW w:w="1791" w:type="dxa"/>
          </w:tcPr>
          <w:p w14:paraId="49DE7143" w14:textId="77777777" w:rsidR="003808F1" w:rsidRDefault="003808F1" w:rsidP="003808F1">
            <w:pPr>
              <w:pStyle w:val="Nidung"/>
              <w:ind w:firstLine="0"/>
            </w:pPr>
            <w:r>
              <w:t>NamPhatHanh</w:t>
            </w:r>
          </w:p>
        </w:tc>
        <w:tc>
          <w:tcPr>
            <w:tcW w:w="1132" w:type="dxa"/>
          </w:tcPr>
          <w:p w14:paraId="75ABEC3B" w14:textId="77777777" w:rsidR="003808F1" w:rsidRDefault="003808F1" w:rsidP="003808F1">
            <w:pPr>
              <w:pStyle w:val="Nidung"/>
              <w:ind w:firstLine="0"/>
            </w:pPr>
            <w:r>
              <w:t>Ngay</w:t>
            </w:r>
          </w:p>
        </w:tc>
        <w:tc>
          <w:tcPr>
            <w:tcW w:w="3362" w:type="dxa"/>
          </w:tcPr>
          <w:p w14:paraId="5F928BEB" w14:textId="77777777" w:rsidR="003808F1" w:rsidRDefault="003808F1" w:rsidP="003808F1">
            <w:pPr>
              <w:pStyle w:val="Nidung"/>
              <w:ind w:firstLine="0"/>
            </w:pPr>
            <w:r>
              <w:t>&gt;=Ngày hiện tại</w:t>
            </w:r>
          </w:p>
        </w:tc>
        <w:tc>
          <w:tcPr>
            <w:tcW w:w="2242" w:type="dxa"/>
          </w:tcPr>
          <w:p w14:paraId="140E9336" w14:textId="77777777" w:rsidR="003808F1" w:rsidRDefault="003808F1" w:rsidP="003808F1">
            <w:pPr>
              <w:pStyle w:val="Nidung"/>
              <w:ind w:firstLine="0"/>
            </w:pPr>
            <w:r>
              <w:t>Năm phát hành</w:t>
            </w:r>
          </w:p>
        </w:tc>
      </w:tr>
      <w:tr w:rsidR="003808F1" w14:paraId="7915B0C2" w14:textId="77777777" w:rsidTr="00867D5B">
        <w:tc>
          <w:tcPr>
            <w:tcW w:w="535" w:type="dxa"/>
          </w:tcPr>
          <w:p w14:paraId="370630E6" w14:textId="77777777" w:rsidR="003808F1" w:rsidRDefault="003808F1" w:rsidP="003808F1">
            <w:pPr>
              <w:pStyle w:val="Nidung"/>
              <w:ind w:firstLine="0"/>
            </w:pPr>
            <w:r>
              <w:lastRenderedPageBreak/>
              <w:t xml:space="preserve">9 </w:t>
            </w:r>
          </w:p>
        </w:tc>
        <w:tc>
          <w:tcPr>
            <w:tcW w:w="1791" w:type="dxa"/>
          </w:tcPr>
          <w:p w14:paraId="038EC4C5" w14:textId="77777777" w:rsidR="003808F1" w:rsidRDefault="003808F1" w:rsidP="003808F1">
            <w:pPr>
              <w:pStyle w:val="Nidung"/>
              <w:ind w:firstLine="0"/>
            </w:pPr>
            <w:r>
              <w:t>PhanLoai</w:t>
            </w:r>
          </w:p>
        </w:tc>
        <w:tc>
          <w:tcPr>
            <w:tcW w:w="1132" w:type="dxa"/>
          </w:tcPr>
          <w:p w14:paraId="171F6B8C" w14:textId="77777777" w:rsidR="003808F1" w:rsidRDefault="003808F1" w:rsidP="003808F1">
            <w:pPr>
              <w:pStyle w:val="Nidung"/>
              <w:ind w:firstLine="0"/>
            </w:pPr>
            <w:r>
              <w:t>Chuỗi</w:t>
            </w:r>
          </w:p>
        </w:tc>
        <w:tc>
          <w:tcPr>
            <w:tcW w:w="3362" w:type="dxa"/>
          </w:tcPr>
          <w:p w14:paraId="2B6D9342" w14:textId="55DD96A3" w:rsidR="003808F1" w:rsidRDefault="005200B9" w:rsidP="003808F1">
            <w:pPr>
              <w:pStyle w:val="Nidung"/>
              <w:ind w:firstLine="0"/>
            </w:pPr>
            <w:r>
              <w:t xml:space="preserve">Có </w:t>
            </w:r>
            <w:r w:rsidR="00765DCE">
              <w:t>4</w:t>
            </w:r>
            <w:r>
              <w:t xml:space="preserve"> giá trị “T18”, “T16”, “T13”, “P”</w:t>
            </w:r>
          </w:p>
        </w:tc>
        <w:tc>
          <w:tcPr>
            <w:tcW w:w="2242" w:type="dxa"/>
          </w:tcPr>
          <w:p w14:paraId="25B703B3" w14:textId="77777777" w:rsidR="003808F1" w:rsidRDefault="003808F1" w:rsidP="003808F1">
            <w:pPr>
              <w:pStyle w:val="Nidung"/>
              <w:ind w:firstLine="0"/>
            </w:pPr>
            <w:r>
              <w:t>Phân loại</w:t>
            </w:r>
          </w:p>
        </w:tc>
      </w:tr>
      <w:tr w:rsidR="003808F1" w14:paraId="4562F8E8" w14:textId="77777777" w:rsidTr="00867D5B">
        <w:tc>
          <w:tcPr>
            <w:tcW w:w="535" w:type="dxa"/>
          </w:tcPr>
          <w:p w14:paraId="502AEE4C" w14:textId="77777777" w:rsidR="003808F1" w:rsidRDefault="003808F1" w:rsidP="003808F1">
            <w:pPr>
              <w:pStyle w:val="Nidung"/>
              <w:ind w:firstLine="0"/>
            </w:pPr>
            <w:r>
              <w:t>10</w:t>
            </w:r>
          </w:p>
        </w:tc>
        <w:tc>
          <w:tcPr>
            <w:tcW w:w="1791" w:type="dxa"/>
          </w:tcPr>
          <w:p w14:paraId="1A04C223" w14:textId="77777777" w:rsidR="003808F1" w:rsidRDefault="003808F1" w:rsidP="003808F1">
            <w:pPr>
              <w:pStyle w:val="Nidung"/>
              <w:ind w:firstLine="0"/>
            </w:pPr>
            <w:r>
              <w:t>MoTa</w:t>
            </w:r>
          </w:p>
        </w:tc>
        <w:tc>
          <w:tcPr>
            <w:tcW w:w="1132" w:type="dxa"/>
          </w:tcPr>
          <w:p w14:paraId="43987B1A" w14:textId="77777777" w:rsidR="003808F1" w:rsidRDefault="003808F1" w:rsidP="003808F1">
            <w:pPr>
              <w:pStyle w:val="Nidung"/>
              <w:ind w:firstLine="0"/>
            </w:pPr>
            <w:r>
              <w:t>Chuỗi</w:t>
            </w:r>
          </w:p>
        </w:tc>
        <w:tc>
          <w:tcPr>
            <w:tcW w:w="3362" w:type="dxa"/>
          </w:tcPr>
          <w:p w14:paraId="4BB76BBD" w14:textId="30E8DA09" w:rsidR="003808F1" w:rsidRDefault="003808F1" w:rsidP="003808F1">
            <w:pPr>
              <w:pStyle w:val="Nidung"/>
              <w:ind w:firstLine="0"/>
            </w:pPr>
          </w:p>
        </w:tc>
        <w:tc>
          <w:tcPr>
            <w:tcW w:w="2242" w:type="dxa"/>
          </w:tcPr>
          <w:p w14:paraId="56ACFC96" w14:textId="77777777" w:rsidR="003808F1" w:rsidRDefault="003808F1" w:rsidP="003808F1">
            <w:pPr>
              <w:pStyle w:val="Nidung"/>
              <w:ind w:firstLine="0"/>
            </w:pPr>
            <w:r>
              <w:t>Mô tả</w:t>
            </w:r>
          </w:p>
        </w:tc>
      </w:tr>
      <w:tr w:rsidR="003808F1" w14:paraId="62B7B163" w14:textId="77777777" w:rsidTr="00867D5B">
        <w:tc>
          <w:tcPr>
            <w:tcW w:w="535" w:type="dxa"/>
          </w:tcPr>
          <w:p w14:paraId="00F3C423" w14:textId="77777777" w:rsidR="003808F1" w:rsidRDefault="003808F1" w:rsidP="003808F1">
            <w:pPr>
              <w:pStyle w:val="Nidung"/>
              <w:ind w:firstLine="0"/>
            </w:pPr>
            <w:r>
              <w:t>11</w:t>
            </w:r>
          </w:p>
        </w:tc>
        <w:tc>
          <w:tcPr>
            <w:tcW w:w="1791" w:type="dxa"/>
          </w:tcPr>
          <w:p w14:paraId="22B81CC0" w14:textId="77777777" w:rsidR="003808F1" w:rsidRDefault="003808F1" w:rsidP="003808F1">
            <w:pPr>
              <w:pStyle w:val="Nidung"/>
              <w:ind w:firstLine="0"/>
            </w:pPr>
            <w:r>
              <w:t>NguoiTao</w:t>
            </w:r>
          </w:p>
        </w:tc>
        <w:tc>
          <w:tcPr>
            <w:tcW w:w="1132" w:type="dxa"/>
          </w:tcPr>
          <w:p w14:paraId="0C33C7C6" w14:textId="77777777" w:rsidR="003808F1" w:rsidRDefault="003808F1" w:rsidP="003808F1">
            <w:pPr>
              <w:pStyle w:val="Nidung"/>
              <w:ind w:firstLine="0"/>
            </w:pPr>
            <w:r>
              <w:t>Số nguyên</w:t>
            </w:r>
          </w:p>
        </w:tc>
        <w:tc>
          <w:tcPr>
            <w:tcW w:w="3362" w:type="dxa"/>
          </w:tcPr>
          <w:p w14:paraId="3983A3A0" w14:textId="2B348BF5" w:rsidR="003808F1" w:rsidRDefault="003808F1" w:rsidP="003808F1">
            <w:pPr>
              <w:pStyle w:val="Nidung"/>
              <w:ind w:firstLine="0"/>
            </w:pPr>
            <w:r>
              <w:t>&gt;0</w:t>
            </w:r>
          </w:p>
        </w:tc>
        <w:tc>
          <w:tcPr>
            <w:tcW w:w="2242" w:type="dxa"/>
          </w:tcPr>
          <w:p w14:paraId="0A290529" w14:textId="77777777" w:rsidR="003808F1" w:rsidRDefault="003808F1" w:rsidP="003808F1">
            <w:pPr>
              <w:pStyle w:val="Nidung"/>
              <w:ind w:firstLine="0"/>
            </w:pPr>
            <w:r>
              <w:t>Người tạo</w:t>
            </w:r>
          </w:p>
        </w:tc>
      </w:tr>
      <w:tr w:rsidR="003808F1" w14:paraId="2D67130D" w14:textId="77777777" w:rsidTr="00867D5B">
        <w:tc>
          <w:tcPr>
            <w:tcW w:w="535" w:type="dxa"/>
          </w:tcPr>
          <w:p w14:paraId="3C1D0559" w14:textId="77777777" w:rsidR="003808F1" w:rsidRDefault="003808F1" w:rsidP="003808F1">
            <w:pPr>
              <w:pStyle w:val="Nidung"/>
              <w:ind w:firstLine="0"/>
            </w:pPr>
            <w:r>
              <w:t>12</w:t>
            </w:r>
          </w:p>
        </w:tc>
        <w:tc>
          <w:tcPr>
            <w:tcW w:w="1791" w:type="dxa"/>
          </w:tcPr>
          <w:p w14:paraId="4062EDC4" w14:textId="77777777" w:rsidR="003808F1" w:rsidRDefault="003808F1" w:rsidP="003808F1">
            <w:pPr>
              <w:pStyle w:val="Nidung"/>
              <w:ind w:firstLine="0"/>
            </w:pPr>
            <w:r>
              <w:t>NgayTao</w:t>
            </w:r>
          </w:p>
        </w:tc>
        <w:tc>
          <w:tcPr>
            <w:tcW w:w="1132" w:type="dxa"/>
          </w:tcPr>
          <w:p w14:paraId="2E484827" w14:textId="77777777" w:rsidR="003808F1" w:rsidRDefault="003808F1" w:rsidP="003808F1">
            <w:pPr>
              <w:pStyle w:val="Nidung"/>
              <w:ind w:firstLine="0"/>
            </w:pPr>
            <w:r>
              <w:t>Ngày</w:t>
            </w:r>
          </w:p>
        </w:tc>
        <w:tc>
          <w:tcPr>
            <w:tcW w:w="3362" w:type="dxa"/>
          </w:tcPr>
          <w:p w14:paraId="2604D2BE" w14:textId="77777777" w:rsidR="003808F1" w:rsidRDefault="003808F1" w:rsidP="003808F1">
            <w:pPr>
              <w:pStyle w:val="Nidung"/>
              <w:ind w:firstLine="0"/>
            </w:pPr>
            <w:r>
              <w:t>&gt;= Ngày hiện tại</w:t>
            </w:r>
          </w:p>
        </w:tc>
        <w:tc>
          <w:tcPr>
            <w:tcW w:w="2242" w:type="dxa"/>
          </w:tcPr>
          <w:p w14:paraId="22157CF2" w14:textId="77777777" w:rsidR="003808F1" w:rsidRDefault="003808F1" w:rsidP="003808F1">
            <w:pPr>
              <w:pStyle w:val="Nidung"/>
              <w:ind w:firstLine="0"/>
            </w:pPr>
            <w:r>
              <w:t>Ngày tạo</w:t>
            </w:r>
          </w:p>
        </w:tc>
      </w:tr>
      <w:tr w:rsidR="004C2C44" w14:paraId="3C887D4B" w14:textId="77777777" w:rsidTr="00867D5B">
        <w:tc>
          <w:tcPr>
            <w:tcW w:w="535" w:type="dxa"/>
          </w:tcPr>
          <w:p w14:paraId="6652A9F8" w14:textId="77777777" w:rsidR="004C2C44" w:rsidRDefault="004C2C44" w:rsidP="004C2C44">
            <w:pPr>
              <w:pStyle w:val="Nidung"/>
              <w:ind w:firstLine="0"/>
            </w:pPr>
            <w:r>
              <w:t>13</w:t>
            </w:r>
          </w:p>
        </w:tc>
        <w:tc>
          <w:tcPr>
            <w:tcW w:w="1791" w:type="dxa"/>
          </w:tcPr>
          <w:p w14:paraId="0C4F7D8B" w14:textId="77777777" w:rsidR="004C2C44" w:rsidRDefault="004C2C44" w:rsidP="004C2C44">
            <w:pPr>
              <w:pStyle w:val="Nidung"/>
              <w:ind w:firstLine="0"/>
            </w:pPr>
            <w:r>
              <w:t>NgayCapNhat</w:t>
            </w:r>
          </w:p>
        </w:tc>
        <w:tc>
          <w:tcPr>
            <w:tcW w:w="1132" w:type="dxa"/>
          </w:tcPr>
          <w:p w14:paraId="608FE6EE" w14:textId="77777777" w:rsidR="004C2C44" w:rsidRDefault="004C2C44" w:rsidP="004C2C44">
            <w:pPr>
              <w:pStyle w:val="Nidung"/>
              <w:ind w:firstLine="0"/>
            </w:pPr>
            <w:r>
              <w:t>Ngày</w:t>
            </w:r>
          </w:p>
        </w:tc>
        <w:tc>
          <w:tcPr>
            <w:tcW w:w="3362" w:type="dxa"/>
          </w:tcPr>
          <w:p w14:paraId="0B9B2376" w14:textId="77777777" w:rsidR="004C2C44" w:rsidRDefault="004C2C44" w:rsidP="004C2C44">
            <w:pPr>
              <w:pStyle w:val="Nidung"/>
              <w:ind w:firstLine="0"/>
            </w:pPr>
            <w:r>
              <w:t>&gt;=Ngày hiện tại</w:t>
            </w:r>
          </w:p>
        </w:tc>
        <w:tc>
          <w:tcPr>
            <w:tcW w:w="2242" w:type="dxa"/>
          </w:tcPr>
          <w:p w14:paraId="59AC2807" w14:textId="77777777" w:rsidR="004C2C44" w:rsidRDefault="004C2C44" w:rsidP="004C2C44">
            <w:pPr>
              <w:pStyle w:val="Nidung"/>
              <w:ind w:firstLine="0"/>
            </w:pPr>
            <w:r>
              <w:t>Ngày cập nhật</w:t>
            </w:r>
          </w:p>
        </w:tc>
      </w:tr>
      <w:tr w:rsidR="004C2C44" w14:paraId="0CE0CE8E" w14:textId="77777777" w:rsidTr="00867D5B">
        <w:tc>
          <w:tcPr>
            <w:tcW w:w="535" w:type="dxa"/>
          </w:tcPr>
          <w:p w14:paraId="5B3B7D89" w14:textId="77777777" w:rsidR="004C2C44" w:rsidRDefault="004C2C44" w:rsidP="004C2C44">
            <w:pPr>
              <w:pStyle w:val="Nidung"/>
              <w:ind w:firstLine="0"/>
            </w:pPr>
            <w:r>
              <w:t>14</w:t>
            </w:r>
          </w:p>
        </w:tc>
        <w:tc>
          <w:tcPr>
            <w:tcW w:w="1791" w:type="dxa"/>
          </w:tcPr>
          <w:p w14:paraId="144BE210" w14:textId="77777777" w:rsidR="004C2C44" w:rsidRDefault="004C2C44" w:rsidP="004C2C44">
            <w:pPr>
              <w:pStyle w:val="Nidung"/>
              <w:ind w:firstLine="0"/>
            </w:pPr>
            <w:r>
              <w:t>NguoiCapNhat</w:t>
            </w:r>
          </w:p>
        </w:tc>
        <w:tc>
          <w:tcPr>
            <w:tcW w:w="1132" w:type="dxa"/>
          </w:tcPr>
          <w:p w14:paraId="3E2C4BDD" w14:textId="77777777" w:rsidR="004C2C44" w:rsidRDefault="004C2C44" w:rsidP="004C2C44">
            <w:pPr>
              <w:pStyle w:val="Nidung"/>
              <w:ind w:firstLine="0"/>
            </w:pPr>
            <w:r>
              <w:t>Số nguyên</w:t>
            </w:r>
          </w:p>
        </w:tc>
        <w:tc>
          <w:tcPr>
            <w:tcW w:w="3362" w:type="dxa"/>
          </w:tcPr>
          <w:p w14:paraId="44674523" w14:textId="77777777" w:rsidR="004C2C44" w:rsidRDefault="004C2C44" w:rsidP="004C2C44">
            <w:pPr>
              <w:pStyle w:val="Nidung"/>
              <w:ind w:firstLine="0"/>
            </w:pPr>
            <w:r>
              <w:t>&gt;0</w:t>
            </w:r>
          </w:p>
        </w:tc>
        <w:tc>
          <w:tcPr>
            <w:tcW w:w="2242" w:type="dxa"/>
          </w:tcPr>
          <w:p w14:paraId="48D4201D" w14:textId="77777777" w:rsidR="004C2C44" w:rsidRDefault="004C2C44" w:rsidP="004C2C44">
            <w:pPr>
              <w:pStyle w:val="Nidung"/>
              <w:ind w:firstLine="0"/>
            </w:pPr>
            <w:r>
              <w:t>Người cập nhật</w:t>
            </w:r>
          </w:p>
        </w:tc>
      </w:tr>
      <w:tr w:rsidR="004C2C44" w14:paraId="5F734BBE" w14:textId="77777777" w:rsidTr="00867D5B">
        <w:tc>
          <w:tcPr>
            <w:tcW w:w="535" w:type="dxa"/>
          </w:tcPr>
          <w:p w14:paraId="2760E525" w14:textId="77777777" w:rsidR="004C2C44" w:rsidRDefault="004C2C44" w:rsidP="004C2C44">
            <w:pPr>
              <w:pStyle w:val="Nidung"/>
              <w:ind w:firstLine="0"/>
            </w:pPr>
            <w:r>
              <w:t>15</w:t>
            </w:r>
          </w:p>
        </w:tc>
        <w:tc>
          <w:tcPr>
            <w:tcW w:w="1791" w:type="dxa"/>
          </w:tcPr>
          <w:p w14:paraId="4B4381D3" w14:textId="77777777" w:rsidR="004C2C44" w:rsidRDefault="004C2C44" w:rsidP="004C2C44">
            <w:pPr>
              <w:pStyle w:val="Nidung"/>
              <w:ind w:firstLine="0"/>
            </w:pPr>
            <w:r>
              <w:t>TrangThai</w:t>
            </w:r>
          </w:p>
        </w:tc>
        <w:tc>
          <w:tcPr>
            <w:tcW w:w="1132" w:type="dxa"/>
          </w:tcPr>
          <w:p w14:paraId="77D85D22" w14:textId="77777777" w:rsidR="004C2C44" w:rsidRDefault="004C2C44" w:rsidP="004C2C44">
            <w:pPr>
              <w:pStyle w:val="Nidung"/>
              <w:ind w:firstLine="0"/>
            </w:pPr>
            <w:r>
              <w:t>Số nguyên</w:t>
            </w:r>
          </w:p>
        </w:tc>
        <w:tc>
          <w:tcPr>
            <w:tcW w:w="3362" w:type="dxa"/>
          </w:tcPr>
          <w:p w14:paraId="4279C741" w14:textId="77777777" w:rsidR="004C2C44" w:rsidRDefault="004C2C44" w:rsidP="004C2C44">
            <w:pPr>
              <w:pStyle w:val="Nidung"/>
              <w:ind w:firstLine="0"/>
            </w:pPr>
            <w:r>
              <w:t>Có 3 giá trị “0”, “1”, “2”</w:t>
            </w:r>
          </w:p>
        </w:tc>
        <w:tc>
          <w:tcPr>
            <w:tcW w:w="2242" w:type="dxa"/>
          </w:tcPr>
          <w:p w14:paraId="54DDE3A6" w14:textId="77777777" w:rsidR="004C2C44" w:rsidRDefault="004C2C44" w:rsidP="004C2C44">
            <w:pPr>
              <w:pStyle w:val="Nidung"/>
              <w:ind w:firstLine="0"/>
            </w:pPr>
            <w:r>
              <w:t>Trạng thái</w:t>
            </w:r>
          </w:p>
        </w:tc>
      </w:tr>
    </w:tbl>
    <w:p w14:paraId="652D9C33" w14:textId="77777777" w:rsidR="00867D5B" w:rsidRDefault="00867D5B" w:rsidP="00867D5B">
      <w:pPr>
        <w:pStyle w:val="Nidung"/>
      </w:pPr>
    </w:p>
    <w:p w14:paraId="21CE4B1D" w14:textId="77777777" w:rsidR="00867D5B" w:rsidRDefault="00867D5B" w:rsidP="00867D5B">
      <w:pPr>
        <w:pStyle w:val="1111"/>
      </w:pPr>
      <w:bookmarkStart w:id="28" w:name="_Toc183087220"/>
      <w:r>
        <w:t xml:space="preserve">Lớp </w:t>
      </w:r>
      <w:r w:rsidR="005B15E4">
        <w:t>Suất chiếu</w:t>
      </w:r>
      <w:bookmarkEnd w:id="28"/>
    </w:p>
    <w:p w14:paraId="0224514F" w14:textId="77777777" w:rsidR="00867D5B" w:rsidRDefault="00867D5B" w:rsidP="00867D5B">
      <w:pPr>
        <w:pStyle w:val="bang11"/>
        <w:tabs>
          <w:tab w:val="left" w:pos="5245"/>
        </w:tabs>
      </w:pPr>
      <w:bookmarkStart w:id="29" w:name="_Toc183087300"/>
      <w:r>
        <w:t xml:space="preserve">Lớp </w:t>
      </w:r>
      <w:r w:rsidR="001C06FB">
        <w:t>SuatChieu</w:t>
      </w:r>
      <w:bookmarkEnd w:id="29"/>
    </w:p>
    <w:tbl>
      <w:tblPr>
        <w:tblStyle w:val="TableGrid"/>
        <w:tblW w:w="0" w:type="auto"/>
        <w:tblInd w:w="0" w:type="dxa"/>
        <w:tblLook w:val="04A0" w:firstRow="1" w:lastRow="0" w:firstColumn="1" w:lastColumn="0" w:noHBand="0" w:noVBand="1"/>
      </w:tblPr>
      <w:tblGrid>
        <w:gridCol w:w="534"/>
        <w:gridCol w:w="1791"/>
        <w:gridCol w:w="1192"/>
        <w:gridCol w:w="3326"/>
        <w:gridCol w:w="2219"/>
      </w:tblGrid>
      <w:tr w:rsidR="00867D5B" w14:paraId="123306C4" w14:textId="77777777" w:rsidTr="00E567E2">
        <w:trPr>
          <w:trHeight w:val="693"/>
        </w:trPr>
        <w:tc>
          <w:tcPr>
            <w:tcW w:w="534" w:type="dxa"/>
            <w:shd w:val="clear" w:color="auto" w:fill="D9E2F3" w:themeFill="accent1" w:themeFillTint="33"/>
          </w:tcPr>
          <w:p w14:paraId="464FF8E6" w14:textId="77777777" w:rsidR="00867D5B" w:rsidRPr="00417B3C" w:rsidRDefault="00867D5B" w:rsidP="0049599B">
            <w:pPr>
              <w:pStyle w:val="Nidung"/>
              <w:ind w:firstLine="0"/>
              <w:jc w:val="center"/>
              <w:rPr>
                <w:b/>
                <w:bCs/>
              </w:rPr>
            </w:pPr>
            <w:r w:rsidRPr="00417B3C">
              <w:rPr>
                <w:b/>
                <w:bCs/>
              </w:rPr>
              <w:t>Stt</w:t>
            </w:r>
          </w:p>
        </w:tc>
        <w:tc>
          <w:tcPr>
            <w:tcW w:w="1791" w:type="dxa"/>
            <w:shd w:val="clear" w:color="auto" w:fill="D9E2F3" w:themeFill="accent1" w:themeFillTint="33"/>
          </w:tcPr>
          <w:p w14:paraId="050C680D" w14:textId="77777777" w:rsidR="00867D5B" w:rsidRPr="00417B3C" w:rsidRDefault="00867D5B" w:rsidP="0049599B">
            <w:pPr>
              <w:pStyle w:val="Nidung"/>
              <w:ind w:firstLine="0"/>
              <w:jc w:val="center"/>
              <w:rPr>
                <w:b/>
                <w:bCs/>
              </w:rPr>
            </w:pPr>
            <w:r w:rsidRPr="00417B3C">
              <w:rPr>
                <w:b/>
                <w:bCs/>
              </w:rPr>
              <w:t>Thuộc tính</w:t>
            </w:r>
          </w:p>
        </w:tc>
        <w:tc>
          <w:tcPr>
            <w:tcW w:w="1192" w:type="dxa"/>
            <w:shd w:val="clear" w:color="auto" w:fill="D9E2F3" w:themeFill="accent1" w:themeFillTint="33"/>
          </w:tcPr>
          <w:p w14:paraId="480072B2" w14:textId="77777777" w:rsidR="00867D5B" w:rsidRPr="00417B3C" w:rsidRDefault="00867D5B" w:rsidP="0049599B">
            <w:pPr>
              <w:pStyle w:val="Nidung"/>
              <w:ind w:firstLine="0"/>
              <w:jc w:val="center"/>
              <w:rPr>
                <w:b/>
                <w:bCs/>
              </w:rPr>
            </w:pPr>
            <w:r w:rsidRPr="00417B3C">
              <w:rPr>
                <w:b/>
                <w:bCs/>
              </w:rPr>
              <w:t>Kiểu</w:t>
            </w:r>
          </w:p>
        </w:tc>
        <w:tc>
          <w:tcPr>
            <w:tcW w:w="3326" w:type="dxa"/>
            <w:shd w:val="clear" w:color="auto" w:fill="D9E2F3" w:themeFill="accent1" w:themeFillTint="33"/>
          </w:tcPr>
          <w:p w14:paraId="543CE470" w14:textId="77777777" w:rsidR="00867D5B" w:rsidRPr="00417B3C" w:rsidRDefault="00867D5B" w:rsidP="0049599B">
            <w:pPr>
              <w:pStyle w:val="Nidung"/>
              <w:ind w:firstLine="0"/>
              <w:jc w:val="center"/>
              <w:rPr>
                <w:b/>
                <w:bCs/>
              </w:rPr>
            </w:pPr>
            <w:r w:rsidRPr="00417B3C">
              <w:rPr>
                <w:b/>
                <w:bCs/>
              </w:rPr>
              <w:t>Miền giá trị</w:t>
            </w:r>
          </w:p>
        </w:tc>
        <w:tc>
          <w:tcPr>
            <w:tcW w:w="2219" w:type="dxa"/>
            <w:shd w:val="clear" w:color="auto" w:fill="D9E2F3" w:themeFill="accent1" w:themeFillTint="33"/>
          </w:tcPr>
          <w:p w14:paraId="3F148B5B" w14:textId="77777777" w:rsidR="00867D5B" w:rsidRPr="00417B3C" w:rsidRDefault="00867D5B" w:rsidP="0049599B">
            <w:pPr>
              <w:pStyle w:val="Nidung"/>
              <w:ind w:firstLine="0"/>
              <w:jc w:val="center"/>
              <w:rPr>
                <w:b/>
                <w:bCs/>
              </w:rPr>
            </w:pPr>
            <w:r w:rsidRPr="00417B3C">
              <w:rPr>
                <w:b/>
                <w:bCs/>
              </w:rPr>
              <w:t>Ý nghĩa</w:t>
            </w:r>
          </w:p>
        </w:tc>
      </w:tr>
      <w:tr w:rsidR="00867D5B" w14:paraId="3CB7581A" w14:textId="77777777" w:rsidTr="00E567E2">
        <w:trPr>
          <w:trHeight w:val="547"/>
        </w:trPr>
        <w:tc>
          <w:tcPr>
            <w:tcW w:w="534" w:type="dxa"/>
          </w:tcPr>
          <w:p w14:paraId="4A974579" w14:textId="77777777" w:rsidR="00867D5B" w:rsidRDefault="00867D5B" w:rsidP="0049599B">
            <w:pPr>
              <w:pStyle w:val="Nidung"/>
              <w:ind w:firstLine="0"/>
            </w:pPr>
            <w:r>
              <w:t>1</w:t>
            </w:r>
          </w:p>
        </w:tc>
        <w:tc>
          <w:tcPr>
            <w:tcW w:w="1791" w:type="dxa"/>
          </w:tcPr>
          <w:p w14:paraId="28511C9C" w14:textId="77777777" w:rsidR="00867D5B" w:rsidRDefault="00867D5B" w:rsidP="0049599B">
            <w:pPr>
              <w:pStyle w:val="Nidung"/>
              <w:ind w:firstLine="0"/>
            </w:pPr>
            <w:r>
              <w:t>Ma</w:t>
            </w:r>
            <w:r w:rsidR="003808F1">
              <w:t>SuatChieu</w:t>
            </w:r>
          </w:p>
        </w:tc>
        <w:tc>
          <w:tcPr>
            <w:tcW w:w="1192" w:type="dxa"/>
          </w:tcPr>
          <w:p w14:paraId="4AC3447E" w14:textId="77777777" w:rsidR="00867D5B" w:rsidRDefault="000F1CA0" w:rsidP="0049599B">
            <w:pPr>
              <w:pStyle w:val="Nidung"/>
              <w:ind w:firstLine="0"/>
            </w:pPr>
            <w:r>
              <w:t>Số nguyên</w:t>
            </w:r>
          </w:p>
        </w:tc>
        <w:tc>
          <w:tcPr>
            <w:tcW w:w="3326" w:type="dxa"/>
          </w:tcPr>
          <w:p w14:paraId="40277BFA" w14:textId="77777777" w:rsidR="00867D5B" w:rsidRDefault="000F1CA0" w:rsidP="0049599B">
            <w:pPr>
              <w:pStyle w:val="Nidung"/>
              <w:ind w:firstLine="0"/>
            </w:pPr>
            <w:r>
              <w:t>&gt;0 (Tự sinh)</w:t>
            </w:r>
          </w:p>
        </w:tc>
        <w:tc>
          <w:tcPr>
            <w:tcW w:w="2219" w:type="dxa"/>
          </w:tcPr>
          <w:p w14:paraId="45CBF65E" w14:textId="77777777" w:rsidR="00867D5B" w:rsidRDefault="00867D5B" w:rsidP="0049599B">
            <w:pPr>
              <w:pStyle w:val="Nidung"/>
              <w:ind w:firstLine="0"/>
            </w:pPr>
            <w:r>
              <w:t xml:space="preserve">Mã </w:t>
            </w:r>
            <w:r w:rsidR="00341134">
              <w:t>suất chiếu</w:t>
            </w:r>
          </w:p>
        </w:tc>
      </w:tr>
      <w:tr w:rsidR="00867D5B" w14:paraId="11798ACF" w14:textId="77777777" w:rsidTr="00E567E2">
        <w:tc>
          <w:tcPr>
            <w:tcW w:w="534" w:type="dxa"/>
          </w:tcPr>
          <w:p w14:paraId="60BBC31F" w14:textId="77777777" w:rsidR="00867D5B" w:rsidRDefault="00867D5B" w:rsidP="0049599B">
            <w:pPr>
              <w:pStyle w:val="Nidung"/>
              <w:ind w:firstLine="0"/>
            </w:pPr>
            <w:r>
              <w:t>2</w:t>
            </w:r>
          </w:p>
        </w:tc>
        <w:tc>
          <w:tcPr>
            <w:tcW w:w="1791" w:type="dxa"/>
          </w:tcPr>
          <w:p w14:paraId="1E3968C3" w14:textId="77777777" w:rsidR="00867D5B" w:rsidRDefault="003808F1" w:rsidP="0049599B">
            <w:pPr>
              <w:pStyle w:val="Nidung"/>
              <w:ind w:firstLine="0"/>
            </w:pPr>
            <w:r>
              <w:t>MaPhim</w:t>
            </w:r>
          </w:p>
        </w:tc>
        <w:tc>
          <w:tcPr>
            <w:tcW w:w="1192" w:type="dxa"/>
          </w:tcPr>
          <w:p w14:paraId="1B74B4EB" w14:textId="77777777" w:rsidR="00867D5B" w:rsidRDefault="005200B9" w:rsidP="0049599B">
            <w:pPr>
              <w:pStyle w:val="Nidung"/>
              <w:ind w:firstLine="0"/>
            </w:pPr>
            <w:r>
              <w:t>Số nguyên</w:t>
            </w:r>
          </w:p>
        </w:tc>
        <w:tc>
          <w:tcPr>
            <w:tcW w:w="3326" w:type="dxa"/>
          </w:tcPr>
          <w:p w14:paraId="674D5810" w14:textId="1569BE8A" w:rsidR="00867D5B" w:rsidRDefault="005200B9" w:rsidP="0049599B">
            <w:pPr>
              <w:pStyle w:val="Nidung"/>
              <w:ind w:firstLine="0"/>
            </w:pPr>
            <w:r>
              <w:t>&gt;0</w:t>
            </w:r>
            <w:r w:rsidR="004C4270">
              <w:t xml:space="preserve"> (Khóa ngoại bảng </w:t>
            </w:r>
            <w:r w:rsidR="00FE3770">
              <w:t>P</w:t>
            </w:r>
            <w:r w:rsidR="004C4270">
              <w:t>him)</w:t>
            </w:r>
          </w:p>
        </w:tc>
        <w:tc>
          <w:tcPr>
            <w:tcW w:w="2219" w:type="dxa"/>
          </w:tcPr>
          <w:p w14:paraId="1D383C99" w14:textId="77777777" w:rsidR="00867D5B" w:rsidRDefault="00341134" w:rsidP="0049599B">
            <w:pPr>
              <w:pStyle w:val="Nidung"/>
              <w:ind w:firstLine="0"/>
            </w:pPr>
            <w:r>
              <w:t>Mã</w:t>
            </w:r>
            <w:r w:rsidR="00867D5B">
              <w:t xml:space="preserve"> phim</w:t>
            </w:r>
          </w:p>
        </w:tc>
      </w:tr>
      <w:tr w:rsidR="00E567E2" w14:paraId="1C9A8B2B" w14:textId="77777777" w:rsidTr="00E567E2">
        <w:tc>
          <w:tcPr>
            <w:tcW w:w="534" w:type="dxa"/>
          </w:tcPr>
          <w:p w14:paraId="49AD3211" w14:textId="3DD8373B" w:rsidR="00E567E2" w:rsidRDefault="00E567E2" w:rsidP="00E567E2">
            <w:pPr>
              <w:pStyle w:val="Nidung"/>
              <w:ind w:firstLine="0"/>
            </w:pPr>
            <w:r>
              <w:t>3</w:t>
            </w:r>
          </w:p>
        </w:tc>
        <w:tc>
          <w:tcPr>
            <w:tcW w:w="1791" w:type="dxa"/>
          </w:tcPr>
          <w:p w14:paraId="1466A359" w14:textId="13F6305A" w:rsidR="00E567E2" w:rsidRDefault="00E567E2" w:rsidP="00E567E2">
            <w:pPr>
              <w:pStyle w:val="Nidung"/>
              <w:ind w:firstLine="0"/>
            </w:pPr>
            <w:r>
              <w:t>Ma</w:t>
            </w:r>
            <w:r w:rsidR="00FE3770">
              <w:t>Phong</w:t>
            </w:r>
          </w:p>
        </w:tc>
        <w:tc>
          <w:tcPr>
            <w:tcW w:w="1192" w:type="dxa"/>
          </w:tcPr>
          <w:p w14:paraId="409559C2" w14:textId="023AAEB9" w:rsidR="00E567E2" w:rsidRDefault="00E567E2" w:rsidP="00E567E2">
            <w:pPr>
              <w:pStyle w:val="Nidung"/>
              <w:ind w:firstLine="0"/>
            </w:pPr>
            <w:r>
              <w:t>Số nguyên</w:t>
            </w:r>
          </w:p>
        </w:tc>
        <w:tc>
          <w:tcPr>
            <w:tcW w:w="3326" w:type="dxa"/>
          </w:tcPr>
          <w:p w14:paraId="3CA14BCE" w14:textId="505ED2B5" w:rsidR="00E567E2" w:rsidRDefault="00E567E2" w:rsidP="00E567E2">
            <w:pPr>
              <w:pStyle w:val="Nidung"/>
              <w:ind w:firstLine="0"/>
            </w:pPr>
            <w:r>
              <w:t xml:space="preserve">&gt;0 (Khóa ngoại bảng </w:t>
            </w:r>
            <w:r w:rsidR="00FE3770">
              <w:t>P</w:t>
            </w:r>
            <w:r>
              <w:t>h</w:t>
            </w:r>
            <w:r w:rsidR="00FE3770">
              <w:t>ong</w:t>
            </w:r>
            <w:r>
              <w:t>)</w:t>
            </w:r>
          </w:p>
        </w:tc>
        <w:tc>
          <w:tcPr>
            <w:tcW w:w="2219" w:type="dxa"/>
          </w:tcPr>
          <w:p w14:paraId="12E5FFFF" w14:textId="36FD9748" w:rsidR="00E567E2" w:rsidRDefault="00E567E2" w:rsidP="00E567E2">
            <w:pPr>
              <w:pStyle w:val="Nidung"/>
              <w:ind w:firstLine="0"/>
            </w:pPr>
            <w:r>
              <w:t>Mã ph</w:t>
            </w:r>
            <w:r w:rsidR="00FE3770">
              <w:t>òng</w:t>
            </w:r>
          </w:p>
        </w:tc>
      </w:tr>
      <w:tr w:rsidR="00747CAB" w14:paraId="0BDC7C70" w14:textId="77777777" w:rsidTr="00E567E2">
        <w:tc>
          <w:tcPr>
            <w:tcW w:w="534" w:type="dxa"/>
          </w:tcPr>
          <w:p w14:paraId="7ECED6C6" w14:textId="647FB55F" w:rsidR="00747CAB" w:rsidRDefault="00E567E2" w:rsidP="00747CAB">
            <w:pPr>
              <w:pStyle w:val="Nidung"/>
              <w:ind w:firstLine="0"/>
            </w:pPr>
            <w:r>
              <w:t>4</w:t>
            </w:r>
          </w:p>
        </w:tc>
        <w:tc>
          <w:tcPr>
            <w:tcW w:w="1791" w:type="dxa"/>
          </w:tcPr>
          <w:p w14:paraId="6012773E" w14:textId="77777777" w:rsidR="00747CAB" w:rsidRDefault="00747CAB" w:rsidP="00747CAB">
            <w:pPr>
              <w:pStyle w:val="Nidung"/>
              <w:ind w:firstLine="0"/>
            </w:pPr>
            <w:r>
              <w:t>GioChieu</w:t>
            </w:r>
          </w:p>
        </w:tc>
        <w:tc>
          <w:tcPr>
            <w:tcW w:w="1192" w:type="dxa"/>
          </w:tcPr>
          <w:p w14:paraId="3F75758B" w14:textId="77777777" w:rsidR="00747CAB" w:rsidRDefault="00747CAB" w:rsidP="00747CAB">
            <w:pPr>
              <w:pStyle w:val="Nidung"/>
              <w:ind w:firstLine="0"/>
            </w:pPr>
            <w:r>
              <w:t>Ngày/giờ</w:t>
            </w:r>
          </w:p>
        </w:tc>
        <w:tc>
          <w:tcPr>
            <w:tcW w:w="3326" w:type="dxa"/>
          </w:tcPr>
          <w:p w14:paraId="182B1E2E" w14:textId="77777777" w:rsidR="00747CAB" w:rsidRDefault="00747CAB" w:rsidP="00747CAB">
            <w:pPr>
              <w:pStyle w:val="Nidung"/>
              <w:ind w:firstLine="0"/>
            </w:pPr>
            <w:r>
              <w:t>&gt;= Ngày hiện tại +1</w:t>
            </w:r>
          </w:p>
        </w:tc>
        <w:tc>
          <w:tcPr>
            <w:tcW w:w="2219" w:type="dxa"/>
          </w:tcPr>
          <w:p w14:paraId="49318588" w14:textId="77777777" w:rsidR="00747CAB" w:rsidRDefault="00747CAB" w:rsidP="00747CAB">
            <w:pPr>
              <w:pStyle w:val="Nidung"/>
              <w:ind w:firstLine="0"/>
            </w:pPr>
            <w:r>
              <w:t>Giờ chiếu</w:t>
            </w:r>
          </w:p>
        </w:tc>
      </w:tr>
      <w:tr w:rsidR="00867D5B" w14:paraId="1336F3B4" w14:textId="77777777" w:rsidTr="00E567E2">
        <w:tc>
          <w:tcPr>
            <w:tcW w:w="534" w:type="dxa"/>
          </w:tcPr>
          <w:p w14:paraId="249E99D9" w14:textId="3A84EB08" w:rsidR="00867D5B" w:rsidRDefault="00E567E2" w:rsidP="0049599B">
            <w:pPr>
              <w:pStyle w:val="Nidung"/>
              <w:ind w:firstLine="0"/>
            </w:pPr>
            <w:r>
              <w:t>5</w:t>
            </w:r>
          </w:p>
        </w:tc>
        <w:tc>
          <w:tcPr>
            <w:tcW w:w="1791" w:type="dxa"/>
          </w:tcPr>
          <w:p w14:paraId="7380E668" w14:textId="77777777" w:rsidR="00867D5B" w:rsidRDefault="00867D5B" w:rsidP="0049599B">
            <w:pPr>
              <w:pStyle w:val="Nidung"/>
              <w:ind w:firstLine="0"/>
            </w:pPr>
            <w:r>
              <w:t>NguoiTao</w:t>
            </w:r>
          </w:p>
        </w:tc>
        <w:tc>
          <w:tcPr>
            <w:tcW w:w="1192" w:type="dxa"/>
          </w:tcPr>
          <w:p w14:paraId="3314160C" w14:textId="77777777" w:rsidR="00867D5B" w:rsidRDefault="00867D5B" w:rsidP="0049599B">
            <w:pPr>
              <w:pStyle w:val="Nidung"/>
              <w:ind w:firstLine="0"/>
            </w:pPr>
            <w:r>
              <w:t>Số nguyên</w:t>
            </w:r>
          </w:p>
        </w:tc>
        <w:tc>
          <w:tcPr>
            <w:tcW w:w="3326" w:type="dxa"/>
          </w:tcPr>
          <w:p w14:paraId="249EA45A" w14:textId="77777777" w:rsidR="00867D5B" w:rsidRDefault="00867D5B" w:rsidP="0049599B">
            <w:pPr>
              <w:pStyle w:val="Nidung"/>
              <w:ind w:firstLine="0"/>
            </w:pPr>
            <w:r>
              <w:t>&gt;0</w:t>
            </w:r>
          </w:p>
        </w:tc>
        <w:tc>
          <w:tcPr>
            <w:tcW w:w="2219" w:type="dxa"/>
          </w:tcPr>
          <w:p w14:paraId="7513C9F0" w14:textId="77777777" w:rsidR="00867D5B" w:rsidRDefault="00867D5B" w:rsidP="0049599B">
            <w:pPr>
              <w:pStyle w:val="Nidung"/>
              <w:ind w:firstLine="0"/>
            </w:pPr>
            <w:r>
              <w:t>Người tạo</w:t>
            </w:r>
          </w:p>
        </w:tc>
      </w:tr>
      <w:tr w:rsidR="00867D5B" w14:paraId="0C361F01" w14:textId="77777777" w:rsidTr="00E567E2">
        <w:tc>
          <w:tcPr>
            <w:tcW w:w="534" w:type="dxa"/>
          </w:tcPr>
          <w:p w14:paraId="3E2FE914" w14:textId="6F1DC217" w:rsidR="00867D5B" w:rsidRDefault="00E567E2" w:rsidP="0049599B">
            <w:pPr>
              <w:pStyle w:val="Nidung"/>
              <w:ind w:firstLine="0"/>
            </w:pPr>
            <w:r>
              <w:t>6</w:t>
            </w:r>
          </w:p>
        </w:tc>
        <w:tc>
          <w:tcPr>
            <w:tcW w:w="1791" w:type="dxa"/>
          </w:tcPr>
          <w:p w14:paraId="4F0D6FF1" w14:textId="77777777" w:rsidR="00867D5B" w:rsidRDefault="00867D5B" w:rsidP="0049599B">
            <w:pPr>
              <w:pStyle w:val="Nidung"/>
              <w:ind w:firstLine="0"/>
            </w:pPr>
            <w:r>
              <w:t>NgayTao</w:t>
            </w:r>
          </w:p>
        </w:tc>
        <w:tc>
          <w:tcPr>
            <w:tcW w:w="1192" w:type="dxa"/>
          </w:tcPr>
          <w:p w14:paraId="518C5BEC" w14:textId="77777777" w:rsidR="00867D5B" w:rsidRDefault="00867D5B" w:rsidP="0049599B">
            <w:pPr>
              <w:pStyle w:val="Nidung"/>
              <w:ind w:firstLine="0"/>
            </w:pPr>
            <w:r>
              <w:t>Ngày</w:t>
            </w:r>
          </w:p>
        </w:tc>
        <w:tc>
          <w:tcPr>
            <w:tcW w:w="3326" w:type="dxa"/>
          </w:tcPr>
          <w:p w14:paraId="10AF51BE" w14:textId="77777777" w:rsidR="00867D5B" w:rsidRDefault="00867D5B" w:rsidP="0049599B">
            <w:pPr>
              <w:pStyle w:val="Nidung"/>
              <w:ind w:firstLine="0"/>
            </w:pPr>
            <w:r>
              <w:t>&gt;= Ngày hiện tại</w:t>
            </w:r>
          </w:p>
        </w:tc>
        <w:tc>
          <w:tcPr>
            <w:tcW w:w="2219" w:type="dxa"/>
          </w:tcPr>
          <w:p w14:paraId="30DF93CE" w14:textId="77777777" w:rsidR="00867D5B" w:rsidRDefault="00867D5B" w:rsidP="0049599B">
            <w:pPr>
              <w:pStyle w:val="Nidung"/>
              <w:ind w:firstLine="0"/>
            </w:pPr>
            <w:r>
              <w:t>Ngày tạo</w:t>
            </w:r>
          </w:p>
        </w:tc>
      </w:tr>
      <w:tr w:rsidR="003808F1" w14:paraId="5404AE7E" w14:textId="77777777" w:rsidTr="00E567E2">
        <w:tc>
          <w:tcPr>
            <w:tcW w:w="534" w:type="dxa"/>
          </w:tcPr>
          <w:p w14:paraId="135022B0" w14:textId="5218644E" w:rsidR="003808F1" w:rsidRDefault="00E567E2" w:rsidP="0049599B">
            <w:pPr>
              <w:pStyle w:val="Nidung"/>
              <w:ind w:firstLine="0"/>
            </w:pPr>
            <w:r>
              <w:t>7</w:t>
            </w:r>
          </w:p>
        </w:tc>
        <w:tc>
          <w:tcPr>
            <w:tcW w:w="1791" w:type="dxa"/>
          </w:tcPr>
          <w:p w14:paraId="044F6BB2" w14:textId="77777777" w:rsidR="003808F1" w:rsidRDefault="003808F1" w:rsidP="0049599B">
            <w:pPr>
              <w:pStyle w:val="Nidung"/>
              <w:ind w:firstLine="0"/>
            </w:pPr>
            <w:r>
              <w:t>NgayCapNhat</w:t>
            </w:r>
          </w:p>
        </w:tc>
        <w:tc>
          <w:tcPr>
            <w:tcW w:w="1192" w:type="dxa"/>
          </w:tcPr>
          <w:p w14:paraId="75E33027" w14:textId="77777777" w:rsidR="003808F1" w:rsidRDefault="003808F1" w:rsidP="0049599B">
            <w:pPr>
              <w:pStyle w:val="Nidung"/>
              <w:ind w:firstLine="0"/>
            </w:pPr>
            <w:r>
              <w:t>Ngày</w:t>
            </w:r>
          </w:p>
        </w:tc>
        <w:tc>
          <w:tcPr>
            <w:tcW w:w="3326" w:type="dxa"/>
          </w:tcPr>
          <w:p w14:paraId="27BB339E" w14:textId="77777777" w:rsidR="003808F1" w:rsidRDefault="003808F1" w:rsidP="0049599B">
            <w:pPr>
              <w:pStyle w:val="Nidung"/>
              <w:ind w:firstLine="0"/>
            </w:pPr>
            <w:r>
              <w:t>&gt;=Ngày hiện tại</w:t>
            </w:r>
          </w:p>
        </w:tc>
        <w:tc>
          <w:tcPr>
            <w:tcW w:w="2219" w:type="dxa"/>
          </w:tcPr>
          <w:p w14:paraId="53B7FA28" w14:textId="77777777" w:rsidR="003808F1" w:rsidRDefault="003808F1" w:rsidP="0049599B">
            <w:pPr>
              <w:pStyle w:val="Nidung"/>
              <w:ind w:firstLine="0"/>
            </w:pPr>
            <w:r>
              <w:t>Ngày cập nhật</w:t>
            </w:r>
          </w:p>
        </w:tc>
      </w:tr>
      <w:tr w:rsidR="00867D5B" w14:paraId="53852404" w14:textId="77777777" w:rsidTr="00E567E2">
        <w:tc>
          <w:tcPr>
            <w:tcW w:w="534" w:type="dxa"/>
          </w:tcPr>
          <w:p w14:paraId="52A6E912" w14:textId="29E19C9E" w:rsidR="00867D5B" w:rsidRDefault="00E567E2" w:rsidP="0049599B">
            <w:pPr>
              <w:pStyle w:val="Nidung"/>
              <w:ind w:firstLine="0"/>
            </w:pPr>
            <w:r>
              <w:t>8</w:t>
            </w:r>
          </w:p>
        </w:tc>
        <w:tc>
          <w:tcPr>
            <w:tcW w:w="1791" w:type="dxa"/>
          </w:tcPr>
          <w:p w14:paraId="68483473" w14:textId="77777777" w:rsidR="00867D5B" w:rsidRDefault="00867D5B" w:rsidP="0049599B">
            <w:pPr>
              <w:pStyle w:val="Nidung"/>
              <w:ind w:firstLine="0"/>
            </w:pPr>
            <w:r>
              <w:t>NguoiCapNhat</w:t>
            </w:r>
          </w:p>
        </w:tc>
        <w:tc>
          <w:tcPr>
            <w:tcW w:w="1192" w:type="dxa"/>
          </w:tcPr>
          <w:p w14:paraId="3511029C" w14:textId="77777777" w:rsidR="00867D5B" w:rsidRDefault="00867D5B" w:rsidP="0049599B">
            <w:pPr>
              <w:pStyle w:val="Nidung"/>
              <w:ind w:firstLine="0"/>
            </w:pPr>
            <w:r>
              <w:t>Số nguyên</w:t>
            </w:r>
          </w:p>
        </w:tc>
        <w:tc>
          <w:tcPr>
            <w:tcW w:w="3326" w:type="dxa"/>
          </w:tcPr>
          <w:p w14:paraId="689DE48D" w14:textId="77777777" w:rsidR="00867D5B" w:rsidRDefault="00867D5B" w:rsidP="0049599B">
            <w:pPr>
              <w:pStyle w:val="Nidung"/>
              <w:ind w:firstLine="0"/>
            </w:pPr>
            <w:r>
              <w:t>&gt;0</w:t>
            </w:r>
          </w:p>
        </w:tc>
        <w:tc>
          <w:tcPr>
            <w:tcW w:w="2219" w:type="dxa"/>
          </w:tcPr>
          <w:p w14:paraId="0C55D2D0" w14:textId="77777777" w:rsidR="00867D5B" w:rsidRDefault="00867D5B" w:rsidP="0049599B">
            <w:pPr>
              <w:pStyle w:val="Nidung"/>
              <w:ind w:firstLine="0"/>
            </w:pPr>
            <w:r>
              <w:t>Người cập nhật</w:t>
            </w:r>
          </w:p>
        </w:tc>
      </w:tr>
      <w:tr w:rsidR="00867D5B" w14:paraId="18EFDFE0" w14:textId="77777777" w:rsidTr="00E567E2">
        <w:tc>
          <w:tcPr>
            <w:tcW w:w="534" w:type="dxa"/>
          </w:tcPr>
          <w:p w14:paraId="35C39EF8" w14:textId="36A3C024" w:rsidR="00867D5B" w:rsidRDefault="00E567E2" w:rsidP="0049599B">
            <w:pPr>
              <w:pStyle w:val="Nidung"/>
              <w:ind w:firstLine="0"/>
            </w:pPr>
            <w:r>
              <w:t>9</w:t>
            </w:r>
          </w:p>
        </w:tc>
        <w:tc>
          <w:tcPr>
            <w:tcW w:w="1791" w:type="dxa"/>
          </w:tcPr>
          <w:p w14:paraId="2CB6710D" w14:textId="77777777" w:rsidR="00867D5B" w:rsidRDefault="00867D5B" w:rsidP="0049599B">
            <w:pPr>
              <w:pStyle w:val="Nidung"/>
              <w:ind w:firstLine="0"/>
            </w:pPr>
            <w:r>
              <w:t>TrangThai</w:t>
            </w:r>
          </w:p>
        </w:tc>
        <w:tc>
          <w:tcPr>
            <w:tcW w:w="1192" w:type="dxa"/>
          </w:tcPr>
          <w:p w14:paraId="6E1BDB35" w14:textId="77777777" w:rsidR="00867D5B" w:rsidRDefault="00867D5B" w:rsidP="0049599B">
            <w:pPr>
              <w:pStyle w:val="Nidung"/>
              <w:ind w:firstLine="0"/>
            </w:pPr>
            <w:r>
              <w:t>Số nguyên</w:t>
            </w:r>
          </w:p>
        </w:tc>
        <w:tc>
          <w:tcPr>
            <w:tcW w:w="3326" w:type="dxa"/>
          </w:tcPr>
          <w:p w14:paraId="3DB57824" w14:textId="27FD2997" w:rsidR="00867D5B" w:rsidRDefault="00867D5B" w:rsidP="0049599B">
            <w:pPr>
              <w:pStyle w:val="Nidung"/>
              <w:ind w:firstLine="0"/>
            </w:pPr>
            <w:r>
              <w:t xml:space="preserve">Có </w:t>
            </w:r>
            <w:r w:rsidR="00655F5D">
              <w:t>2</w:t>
            </w:r>
            <w:r>
              <w:t xml:space="preserve"> giá trị “0”, “1”</w:t>
            </w:r>
          </w:p>
        </w:tc>
        <w:tc>
          <w:tcPr>
            <w:tcW w:w="2219" w:type="dxa"/>
          </w:tcPr>
          <w:p w14:paraId="75CEC887" w14:textId="77777777" w:rsidR="00867D5B" w:rsidRDefault="00867D5B" w:rsidP="0049599B">
            <w:pPr>
              <w:pStyle w:val="Nidung"/>
              <w:ind w:firstLine="0"/>
            </w:pPr>
            <w:r>
              <w:t>Trạng thái</w:t>
            </w:r>
          </w:p>
        </w:tc>
      </w:tr>
    </w:tbl>
    <w:p w14:paraId="456C5F87" w14:textId="77777777" w:rsidR="00DF3B41" w:rsidRDefault="00DF3B41" w:rsidP="00F05D05">
      <w:pPr>
        <w:pStyle w:val="Nidung"/>
        <w:ind w:firstLine="0"/>
      </w:pPr>
    </w:p>
    <w:p w14:paraId="645EDB64" w14:textId="77777777" w:rsidR="00FB001E" w:rsidRDefault="00FB001E" w:rsidP="00F05D05">
      <w:pPr>
        <w:pStyle w:val="Nidung"/>
        <w:ind w:firstLine="0"/>
      </w:pPr>
    </w:p>
    <w:p w14:paraId="5239877D" w14:textId="77777777" w:rsidR="00FB001E" w:rsidRDefault="00FB001E" w:rsidP="00F05D05">
      <w:pPr>
        <w:pStyle w:val="Nidung"/>
        <w:ind w:firstLine="0"/>
      </w:pPr>
    </w:p>
    <w:p w14:paraId="124828BD" w14:textId="77777777" w:rsidR="00FB001E" w:rsidRDefault="00FB001E" w:rsidP="00F05D05">
      <w:pPr>
        <w:pStyle w:val="Nidung"/>
        <w:ind w:firstLine="0"/>
      </w:pPr>
    </w:p>
    <w:p w14:paraId="69999EFF" w14:textId="77777777" w:rsidR="005B15E4" w:rsidRDefault="005B15E4" w:rsidP="005B15E4">
      <w:pPr>
        <w:pStyle w:val="1111"/>
      </w:pPr>
      <w:bookmarkStart w:id="30" w:name="_Toc183087221"/>
      <w:r>
        <w:lastRenderedPageBreak/>
        <w:t xml:space="preserve">Lớp </w:t>
      </w:r>
      <w:r w:rsidR="008B07C9">
        <w:t>Chủ đề</w:t>
      </w:r>
      <w:bookmarkEnd w:id="30"/>
    </w:p>
    <w:p w14:paraId="45759E7D" w14:textId="77777777" w:rsidR="005B15E4" w:rsidRDefault="005B15E4" w:rsidP="005B15E4">
      <w:pPr>
        <w:pStyle w:val="bang11"/>
        <w:tabs>
          <w:tab w:val="left" w:pos="5245"/>
        </w:tabs>
      </w:pPr>
      <w:bookmarkStart w:id="31" w:name="_Toc183087301"/>
      <w:r>
        <w:t xml:space="preserve">Lớp </w:t>
      </w:r>
      <w:r w:rsidR="005B2D7C">
        <w:t>C</w:t>
      </w:r>
      <w:r w:rsidR="00C125BB">
        <w:t>huDe</w:t>
      </w:r>
      <w:bookmarkEnd w:id="31"/>
    </w:p>
    <w:tbl>
      <w:tblPr>
        <w:tblStyle w:val="TableGrid"/>
        <w:tblW w:w="0" w:type="auto"/>
        <w:tblInd w:w="0" w:type="dxa"/>
        <w:tblLook w:val="04A0" w:firstRow="1" w:lastRow="0" w:firstColumn="1" w:lastColumn="0" w:noHBand="0" w:noVBand="1"/>
      </w:tblPr>
      <w:tblGrid>
        <w:gridCol w:w="534"/>
        <w:gridCol w:w="1791"/>
        <w:gridCol w:w="1132"/>
        <w:gridCol w:w="3364"/>
        <w:gridCol w:w="2241"/>
      </w:tblGrid>
      <w:tr w:rsidR="00EC06B2" w14:paraId="67398CA3" w14:textId="77777777" w:rsidTr="006B247E">
        <w:trPr>
          <w:trHeight w:val="693"/>
        </w:trPr>
        <w:tc>
          <w:tcPr>
            <w:tcW w:w="534" w:type="dxa"/>
            <w:shd w:val="clear" w:color="auto" w:fill="D9E2F3" w:themeFill="accent1" w:themeFillTint="33"/>
          </w:tcPr>
          <w:p w14:paraId="4C4DF2EF" w14:textId="77777777" w:rsidR="005B15E4" w:rsidRPr="00417B3C" w:rsidRDefault="005B15E4" w:rsidP="006B247E">
            <w:pPr>
              <w:pStyle w:val="Nidung"/>
              <w:ind w:firstLine="0"/>
              <w:jc w:val="center"/>
              <w:rPr>
                <w:b/>
                <w:bCs/>
              </w:rPr>
            </w:pPr>
            <w:r w:rsidRPr="00417B3C">
              <w:rPr>
                <w:b/>
                <w:bCs/>
              </w:rPr>
              <w:t>Stt</w:t>
            </w:r>
          </w:p>
        </w:tc>
        <w:tc>
          <w:tcPr>
            <w:tcW w:w="1791" w:type="dxa"/>
            <w:shd w:val="clear" w:color="auto" w:fill="D9E2F3" w:themeFill="accent1" w:themeFillTint="33"/>
          </w:tcPr>
          <w:p w14:paraId="656D8646" w14:textId="77777777" w:rsidR="005B15E4" w:rsidRPr="00417B3C" w:rsidRDefault="005B15E4" w:rsidP="006B247E">
            <w:pPr>
              <w:pStyle w:val="Nidung"/>
              <w:ind w:firstLine="0"/>
              <w:jc w:val="center"/>
              <w:rPr>
                <w:b/>
                <w:bCs/>
              </w:rPr>
            </w:pPr>
            <w:r w:rsidRPr="00417B3C">
              <w:rPr>
                <w:b/>
                <w:bCs/>
              </w:rPr>
              <w:t>Thuộc tính</w:t>
            </w:r>
          </w:p>
        </w:tc>
        <w:tc>
          <w:tcPr>
            <w:tcW w:w="1132" w:type="dxa"/>
            <w:shd w:val="clear" w:color="auto" w:fill="D9E2F3" w:themeFill="accent1" w:themeFillTint="33"/>
          </w:tcPr>
          <w:p w14:paraId="35C52843" w14:textId="77777777" w:rsidR="005B15E4" w:rsidRPr="00417B3C" w:rsidRDefault="005B15E4" w:rsidP="006B247E">
            <w:pPr>
              <w:pStyle w:val="Nidung"/>
              <w:ind w:firstLine="0"/>
              <w:jc w:val="center"/>
              <w:rPr>
                <w:b/>
                <w:bCs/>
              </w:rPr>
            </w:pPr>
            <w:r w:rsidRPr="00417B3C">
              <w:rPr>
                <w:b/>
                <w:bCs/>
              </w:rPr>
              <w:t>Kiểu</w:t>
            </w:r>
          </w:p>
        </w:tc>
        <w:tc>
          <w:tcPr>
            <w:tcW w:w="3364" w:type="dxa"/>
            <w:shd w:val="clear" w:color="auto" w:fill="D9E2F3" w:themeFill="accent1" w:themeFillTint="33"/>
          </w:tcPr>
          <w:p w14:paraId="67A65D57" w14:textId="77777777" w:rsidR="005B15E4" w:rsidRPr="00417B3C" w:rsidRDefault="005B15E4" w:rsidP="006B247E">
            <w:pPr>
              <w:pStyle w:val="Nidung"/>
              <w:ind w:firstLine="0"/>
              <w:jc w:val="center"/>
              <w:rPr>
                <w:b/>
                <w:bCs/>
              </w:rPr>
            </w:pPr>
            <w:r w:rsidRPr="00417B3C">
              <w:rPr>
                <w:b/>
                <w:bCs/>
              </w:rPr>
              <w:t>Miền giá trị</w:t>
            </w:r>
          </w:p>
        </w:tc>
        <w:tc>
          <w:tcPr>
            <w:tcW w:w="2241" w:type="dxa"/>
            <w:shd w:val="clear" w:color="auto" w:fill="D9E2F3" w:themeFill="accent1" w:themeFillTint="33"/>
          </w:tcPr>
          <w:p w14:paraId="7457CBFD" w14:textId="77777777" w:rsidR="005B15E4" w:rsidRPr="00417B3C" w:rsidRDefault="005B15E4" w:rsidP="006B247E">
            <w:pPr>
              <w:pStyle w:val="Nidung"/>
              <w:ind w:firstLine="0"/>
              <w:jc w:val="center"/>
              <w:rPr>
                <w:b/>
                <w:bCs/>
              </w:rPr>
            </w:pPr>
            <w:r w:rsidRPr="00417B3C">
              <w:rPr>
                <w:b/>
                <w:bCs/>
              </w:rPr>
              <w:t>Ý nghĩa</w:t>
            </w:r>
          </w:p>
        </w:tc>
      </w:tr>
      <w:tr w:rsidR="00747CAB" w14:paraId="293F6071" w14:textId="77777777" w:rsidTr="006B247E">
        <w:trPr>
          <w:trHeight w:val="547"/>
        </w:trPr>
        <w:tc>
          <w:tcPr>
            <w:tcW w:w="534" w:type="dxa"/>
          </w:tcPr>
          <w:p w14:paraId="25D5406D" w14:textId="77777777" w:rsidR="005B15E4" w:rsidRDefault="005B15E4" w:rsidP="006B247E">
            <w:pPr>
              <w:pStyle w:val="Nidung"/>
              <w:ind w:firstLine="0"/>
            </w:pPr>
            <w:r>
              <w:t>1</w:t>
            </w:r>
          </w:p>
        </w:tc>
        <w:tc>
          <w:tcPr>
            <w:tcW w:w="1791" w:type="dxa"/>
          </w:tcPr>
          <w:p w14:paraId="01156F11" w14:textId="77777777" w:rsidR="005B15E4" w:rsidRDefault="00AE149B" w:rsidP="006B247E">
            <w:pPr>
              <w:pStyle w:val="Nidung"/>
              <w:ind w:firstLine="0"/>
            </w:pPr>
            <w:r>
              <w:t>Id</w:t>
            </w:r>
          </w:p>
        </w:tc>
        <w:tc>
          <w:tcPr>
            <w:tcW w:w="1132" w:type="dxa"/>
          </w:tcPr>
          <w:p w14:paraId="2E528E02" w14:textId="77777777" w:rsidR="005B15E4" w:rsidRDefault="00E66D6E" w:rsidP="006B247E">
            <w:pPr>
              <w:pStyle w:val="Nidung"/>
              <w:ind w:firstLine="0"/>
            </w:pPr>
            <w:r>
              <w:t>Số nguyên</w:t>
            </w:r>
          </w:p>
        </w:tc>
        <w:tc>
          <w:tcPr>
            <w:tcW w:w="3364" w:type="dxa"/>
          </w:tcPr>
          <w:p w14:paraId="301EAA5C" w14:textId="77777777" w:rsidR="005B15E4" w:rsidRDefault="00E66D6E" w:rsidP="006B247E">
            <w:pPr>
              <w:pStyle w:val="Nidung"/>
              <w:ind w:firstLine="0"/>
            </w:pPr>
            <w:r>
              <w:t>&gt;0 (Tự sinh)</w:t>
            </w:r>
          </w:p>
        </w:tc>
        <w:tc>
          <w:tcPr>
            <w:tcW w:w="2241" w:type="dxa"/>
          </w:tcPr>
          <w:p w14:paraId="237A6347" w14:textId="77777777" w:rsidR="005B15E4" w:rsidRDefault="00AE149B" w:rsidP="006B247E">
            <w:pPr>
              <w:pStyle w:val="Nidung"/>
              <w:ind w:firstLine="0"/>
            </w:pPr>
            <w:r>
              <w:t>Mã chủ đề</w:t>
            </w:r>
          </w:p>
        </w:tc>
      </w:tr>
      <w:tr w:rsidR="00747CAB" w14:paraId="2140EA9E" w14:textId="77777777" w:rsidTr="006B247E">
        <w:tc>
          <w:tcPr>
            <w:tcW w:w="534" w:type="dxa"/>
          </w:tcPr>
          <w:p w14:paraId="7F638F60" w14:textId="77777777" w:rsidR="005B15E4" w:rsidRDefault="005B15E4" w:rsidP="006B247E">
            <w:pPr>
              <w:pStyle w:val="Nidung"/>
              <w:ind w:firstLine="0"/>
            </w:pPr>
            <w:r>
              <w:t>2</w:t>
            </w:r>
          </w:p>
        </w:tc>
        <w:tc>
          <w:tcPr>
            <w:tcW w:w="1791" w:type="dxa"/>
          </w:tcPr>
          <w:p w14:paraId="2980408A" w14:textId="77777777" w:rsidR="005B15E4" w:rsidRDefault="005B15E4" w:rsidP="006B247E">
            <w:pPr>
              <w:pStyle w:val="Nidung"/>
              <w:ind w:firstLine="0"/>
            </w:pPr>
            <w:r>
              <w:t>MaPhim</w:t>
            </w:r>
          </w:p>
        </w:tc>
        <w:tc>
          <w:tcPr>
            <w:tcW w:w="1132" w:type="dxa"/>
          </w:tcPr>
          <w:p w14:paraId="3838A428" w14:textId="77777777" w:rsidR="005B15E4" w:rsidRDefault="00E66D6E" w:rsidP="006B247E">
            <w:pPr>
              <w:pStyle w:val="Nidung"/>
              <w:ind w:firstLine="0"/>
            </w:pPr>
            <w:r>
              <w:t>Số nguyên</w:t>
            </w:r>
          </w:p>
        </w:tc>
        <w:tc>
          <w:tcPr>
            <w:tcW w:w="3364" w:type="dxa"/>
          </w:tcPr>
          <w:p w14:paraId="6FFE6AF2" w14:textId="1E2B6D1B" w:rsidR="005B15E4" w:rsidRDefault="00E66D6E" w:rsidP="006B247E">
            <w:pPr>
              <w:pStyle w:val="Nidung"/>
              <w:ind w:firstLine="0"/>
            </w:pPr>
            <w:r>
              <w:t xml:space="preserve">&gt;0 (Khóa ngoại bảng </w:t>
            </w:r>
            <w:r w:rsidR="00655F5D">
              <w:t>P</w:t>
            </w:r>
            <w:r>
              <w:t>him)</w:t>
            </w:r>
          </w:p>
        </w:tc>
        <w:tc>
          <w:tcPr>
            <w:tcW w:w="2241" w:type="dxa"/>
          </w:tcPr>
          <w:p w14:paraId="0E59ACA5" w14:textId="77777777" w:rsidR="005B15E4" w:rsidRDefault="00DF4116" w:rsidP="006B247E">
            <w:pPr>
              <w:pStyle w:val="Nidung"/>
              <w:ind w:firstLine="0"/>
            </w:pPr>
            <w:r>
              <w:t>Mã</w:t>
            </w:r>
            <w:r w:rsidR="005B15E4">
              <w:t xml:space="preserve"> phim</w:t>
            </w:r>
          </w:p>
        </w:tc>
      </w:tr>
      <w:tr w:rsidR="00747CAB" w14:paraId="64DBAD55" w14:textId="77777777" w:rsidTr="006B247E">
        <w:tc>
          <w:tcPr>
            <w:tcW w:w="534" w:type="dxa"/>
          </w:tcPr>
          <w:p w14:paraId="52757D79" w14:textId="77777777" w:rsidR="005B15E4" w:rsidRDefault="005B15E4" w:rsidP="006B247E">
            <w:pPr>
              <w:pStyle w:val="Nidung"/>
              <w:ind w:firstLine="0"/>
            </w:pPr>
            <w:r>
              <w:t>3</w:t>
            </w:r>
          </w:p>
        </w:tc>
        <w:tc>
          <w:tcPr>
            <w:tcW w:w="1791" w:type="dxa"/>
          </w:tcPr>
          <w:p w14:paraId="005B6F24" w14:textId="77777777" w:rsidR="005B15E4" w:rsidRDefault="00747CAB" w:rsidP="006B247E">
            <w:pPr>
              <w:pStyle w:val="Nidung"/>
              <w:ind w:firstLine="0"/>
            </w:pPr>
            <w:r>
              <w:t>TenRutGon</w:t>
            </w:r>
          </w:p>
        </w:tc>
        <w:tc>
          <w:tcPr>
            <w:tcW w:w="1132" w:type="dxa"/>
          </w:tcPr>
          <w:p w14:paraId="4EC365EF" w14:textId="77777777" w:rsidR="005B15E4" w:rsidRDefault="00747CAB" w:rsidP="006B247E">
            <w:pPr>
              <w:pStyle w:val="Nidung"/>
              <w:ind w:firstLine="0"/>
            </w:pPr>
            <w:r>
              <w:t>Chuỗi</w:t>
            </w:r>
          </w:p>
        </w:tc>
        <w:tc>
          <w:tcPr>
            <w:tcW w:w="3364" w:type="dxa"/>
          </w:tcPr>
          <w:p w14:paraId="392A61F6" w14:textId="77777777" w:rsidR="005B15E4" w:rsidRDefault="00747CAB" w:rsidP="006B247E">
            <w:pPr>
              <w:pStyle w:val="Nidung"/>
              <w:ind w:firstLine="0"/>
            </w:pPr>
            <w:r>
              <w:t>Tối đa 255 kí tự</w:t>
            </w:r>
          </w:p>
        </w:tc>
        <w:tc>
          <w:tcPr>
            <w:tcW w:w="2241" w:type="dxa"/>
          </w:tcPr>
          <w:p w14:paraId="29FCDDF4" w14:textId="77777777" w:rsidR="005B15E4" w:rsidRDefault="00747CAB" w:rsidP="006B247E">
            <w:pPr>
              <w:pStyle w:val="Nidung"/>
              <w:ind w:firstLine="0"/>
            </w:pPr>
            <w:r>
              <w:t>Tên rút gọn</w:t>
            </w:r>
          </w:p>
        </w:tc>
      </w:tr>
      <w:tr w:rsidR="00BC2989" w14:paraId="4B319944" w14:textId="77777777" w:rsidTr="006B247E">
        <w:tc>
          <w:tcPr>
            <w:tcW w:w="534" w:type="dxa"/>
          </w:tcPr>
          <w:p w14:paraId="58720CA1" w14:textId="48D1998C" w:rsidR="00BC2989" w:rsidRDefault="00BC2989" w:rsidP="006B247E">
            <w:pPr>
              <w:pStyle w:val="Nidung"/>
              <w:ind w:firstLine="0"/>
            </w:pPr>
            <w:r>
              <w:t>4</w:t>
            </w:r>
          </w:p>
        </w:tc>
        <w:tc>
          <w:tcPr>
            <w:tcW w:w="1791" w:type="dxa"/>
          </w:tcPr>
          <w:p w14:paraId="2A5B54E8" w14:textId="0A988E14" w:rsidR="00BC2989" w:rsidRDefault="001A27E9" w:rsidP="006B247E">
            <w:pPr>
              <w:pStyle w:val="Nidung"/>
              <w:ind w:firstLine="0"/>
            </w:pPr>
            <w:r>
              <w:t>MoTa</w:t>
            </w:r>
          </w:p>
        </w:tc>
        <w:tc>
          <w:tcPr>
            <w:tcW w:w="1132" w:type="dxa"/>
          </w:tcPr>
          <w:p w14:paraId="0CD508A6" w14:textId="4DD06676" w:rsidR="00BC2989" w:rsidRDefault="001A27E9" w:rsidP="006B247E">
            <w:pPr>
              <w:pStyle w:val="Nidung"/>
              <w:ind w:firstLine="0"/>
            </w:pPr>
            <w:r>
              <w:t>Chuỗi</w:t>
            </w:r>
          </w:p>
        </w:tc>
        <w:tc>
          <w:tcPr>
            <w:tcW w:w="3364" w:type="dxa"/>
          </w:tcPr>
          <w:p w14:paraId="63B97CE7" w14:textId="4D6AF6A3" w:rsidR="00BC2989" w:rsidRDefault="001A27E9" w:rsidP="006B247E">
            <w:pPr>
              <w:pStyle w:val="Nidung"/>
              <w:ind w:firstLine="0"/>
            </w:pPr>
            <w:r>
              <w:t>Tối đa 255 kí tự</w:t>
            </w:r>
          </w:p>
        </w:tc>
        <w:tc>
          <w:tcPr>
            <w:tcW w:w="2241" w:type="dxa"/>
          </w:tcPr>
          <w:p w14:paraId="5DF99763" w14:textId="3E8EE3D8" w:rsidR="00BC2989" w:rsidRDefault="001A27E9" w:rsidP="006B247E">
            <w:pPr>
              <w:pStyle w:val="Nidung"/>
              <w:ind w:firstLine="0"/>
            </w:pPr>
            <w:r>
              <w:t>Mô tả</w:t>
            </w:r>
          </w:p>
        </w:tc>
      </w:tr>
      <w:tr w:rsidR="001B7464" w14:paraId="68C30677" w14:textId="77777777" w:rsidTr="006B247E">
        <w:tc>
          <w:tcPr>
            <w:tcW w:w="534" w:type="dxa"/>
          </w:tcPr>
          <w:p w14:paraId="27791C15" w14:textId="1CDBE53D" w:rsidR="001B7464" w:rsidRDefault="001B7464" w:rsidP="001B7464">
            <w:pPr>
              <w:pStyle w:val="Nidung"/>
              <w:ind w:firstLine="0"/>
            </w:pPr>
            <w:r>
              <w:t>5</w:t>
            </w:r>
          </w:p>
        </w:tc>
        <w:tc>
          <w:tcPr>
            <w:tcW w:w="1791" w:type="dxa"/>
          </w:tcPr>
          <w:p w14:paraId="6C371822" w14:textId="1C66B0FC" w:rsidR="001B7464" w:rsidRDefault="001B7464" w:rsidP="001B7464">
            <w:pPr>
              <w:pStyle w:val="Nidung"/>
              <w:ind w:firstLine="0"/>
            </w:pPr>
            <w:r>
              <w:t>TuKhoa</w:t>
            </w:r>
          </w:p>
        </w:tc>
        <w:tc>
          <w:tcPr>
            <w:tcW w:w="1132" w:type="dxa"/>
          </w:tcPr>
          <w:p w14:paraId="18A5CDA2" w14:textId="6CDCE9F4" w:rsidR="001B7464" w:rsidRDefault="001B7464" w:rsidP="001B7464">
            <w:pPr>
              <w:pStyle w:val="Nidung"/>
              <w:ind w:firstLine="0"/>
            </w:pPr>
            <w:r>
              <w:t>Chuỗi</w:t>
            </w:r>
          </w:p>
        </w:tc>
        <w:tc>
          <w:tcPr>
            <w:tcW w:w="3364" w:type="dxa"/>
          </w:tcPr>
          <w:p w14:paraId="2BCE8E4E" w14:textId="72082A60" w:rsidR="001B7464" w:rsidRDefault="001B7464" w:rsidP="001B7464">
            <w:pPr>
              <w:pStyle w:val="Nidung"/>
              <w:ind w:firstLine="0"/>
            </w:pPr>
            <w:r>
              <w:t>Tối đa 255 kí tự</w:t>
            </w:r>
          </w:p>
        </w:tc>
        <w:tc>
          <w:tcPr>
            <w:tcW w:w="2241" w:type="dxa"/>
          </w:tcPr>
          <w:p w14:paraId="2E3600A2" w14:textId="366302F0" w:rsidR="001B7464" w:rsidRDefault="001B7464" w:rsidP="001B7464">
            <w:pPr>
              <w:pStyle w:val="Nidung"/>
              <w:ind w:firstLine="0"/>
            </w:pPr>
            <w:r>
              <w:t>Từ khóa</w:t>
            </w:r>
          </w:p>
        </w:tc>
      </w:tr>
      <w:tr w:rsidR="001B7464" w14:paraId="1A2E3348" w14:textId="77777777" w:rsidTr="006B247E">
        <w:tc>
          <w:tcPr>
            <w:tcW w:w="534" w:type="dxa"/>
          </w:tcPr>
          <w:p w14:paraId="5264F4D7" w14:textId="6BC0C4D2" w:rsidR="001B7464" w:rsidRDefault="001B7464" w:rsidP="001B7464">
            <w:pPr>
              <w:pStyle w:val="Nidung"/>
              <w:ind w:firstLine="0"/>
            </w:pPr>
            <w:r>
              <w:t>6</w:t>
            </w:r>
          </w:p>
        </w:tc>
        <w:tc>
          <w:tcPr>
            <w:tcW w:w="1791" w:type="dxa"/>
          </w:tcPr>
          <w:p w14:paraId="0611B75F" w14:textId="5A50819F" w:rsidR="001B7464" w:rsidRDefault="001B7464" w:rsidP="001B7464">
            <w:pPr>
              <w:pStyle w:val="Nidung"/>
              <w:ind w:firstLine="0"/>
            </w:pPr>
            <w:r>
              <w:t>TenChuDe</w:t>
            </w:r>
          </w:p>
        </w:tc>
        <w:tc>
          <w:tcPr>
            <w:tcW w:w="1132" w:type="dxa"/>
          </w:tcPr>
          <w:p w14:paraId="70B47420" w14:textId="3E4EA514" w:rsidR="001B7464" w:rsidRDefault="001B7464" w:rsidP="001B7464">
            <w:pPr>
              <w:pStyle w:val="Nidung"/>
              <w:ind w:firstLine="0"/>
            </w:pPr>
            <w:r>
              <w:t>Chuỗi</w:t>
            </w:r>
          </w:p>
        </w:tc>
        <w:tc>
          <w:tcPr>
            <w:tcW w:w="3364" w:type="dxa"/>
          </w:tcPr>
          <w:p w14:paraId="55D7EDCE" w14:textId="6A1FC203" w:rsidR="001B7464" w:rsidRDefault="001B7464" w:rsidP="001B7464">
            <w:pPr>
              <w:pStyle w:val="Nidung"/>
              <w:ind w:firstLine="0"/>
            </w:pPr>
            <w:r>
              <w:t>Tối đa 255 kí tự</w:t>
            </w:r>
          </w:p>
        </w:tc>
        <w:tc>
          <w:tcPr>
            <w:tcW w:w="2241" w:type="dxa"/>
          </w:tcPr>
          <w:p w14:paraId="57CACD2E" w14:textId="1403AAEB" w:rsidR="001B7464" w:rsidRDefault="001B7464" w:rsidP="001B7464">
            <w:pPr>
              <w:pStyle w:val="Nidung"/>
              <w:ind w:firstLine="0"/>
            </w:pPr>
            <w:r>
              <w:t>Tên chủ đề</w:t>
            </w:r>
          </w:p>
        </w:tc>
      </w:tr>
      <w:tr w:rsidR="00747CAB" w14:paraId="5D5CF297" w14:textId="77777777" w:rsidTr="006B247E">
        <w:tc>
          <w:tcPr>
            <w:tcW w:w="534" w:type="dxa"/>
          </w:tcPr>
          <w:p w14:paraId="5A9591F5" w14:textId="3AA3D56A" w:rsidR="005B15E4" w:rsidRDefault="001B7464" w:rsidP="006B247E">
            <w:pPr>
              <w:pStyle w:val="Nidung"/>
              <w:ind w:firstLine="0"/>
            </w:pPr>
            <w:r>
              <w:t>7</w:t>
            </w:r>
          </w:p>
        </w:tc>
        <w:tc>
          <w:tcPr>
            <w:tcW w:w="1791" w:type="dxa"/>
          </w:tcPr>
          <w:p w14:paraId="370D5C6A" w14:textId="77777777" w:rsidR="005B15E4" w:rsidRDefault="005B15E4" w:rsidP="006B247E">
            <w:pPr>
              <w:pStyle w:val="Nidung"/>
              <w:ind w:firstLine="0"/>
            </w:pPr>
            <w:r>
              <w:t>NguoiTao</w:t>
            </w:r>
          </w:p>
        </w:tc>
        <w:tc>
          <w:tcPr>
            <w:tcW w:w="1132" w:type="dxa"/>
          </w:tcPr>
          <w:p w14:paraId="169F2461" w14:textId="77777777" w:rsidR="005B15E4" w:rsidRDefault="005B15E4" w:rsidP="006B247E">
            <w:pPr>
              <w:pStyle w:val="Nidung"/>
              <w:ind w:firstLine="0"/>
            </w:pPr>
            <w:r>
              <w:t>Số nguyên</w:t>
            </w:r>
          </w:p>
        </w:tc>
        <w:tc>
          <w:tcPr>
            <w:tcW w:w="3364" w:type="dxa"/>
          </w:tcPr>
          <w:p w14:paraId="724356DB" w14:textId="77777777" w:rsidR="005B15E4" w:rsidRDefault="005B15E4" w:rsidP="006B247E">
            <w:pPr>
              <w:pStyle w:val="Nidung"/>
              <w:ind w:firstLine="0"/>
            </w:pPr>
            <w:r>
              <w:t>&gt;0</w:t>
            </w:r>
          </w:p>
        </w:tc>
        <w:tc>
          <w:tcPr>
            <w:tcW w:w="2241" w:type="dxa"/>
          </w:tcPr>
          <w:p w14:paraId="1C68038D" w14:textId="77777777" w:rsidR="005B15E4" w:rsidRDefault="005B15E4" w:rsidP="006B247E">
            <w:pPr>
              <w:pStyle w:val="Nidung"/>
              <w:ind w:firstLine="0"/>
            </w:pPr>
            <w:r>
              <w:t>Người tạo</w:t>
            </w:r>
          </w:p>
        </w:tc>
      </w:tr>
      <w:tr w:rsidR="00747CAB" w14:paraId="1CDB8AF0" w14:textId="77777777" w:rsidTr="006B247E">
        <w:tc>
          <w:tcPr>
            <w:tcW w:w="534" w:type="dxa"/>
          </w:tcPr>
          <w:p w14:paraId="51D377CD" w14:textId="2366C4B8" w:rsidR="005B15E4" w:rsidRDefault="001B7464" w:rsidP="006B247E">
            <w:pPr>
              <w:pStyle w:val="Nidung"/>
              <w:ind w:firstLine="0"/>
            </w:pPr>
            <w:r>
              <w:t>8</w:t>
            </w:r>
          </w:p>
        </w:tc>
        <w:tc>
          <w:tcPr>
            <w:tcW w:w="1791" w:type="dxa"/>
          </w:tcPr>
          <w:p w14:paraId="38A7D15C" w14:textId="77777777" w:rsidR="005B15E4" w:rsidRDefault="005B15E4" w:rsidP="006B247E">
            <w:pPr>
              <w:pStyle w:val="Nidung"/>
              <w:ind w:firstLine="0"/>
            </w:pPr>
            <w:r>
              <w:t>NgayTao</w:t>
            </w:r>
          </w:p>
        </w:tc>
        <w:tc>
          <w:tcPr>
            <w:tcW w:w="1132" w:type="dxa"/>
          </w:tcPr>
          <w:p w14:paraId="191780C1" w14:textId="77777777" w:rsidR="005B15E4" w:rsidRDefault="005B15E4" w:rsidP="006B247E">
            <w:pPr>
              <w:pStyle w:val="Nidung"/>
              <w:ind w:firstLine="0"/>
            </w:pPr>
            <w:r>
              <w:t>Ngày</w:t>
            </w:r>
          </w:p>
        </w:tc>
        <w:tc>
          <w:tcPr>
            <w:tcW w:w="3364" w:type="dxa"/>
          </w:tcPr>
          <w:p w14:paraId="35B326C8" w14:textId="77777777" w:rsidR="005B15E4" w:rsidRDefault="005B15E4" w:rsidP="006B247E">
            <w:pPr>
              <w:pStyle w:val="Nidung"/>
              <w:ind w:firstLine="0"/>
            </w:pPr>
            <w:r>
              <w:t>&gt;= Ngày hiện tại</w:t>
            </w:r>
          </w:p>
        </w:tc>
        <w:tc>
          <w:tcPr>
            <w:tcW w:w="2241" w:type="dxa"/>
          </w:tcPr>
          <w:p w14:paraId="34E3A91D" w14:textId="77777777" w:rsidR="005B15E4" w:rsidRDefault="005B15E4" w:rsidP="006B247E">
            <w:pPr>
              <w:pStyle w:val="Nidung"/>
              <w:ind w:firstLine="0"/>
            </w:pPr>
            <w:r>
              <w:t>Ngày tạo</w:t>
            </w:r>
          </w:p>
        </w:tc>
      </w:tr>
      <w:tr w:rsidR="005B15E4" w14:paraId="1A3B0AC4" w14:textId="77777777" w:rsidTr="006B247E">
        <w:tc>
          <w:tcPr>
            <w:tcW w:w="534" w:type="dxa"/>
          </w:tcPr>
          <w:p w14:paraId="2D6DE504" w14:textId="5E03199A" w:rsidR="005B15E4" w:rsidRDefault="001B7464" w:rsidP="006B247E">
            <w:pPr>
              <w:pStyle w:val="Nidung"/>
              <w:ind w:firstLine="0"/>
            </w:pPr>
            <w:r>
              <w:t>9</w:t>
            </w:r>
          </w:p>
        </w:tc>
        <w:tc>
          <w:tcPr>
            <w:tcW w:w="1791" w:type="dxa"/>
          </w:tcPr>
          <w:p w14:paraId="6BF79D65" w14:textId="77777777" w:rsidR="005B15E4" w:rsidRDefault="005B15E4" w:rsidP="006B247E">
            <w:pPr>
              <w:pStyle w:val="Nidung"/>
              <w:ind w:firstLine="0"/>
            </w:pPr>
            <w:r>
              <w:t>NgayCapNhat</w:t>
            </w:r>
          </w:p>
        </w:tc>
        <w:tc>
          <w:tcPr>
            <w:tcW w:w="1132" w:type="dxa"/>
          </w:tcPr>
          <w:p w14:paraId="155E2ED2" w14:textId="77777777" w:rsidR="005B15E4" w:rsidRDefault="005B15E4" w:rsidP="006B247E">
            <w:pPr>
              <w:pStyle w:val="Nidung"/>
              <w:ind w:firstLine="0"/>
            </w:pPr>
            <w:r>
              <w:t>Ngày</w:t>
            </w:r>
          </w:p>
        </w:tc>
        <w:tc>
          <w:tcPr>
            <w:tcW w:w="3364" w:type="dxa"/>
          </w:tcPr>
          <w:p w14:paraId="5936DCF8" w14:textId="77777777" w:rsidR="005B15E4" w:rsidRDefault="005B15E4" w:rsidP="006B247E">
            <w:pPr>
              <w:pStyle w:val="Nidung"/>
              <w:ind w:firstLine="0"/>
            </w:pPr>
            <w:r>
              <w:t>&gt;=Ngày hiện tại</w:t>
            </w:r>
          </w:p>
        </w:tc>
        <w:tc>
          <w:tcPr>
            <w:tcW w:w="2241" w:type="dxa"/>
          </w:tcPr>
          <w:p w14:paraId="28C7F627" w14:textId="77777777" w:rsidR="005B15E4" w:rsidRDefault="005B15E4" w:rsidP="006B247E">
            <w:pPr>
              <w:pStyle w:val="Nidung"/>
              <w:ind w:firstLine="0"/>
            </w:pPr>
            <w:r>
              <w:t>Ngày cập nhật</w:t>
            </w:r>
          </w:p>
        </w:tc>
      </w:tr>
      <w:tr w:rsidR="00747CAB" w14:paraId="79F6ADA0" w14:textId="77777777" w:rsidTr="006B247E">
        <w:tc>
          <w:tcPr>
            <w:tcW w:w="534" w:type="dxa"/>
          </w:tcPr>
          <w:p w14:paraId="6618B773" w14:textId="55E99844" w:rsidR="005B15E4" w:rsidRDefault="001B7464" w:rsidP="006B247E">
            <w:pPr>
              <w:pStyle w:val="Nidung"/>
              <w:ind w:firstLine="0"/>
            </w:pPr>
            <w:r>
              <w:t>10</w:t>
            </w:r>
          </w:p>
        </w:tc>
        <w:tc>
          <w:tcPr>
            <w:tcW w:w="1791" w:type="dxa"/>
          </w:tcPr>
          <w:p w14:paraId="5D42A419" w14:textId="77777777" w:rsidR="005B15E4" w:rsidRDefault="005B15E4" w:rsidP="006B247E">
            <w:pPr>
              <w:pStyle w:val="Nidung"/>
              <w:ind w:firstLine="0"/>
            </w:pPr>
            <w:r>
              <w:t>NguoiCapNhat</w:t>
            </w:r>
          </w:p>
        </w:tc>
        <w:tc>
          <w:tcPr>
            <w:tcW w:w="1132" w:type="dxa"/>
          </w:tcPr>
          <w:p w14:paraId="609E2D72" w14:textId="77777777" w:rsidR="005B15E4" w:rsidRDefault="005B15E4" w:rsidP="006B247E">
            <w:pPr>
              <w:pStyle w:val="Nidung"/>
              <w:ind w:firstLine="0"/>
            </w:pPr>
            <w:r>
              <w:t>Số nguyên</w:t>
            </w:r>
          </w:p>
        </w:tc>
        <w:tc>
          <w:tcPr>
            <w:tcW w:w="3364" w:type="dxa"/>
          </w:tcPr>
          <w:p w14:paraId="2F424A81" w14:textId="77777777" w:rsidR="005B15E4" w:rsidRDefault="005B15E4" w:rsidP="006B247E">
            <w:pPr>
              <w:pStyle w:val="Nidung"/>
              <w:ind w:firstLine="0"/>
            </w:pPr>
            <w:r>
              <w:t>&gt;0</w:t>
            </w:r>
          </w:p>
        </w:tc>
        <w:tc>
          <w:tcPr>
            <w:tcW w:w="2241" w:type="dxa"/>
          </w:tcPr>
          <w:p w14:paraId="1D30F368" w14:textId="77777777" w:rsidR="005B15E4" w:rsidRDefault="005B15E4" w:rsidP="006B247E">
            <w:pPr>
              <w:pStyle w:val="Nidung"/>
              <w:ind w:firstLine="0"/>
            </w:pPr>
            <w:r>
              <w:t>Người cập nhật</w:t>
            </w:r>
          </w:p>
        </w:tc>
      </w:tr>
      <w:tr w:rsidR="00747CAB" w14:paraId="796EA9F9" w14:textId="77777777" w:rsidTr="006B247E">
        <w:tc>
          <w:tcPr>
            <w:tcW w:w="534" w:type="dxa"/>
          </w:tcPr>
          <w:p w14:paraId="076FD2F5" w14:textId="7F5959A1" w:rsidR="005B15E4" w:rsidRDefault="001B7464" w:rsidP="006B247E">
            <w:pPr>
              <w:pStyle w:val="Nidung"/>
              <w:ind w:firstLine="0"/>
            </w:pPr>
            <w:r>
              <w:t>11</w:t>
            </w:r>
          </w:p>
        </w:tc>
        <w:tc>
          <w:tcPr>
            <w:tcW w:w="1791" w:type="dxa"/>
          </w:tcPr>
          <w:p w14:paraId="67FCAFFB" w14:textId="77777777" w:rsidR="005B15E4" w:rsidRDefault="005B15E4" w:rsidP="006B247E">
            <w:pPr>
              <w:pStyle w:val="Nidung"/>
              <w:ind w:firstLine="0"/>
            </w:pPr>
            <w:r>
              <w:t>TrangThai</w:t>
            </w:r>
          </w:p>
        </w:tc>
        <w:tc>
          <w:tcPr>
            <w:tcW w:w="1132" w:type="dxa"/>
          </w:tcPr>
          <w:p w14:paraId="63F82C1D" w14:textId="77777777" w:rsidR="005B15E4" w:rsidRDefault="005B15E4" w:rsidP="006B247E">
            <w:pPr>
              <w:pStyle w:val="Nidung"/>
              <w:ind w:firstLine="0"/>
            </w:pPr>
            <w:r>
              <w:t>Số nguyên</w:t>
            </w:r>
          </w:p>
        </w:tc>
        <w:tc>
          <w:tcPr>
            <w:tcW w:w="3364" w:type="dxa"/>
          </w:tcPr>
          <w:p w14:paraId="42C13F02" w14:textId="35B60918" w:rsidR="005B15E4" w:rsidRDefault="005B15E4" w:rsidP="006B247E">
            <w:pPr>
              <w:pStyle w:val="Nidung"/>
              <w:ind w:firstLine="0"/>
            </w:pPr>
            <w:r>
              <w:t xml:space="preserve">Có </w:t>
            </w:r>
            <w:r w:rsidR="001B7464">
              <w:t>2</w:t>
            </w:r>
            <w:r>
              <w:t xml:space="preserve"> giá trị “0”, “1”</w:t>
            </w:r>
          </w:p>
        </w:tc>
        <w:tc>
          <w:tcPr>
            <w:tcW w:w="2241" w:type="dxa"/>
          </w:tcPr>
          <w:p w14:paraId="0A9B0DD7" w14:textId="77777777" w:rsidR="005B15E4" w:rsidRDefault="005B15E4" w:rsidP="006B247E">
            <w:pPr>
              <w:pStyle w:val="Nidung"/>
              <w:ind w:firstLine="0"/>
            </w:pPr>
            <w:r>
              <w:t>Trạng thái</w:t>
            </w:r>
          </w:p>
        </w:tc>
      </w:tr>
    </w:tbl>
    <w:p w14:paraId="257BB07E" w14:textId="77777777" w:rsidR="005B15E4" w:rsidRDefault="005B15E4" w:rsidP="00F05D05">
      <w:pPr>
        <w:pStyle w:val="Nidung"/>
        <w:ind w:firstLine="0"/>
      </w:pPr>
    </w:p>
    <w:p w14:paraId="152E8F25" w14:textId="77777777" w:rsidR="00747CAB" w:rsidRDefault="00747CAB" w:rsidP="00747CAB">
      <w:pPr>
        <w:pStyle w:val="1111"/>
      </w:pPr>
      <w:bookmarkStart w:id="32" w:name="_Toc183087222"/>
      <w:r>
        <w:t>Lớp Bài viết</w:t>
      </w:r>
      <w:bookmarkEnd w:id="32"/>
    </w:p>
    <w:p w14:paraId="363628DA" w14:textId="77777777" w:rsidR="00747CAB" w:rsidRDefault="00747CAB" w:rsidP="00747CAB">
      <w:pPr>
        <w:pStyle w:val="bang11"/>
        <w:tabs>
          <w:tab w:val="left" w:pos="5245"/>
        </w:tabs>
      </w:pPr>
      <w:bookmarkStart w:id="33" w:name="_Toc183087302"/>
      <w:r>
        <w:t xml:space="preserve">Lớp </w:t>
      </w:r>
      <w:r w:rsidR="000A537E">
        <w:t>BaiViet</w:t>
      </w:r>
      <w:bookmarkEnd w:id="33"/>
    </w:p>
    <w:tbl>
      <w:tblPr>
        <w:tblStyle w:val="TableGrid"/>
        <w:tblW w:w="0" w:type="auto"/>
        <w:tblInd w:w="0" w:type="dxa"/>
        <w:tblLook w:val="04A0" w:firstRow="1" w:lastRow="0" w:firstColumn="1" w:lastColumn="0" w:noHBand="0" w:noVBand="1"/>
      </w:tblPr>
      <w:tblGrid>
        <w:gridCol w:w="534"/>
        <w:gridCol w:w="1791"/>
        <w:gridCol w:w="1132"/>
        <w:gridCol w:w="3364"/>
        <w:gridCol w:w="2241"/>
      </w:tblGrid>
      <w:tr w:rsidR="00747CAB" w14:paraId="05F50582" w14:textId="77777777" w:rsidTr="006B247E">
        <w:trPr>
          <w:trHeight w:val="693"/>
        </w:trPr>
        <w:tc>
          <w:tcPr>
            <w:tcW w:w="534" w:type="dxa"/>
            <w:shd w:val="clear" w:color="auto" w:fill="D9E2F3" w:themeFill="accent1" w:themeFillTint="33"/>
          </w:tcPr>
          <w:p w14:paraId="56CA05B1" w14:textId="77777777" w:rsidR="00747CAB" w:rsidRPr="00417B3C" w:rsidRDefault="00747CAB" w:rsidP="006B247E">
            <w:pPr>
              <w:pStyle w:val="Nidung"/>
              <w:ind w:firstLine="0"/>
              <w:jc w:val="center"/>
              <w:rPr>
                <w:b/>
                <w:bCs/>
              </w:rPr>
            </w:pPr>
            <w:r w:rsidRPr="00417B3C">
              <w:rPr>
                <w:b/>
                <w:bCs/>
              </w:rPr>
              <w:t>Stt</w:t>
            </w:r>
          </w:p>
        </w:tc>
        <w:tc>
          <w:tcPr>
            <w:tcW w:w="1791" w:type="dxa"/>
            <w:shd w:val="clear" w:color="auto" w:fill="D9E2F3" w:themeFill="accent1" w:themeFillTint="33"/>
          </w:tcPr>
          <w:p w14:paraId="1F49309E" w14:textId="77777777" w:rsidR="00747CAB" w:rsidRPr="00417B3C" w:rsidRDefault="00747CAB" w:rsidP="006B247E">
            <w:pPr>
              <w:pStyle w:val="Nidung"/>
              <w:ind w:firstLine="0"/>
              <w:jc w:val="center"/>
              <w:rPr>
                <w:b/>
                <w:bCs/>
              </w:rPr>
            </w:pPr>
            <w:r w:rsidRPr="00417B3C">
              <w:rPr>
                <w:b/>
                <w:bCs/>
              </w:rPr>
              <w:t>Thuộc tính</w:t>
            </w:r>
          </w:p>
        </w:tc>
        <w:tc>
          <w:tcPr>
            <w:tcW w:w="1132" w:type="dxa"/>
            <w:shd w:val="clear" w:color="auto" w:fill="D9E2F3" w:themeFill="accent1" w:themeFillTint="33"/>
          </w:tcPr>
          <w:p w14:paraId="55DAE4A7" w14:textId="77777777" w:rsidR="00747CAB" w:rsidRPr="00417B3C" w:rsidRDefault="00747CAB" w:rsidP="006B247E">
            <w:pPr>
              <w:pStyle w:val="Nidung"/>
              <w:ind w:firstLine="0"/>
              <w:jc w:val="center"/>
              <w:rPr>
                <w:b/>
                <w:bCs/>
              </w:rPr>
            </w:pPr>
            <w:r w:rsidRPr="00417B3C">
              <w:rPr>
                <w:b/>
                <w:bCs/>
              </w:rPr>
              <w:t>Kiểu</w:t>
            </w:r>
          </w:p>
        </w:tc>
        <w:tc>
          <w:tcPr>
            <w:tcW w:w="3364" w:type="dxa"/>
            <w:shd w:val="clear" w:color="auto" w:fill="D9E2F3" w:themeFill="accent1" w:themeFillTint="33"/>
          </w:tcPr>
          <w:p w14:paraId="4982D0E8" w14:textId="77777777" w:rsidR="00747CAB" w:rsidRPr="00417B3C" w:rsidRDefault="00747CAB" w:rsidP="006B247E">
            <w:pPr>
              <w:pStyle w:val="Nidung"/>
              <w:ind w:firstLine="0"/>
              <w:jc w:val="center"/>
              <w:rPr>
                <w:b/>
                <w:bCs/>
              </w:rPr>
            </w:pPr>
            <w:r w:rsidRPr="00417B3C">
              <w:rPr>
                <w:b/>
                <w:bCs/>
              </w:rPr>
              <w:t>Miền giá trị</w:t>
            </w:r>
          </w:p>
        </w:tc>
        <w:tc>
          <w:tcPr>
            <w:tcW w:w="2241" w:type="dxa"/>
            <w:shd w:val="clear" w:color="auto" w:fill="D9E2F3" w:themeFill="accent1" w:themeFillTint="33"/>
          </w:tcPr>
          <w:p w14:paraId="3A951FE2" w14:textId="77777777" w:rsidR="00747CAB" w:rsidRPr="00417B3C" w:rsidRDefault="00747CAB" w:rsidP="006B247E">
            <w:pPr>
              <w:pStyle w:val="Nidung"/>
              <w:ind w:firstLine="0"/>
              <w:jc w:val="center"/>
              <w:rPr>
                <w:b/>
                <w:bCs/>
              </w:rPr>
            </w:pPr>
            <w:r w:rsidRPr="00417B3C">
              <w:rPr>
                <w:b/>
                <w:bCs/>
              </w:rPr>
              <w:t>Ý nghĩa</w:t>
            </w:r>
          </w:p>
        </w:tc>
      </w:tr>
      <w:tr w:rsidR="00747CAB" w14:paraId="02462F90" w14:textId="77777777" w:rsidTr="006B247E">
        <w:trPr>
          <w:trHeight w:val="547"/>
        </w:trPr>
        <w:tc>
          <w:tcPr>
            <w:tcW w:w="534" w:type="dxa"/>
          </w:tcPr>
          <w:p w14:paraId="23E10EFD" w14:textId="77777777" w:rsidR="00747CAB" w:rsidRDefault="00747CAB" w:rsidP="006B247E">
            <w:pPr>
              <w:pStyle w:val="Nidung"/>
              <w:ind w:firstLine="0"/>
            </w:pPr>
            <w:r>
              <w:t>1</w:t>
            </w:r>
          </w:p>
        </w:tc>
        <w:tc>
          <w:tcPr>
            <w:tcW w:w="1791" w:type="dxa"/>
          </w:tcPr>
          <w:p w14:paraId="0C08D3AF" w14:textId="77777777" w:rsidR="00747CAB" w:rsidRDefault="00747CAB" w:rsidP="006B247E">
            <w:pPr>
              <w:pStyle w:val="Nidung"/>
              <w:ind w:firstLine="0"/>
            </w:pPr>
            <w:r>
              <w:t>Id</w:t>
            </w:r>
          </w:p>
        </w:tc>
        <w:tc>
          <w:tcPr>
            <w:tcW w:w="1132" w:type="dxa"/>
          </w:tcPr>
          <w:p w14:paraId="49AD96E6" w14:textId="77777777" w:rsidR="00747CAB" w:rsidRDefault="00747CAB" w:rsidP="006B247E">
            <w:pPr>
              <w:pStyle w:val="Nidung"/>
              <w:ind w:firstLine="0"/>
            </w:pPr>
            <w:r>
              <w:t>Số nguyên</w:t>
            </w:r>
          </w:p>
        </w:tc>
        <w:tc>
          <w:tcPr>
            <w:tcW w:w="3364" w:type="dxa"/>
          </w:tcPr>
          <w:p w14:paraId="2382C37B" w14:textId="77777777" w:rsidR="00747CAB" w:rsidRDefault="00747CAB" w:rsidP="006B247E">
            <w:pPr>
              <w:pStyle w:val="Nidung"/>
              <w:ind w:firstLine="0"/>
            </w:pPr>
            <w:r>
              <w:t>&gt;0 (Tự sinh)</w:t>
            </w:r>
          </w:p>
        </w:tc>
        <w:tc>
          <w:tcPr>
            <w:tcW w:w="2241" w:type="dxa"/>
          </w:tcPr>
          <w:p w14:paraId="6A921BEC" w14:textId="77777777" w:rsidR="00747CAB" w:rsidRDefault="00747CAB" w:rsidP="006B247E">
            <w:pPr>
              <w:pStyle w:val="Nidung"/>
              <w:ind w:firstLine="0"/>
            </w:pPr>
            <w:r>
              <w:t xml:space="preserve">Mã </w:t>
            </w:r>
            <w:r w:rsidR="006F3CC4">
              <w:t>bài viết</w:t>
            </w:r>
          </w:p>
        </w:tc>
      </w:tr>
      <w:tr w:rsidR="00747CAB" w14:paraId="4A3DBF35" w14:textId="77777777" w:rsidTr="006B247E">
        <w:tc>
          <w:tcPr>
            <w:tcW w:w="534" w:type="dxa"/>
          </w:tcPr>
          <w:p w14:paraId="599B6055" w14:textId="77777777" w:rsidR="00747CAB" w:rsidRDefault="00747CAB" w:rsidP="006B247E">
            <w:pPr>
              <w:pStyle w:val="Nidung"/>
              <w:ind w:firstLine="0"/>
            </w:pPr>
            <w:r>
              <w:t>2</w:t>
            </w:r>
          </w:p>
        </w:tc>
        <w:tc>
          <w:tcPr>
            <w:tcW w:w="1791" w:type="dxa"/>
          </w:tcPr>
          <w:p w14:paraId="38CB7F7D" w14:textId="77777777" w:rsidR="00747CAB" w:rsidRDefault="000730A6" w:rsidP="006B247E">
            <w:pPr>
              <w:pStyle w:val="Nidung"/>
              <w:ind w:firstLine="0"/>
            </w:pPr>
            <w:r>
              <w:t>ChuDeBV</w:t>
            </w:r>
          </w:p>
        </w:tc>
        <w:tc>
          <w:tcPr>
            <w:tcW w:w="1132" w:type="dxa"/>
          </w:tcPr>
          <w:p w14:paraId="71E6AA62" w14:textId="77777777" w:rsidR="00747CAB" w:rsidRDefault="00747CAB" w:rsidP="006B247E">
            <w:pPr>
              <w:pStyle w:val="Nidung"/>
              <w:ind w:firstLine="0"/>
            </w:pPr>
            <w:r>
              <w:t>Số nguyên</w:t>
            </w:r>
          </w:p>
        </w:tc>
        <w:tc>
          <w:tcPr>
            <w:tcW w:w="3364" w:type="dxa"/>
          </w:tcPr>
          <w:p w14:paraId="392378D9" w14:textId="77777777" w:rsidR="00747CAB" w:rsidRDefault="00747CAB" w:rsidP="006B247E">
            <w:pPr>
              <w:pStyle w:val="Nidung"/>
              <w:ind w:firstLine="0"/>
            </w:pPr>
            <w:r>
              <w:t xml:space="preserve">&gt;0 (Khóa ngoại bảng </w:t>
            </w:r>
            <w:r w:rsidR="000730A6">
              <w:t>chủ đề</w:t>
            </w:r>
            <w:r>
              <w:t>)</w:t>
            </w:r>
          </w:p>
        </w:tc>
        <w:tc>
          <w:tcPr>
            <w:tcW w:w="2241" w:type="dxa"/>
          </w:tcPr>
          <w:p w14:paraId="20DFF16E" w14:textId="77777777" w:rsidR="00747CAB" w:rsidRDefault="000730A6" w:rsidP="006B247E">
            <w:pPr>
              <w:pStyle w:val="Nidung"/>
              <w:ind w:firstLine="0"/>
            </w:pPr>
            <w:r>
              <w:t>Mã chủ đề</w:t>
            </w:r>
          </w:p>
        </w:tc>
      </w:tr>
      <w:tr w:rsidR="00747CAB" w14:paraId="736B9EC9" w14:textId="77777777" w:rsidTr="006B247E">
        <w:tc>
          <w:tcPr>
            <w:tcW w:w="534" w:type="dxa"/>
          </w:tcPr>
          <w:p w14:paraId="3DDD4193" w14:textId="77777777" w:rsidR="00747CAB" w:rsidRDefault="00747CAB" w:rsidP="006B247E">
            <w:pPr>
              <w:pStyle w:val="Nidung"/>
              <w:ind w:firstLine="0"/>
            </w:pPr>
            <w:r>
              <w:t>3</w:t>
            </w:r>
          </w:p>
        </w:tc>
        <w:tc>
          <w:tcPr>
            <w:tcW w:w="1791" w:type="dxa"/>
          </w:tcPr>
          <w:p w14:paraId="6C297EC3" w14:textId="77777777" w:rsidR="00747CAB" w:rsidRDefault="00747CAB" w:rsidP="006B247E">
            <w:pPr>
              <w:pStyle w:val="Nidung"/>
              <w:ind w:firstLine="0"/>
            </w:pPr>
            <w:r>
              <w:t>T</w:t>
            </w:r>
            <w:r w:rsidR="000730A6">
              <w:t>enBV</w:t>
            </w:r>
          </w:p>
        </w:tc>
        <w:tc>
          <w:tcPr>
            <w:tcW w:w="1132" w:type="dxa"/>
          </w:tcPr>
          <w:p w14:paraId="0EF1014B" w14:textId="77777777" w:rsidR="00747CAB" w:rsidRDefault="00747CAB" w:rsidP="006B247E">
            <w:pPr>
              <w:pStyle w:val="Nidung"/>
              <w:ind w:firstLine="0"/>
            </w:pPr>
            <w:r>
              <w:t>Chuỗi</w:t>
            </w:r>
          </w:p>
        </w:tc>
        <w:tc>
          <w:tcPr>
            <w:tcW w:w="3364" w:type="dxa"/>
          </w:tcPr>
          <w:p w14:paraId="4ECB56DD" w14:textId="77777777" w:rsidR="00747CAB" w:rsidRDefault="00747CAB" w:rsidP="006B247E">
            <w:pPr>
              <w:pStyle w:val="Nidung"/>
              <w:ind w:firstLine="0"/>
            </w:pPr>
            <w:r>
              <w:t>Tối đa 255 kí tự</w:t>
            </w:r>
          </w:p>
        </w:tc>
        <w:tc>
          <w:tcPr>
            <w:tcW w:w="2241" w:type="dxa"/>
          </w:tcPr>
          <w:p w14:paraId="69D03419" w14:textId="77777777" w:rsidR="00747CAB" w:rsidRDefault="00747CAB" w:rsidP="006B247E">
            <w:pPr>
              <w:pStyle w:val="Nidung"/>
              <w:ind w:firstLine="0"/>
            </w:pPr>
            <w:r>
              <w:t xml:space="preserve">Tên </w:t>
            </w:r>
            <w:r w:rsidR="000730A6">
              <w:t>bài viết</w:t>
            </w:r>
          </w:p>
        </w:tc>
      </w:tr>
      <w:tr w:rsidR="000730A6" w14:paraId="59C3EC47" w14:textId="77777777" w:rsidTr="006B247E">
        <w:tc>
          <w:tcPr>
            <w:tcW w:w="534" w:type="dxa"/>
          </w:tcPr>
          <w:p w14:paraId="02B780F4" w14:textId="77777777" w:rsidR="000730A6" w:rsidRDefault="000730A6" w:rsidP="006B247E">
            <w:pPr>
              <w:pStyle w:val="Nidung"/>
              <w:ind w:firstLine="0"/>
            </w:pPr>
            <w:r>
              <w:t>4</w:t>
            </w:r>
          </w:p>
        </w:tc>
        <w:tc>
          <w:tcPr>
            <w:tcW w:w="1791" w:type="dxa"/>
          </w:tcPr>
          <w:p w14:paraId="54DAD4E6" w14:textId="77777777" w:rsidR="000730A6" w:rsidRDefault="000730A6" w:rsidP="006B247E">
            <w:pPr>
              <w:pStyle w:val="Nidung"/>
              <w:ind w:firstLine="0"/>
            </w:pPr>
            <w:r>
              <w:t>LienKet</w:t>
            </w:r>
          </w:p>
        </w:tc>
        <w:tc>
          <w:tcPr>
            <w:tcW w:w="1132" w:type="dxa"/>
          </w:tcPr>
          <w:p w14:paraId="6A26679A" w14:textId="77777777" w:rsidR="000730A6" w:rsidRDefault="000730A6" w:rsidP="006B247E">
            <w:pPr>
              <w:pStyle w:val="Nidung"/>
              <w:ind w:firstLine="0"/>
            </w:pPr>
            <w:r>
              <w:t>Chuỗi</w:t>
            </w:r>
          </w:p>
        </w:tc>
        <w:tc>
          <w:tcPr>
            <w:tcW w:w="3364" w:type="dxa"/>
          </w:tcPr>
          <w:p w14:paraId="5E616CF0" w14:textId="77777777" w:rsidR="000730A6" w:rsidRDefault="000730A6" w:rsidP="006B247E">
            <w:pPr>
              <w:pStyle w:val="Nidung"/>
              <w:ind w:firstLine="0"/>
            </w:pPr>
            <w:r>
              <w:t>Tối đa 255 kí tự</w:t>
            </w:r>
          </w:p>
        </w:tc>
        <w:tc>
          <w:tcPr>
            <w:tcW w:w="2241" w:type="dxa"/>
          </w:tcPr>
          <w:p w14:paraId="5A9D25E7" w14:textId="77777777" w:rsidR="000730A6" w:rsidRDefault="000730A6" w:rsidP="006B247E">
            <w:pPr>
              <w:pStyle w:val="Nidung"/>
              <w:ind w:firstLine="0"/>
            </w:pPr>
            <w:r>
              <w:t>Liên kết</w:t>
            </w:r>
          </w:p>
        </w:tc>
      </w:tr>
      <w:tr w:rsidR="000730A6" w14:paraId="3AABAA73" w14:textId="77777777" w:rsidTr="006B247E">
        <w:tc>
          <w:tcPr>
            <w:tcW w:w="534" w:type="dxa"/>
          </w:tcPr>
          <w:p w14:paraId="4C4C4612" w14:textId="77777777" w:rsidR="000730A6" w:rsidRDefault="000730A6" w:rsidP="006B247E">
            <w:pPr>
              <w:pStyle w:val="Nidung"/>
              <w:ind w:firstLine="0"/>
            </w:pPr>
            <w:r>
              <w:t>5</w:t>
            </w:r>
          </w:p>
        </w:tc>
        <w:tc>
          <w:tcPr>
            <w:tcW w:w="1791" w:type="dxa"/>
          </w:tcPr>
          <w:p w14:paraId="2528F80F" w14:textId="77777777" w:rsidR="000730A6" w:rsidRDefault="000730A6" w:rsidP="006B247E">
            <w:pPr>
              <w:pStyle w:val="Nidung"/>
              <w:ind w:firstLine="0"/>
            </w:pPr>
            <w:r>
              <w:t>ChiTiet</w:t>
            </w:r>
          </w:p>
        </w:tc>
        <w:tc>
          <w:tcPr>
            <w:tcW w:w="1132" w:type="dxa"/>
          </w:tcPr>
          <w:p w14:paraId="2FC110EC" w14:textId="77777777" w:rsidR="000730A6" w:rsidRDefault="000730A6" w:rsidP="006B247E">
            <w:pPr>
              <w:pStyle w:val="Nidung"/>
              <w:ind w:firstLine="0"/>
            </w:pPr>
            <w:r>
              <w:t>Chuỗi</w:t>
            </w:r>
          </w:p>
        </w:tc>
        <w:tc>
          <w:tcPr>
            <w:tcW w:w="3364" w:type="dxa"/>
          </w:tcPr>
          <w:p w14:paraId="1CB2ED6D" w14:textId="77777777" w:rsidR="000730A6" w:rsidRDefault="000730A6" w:rsidP="006B247E">
            <w:pPr>
              <w:pStyle w:val="Nidung"/>
              <w:ind w:firstLine="0"/>
            </w:pPr>
            <w:r>
              <w:t>Tối đa max kí tự</w:t>
            </w:r>
          </w:p>
        </w:tc>
        <w:tc>
          <w:tcPr>
            <w:tcW w:w="2241" w:type="dxa"/>
          </w:tcPr>
          <w:p w14:paraId="174B3136" w14:textId="77777777" w:rsidR="000730A6" w:rsidRDefault="005A744E" w:rsidP="006B247E">
            <w:pPr>
              <w:pStyle w:val="Nidung"/>
              <w:ind w:firstLine="0"/>
            </w:pPr>
            <w:r>
              <w:t>Chi tiết bài viết</w:t>
            </w:r>
          </w:p>
        </w:tc>
      </w:tr>
      <w:tr w:rsidR="005A744E" w14:paraId="417C486E" w14:textId="77777777" w:rsidTr="006B247E">
        <w:tc>
          <w:tcPr>
            <w:tcW w:w="534" w:type="dxa"/>
          </w:tcPr>
          <w:p w14:paraId="66B6E2B4" w14:textId="77777777" w:rsidR="005A744E" w:rsidRDefault="005A744E" w:rsidP="006B247E">
            <w:pPr>
              <w:pStyle w:val="Nidung"/>
              <w:ind w:firstLine="0"/>
            </w:pPr>
            <w:r>
              <w:t>6</w:t>
            </w:r>
          </w:p>
        </w:tc>
        <w:tc>
          <w:tcPr>
            <w:tcW w:w="1791" w:type="dxa"/>
          </w:tcPr>
          <w:p w14:paraId="112406EF" w14:textId="77777777" w:rsidR="005A744E" w:rsidRDefault="005A744E" w:rsidP="006B247E">
            <w:pPr>
              <w:pStyle w:val="Nidung"/>
              <w:ind w:firstLine="0"/>
            </w:pPr>
            <w:r>
              <w:t>Anh</w:t>
            </w:r>
          </w:p>
        </w:tc>
        <w:tc>
          <w:tcPr>
            <w:tcW w:w="1132" w:type="dxa"/>
          </w:tcPr>
          <w:p w14:paraId="2E2AB5C0" w14:textId="77777777" w:rsidR="005A744E" w:rsidRDefault="005A744E" w:rsidP="006B247E">
            <w:pPr>
              <w:pStyle w:val="Nidung"/>
              <w:ind w:firstLine="0"/>
            </w:pPr>
            <w:r>
              <w:t>Chuỗi</w:t>
            </w:r>
          </w:p>
        </w:tc>
        <w:tc>
          <w:tcPr>
            <w:tcW w:w="3364" w:type="dxa"/>
          </w:tcPr>
          <w:p w14:paraId="378B3FB2" w14:textId="77777777" w:rsidR="005A744E" w:rsidRDefault="005A744E" w:rsidP="006B247E">
            <w:pPr>
              <w:pStyle w:val="Nidung"/>
              <w:ind w:firstLine="0"/>
            </w:pPr>
            <w:r>
              <w:t>Tối đa 255 kí tự</w:t>
            </w:r>
          </w:p>
        </w:tc>
        <w:tc>
          <w:tcPr>
            <w:tcW w:w="2241" w:type="dxa"/>
          </w:tcPr>
          <w:p w14:paraId="74176B4C" w14:textId="77777777" w:rsidR="005A744E" w:rsidRDefault="005A744E" w:rsidP="006B247E">
            <w:pPr>
              <w:pStyle w:val="Nidung"/>
              <w:ind w:firstLine="0"/>
            </w:pPr>
            <w:r>
              <w:t>Ảnh bài viết</w:t>
            </w:r>
          </w:p>
        </w:tc>
      </w:tr>
      <w:tr w:rsidR="005A744E" w14:paraId="1D2F5FF5" w14:textId="77777777" w:rsidTr="006B247E">
        <w:tc>
          <w:tcPr>
            <w:tcW w:w="534" w:type="dxa"/>
          </w:tcPr>
          <w:p w14:paraId="57F38DAF" w14:textId="77777777" w:rsidR="005A744E" w:rsidRDefault="005A744E" w:rsidP="006B247E">
            <w:pPr>
              <w:pStyle w:val="Nidung"/>
              <w:ind w:firstLine="0"/>
            </w:pPr>
            <w:r>
              <w:t>7</w:t>
            </w:r>
          </w:p>
        </w:tc>
        <w:tc>
          <w:tcPr>
            <w:tcW w:w="1791" w:type="dxa"/>
          </w:tcPr>
          <w:p w14:paraId="358F57BA" w14:textId="77777777" w:rsidR="005A744E" w:rsidRDefault="005A744E" w:rsidP="006B247E">
            <w:pPr>
              <w:pStyle w:val="Nidung"/>
              <w:ind w:firstLine="0"/>
            </w:pPr>
            <w:r>
              <w:t>KieuBV</w:t>
            </w:r>
          </w:p>
        </w:tc>
        <w:tc>
          <w:tcPr>
            <w:tcW w:w="1132" w:type="dxa"/>
          </w:tcPr>
          <w:p w14:paraId="57255CA6" w14:textId="77777777" w:rsidR="005A744E" w:rsidRDefault="005A744E" w:rsidP="006B247E">
            <w:pPr>
              <w:pStyle w:val="Nidung"/>
              <w:ind w:firstLine="0"/>
            </w:pPr>
            <w:r>
              <w:t>Chuỗi</w:t>
            </w:r>
          </w:p>
        </w:tc>
        <w:tc>
          <w:tcPr>
            <w:tcW w:w="3364" w:type="dxa"/>
          </w:tcPr>
          <w:p w14:paraId="4F604397" w14:textId="77777777" w:rsidR="005A744E" w:rsidRDefault="005A744E" w:rsidP="006B247E">
            <w:pPr>
              <w:pStyle w:val="Nidung"/>
              <w:ind w:firstLine="0"/>
            </w:pPr>
            <w:r>
              <w:t>Tối đa 255 kí tự</w:t>
            </w:r>
          </w:p>
        </w:tc>
        <w:tc>
          <w:tcPr>
            <w:tcW w:w="2241" w:type="dxa"/>
          </w:tcPr>
          <w:p w14:paraId="3B0DD84A" w14:textId="77777777" w:rsidR="005A744E" w:rsidRDefault="005A744E" w:rsidP="006B247E">
            <w:pPr>
              <w:pStyle w:val="Nidung"/>
              <w:ind w:firstLine="0"/>
            </w:pPr>
            <w:r>
              <w:t>Kiểu bài viết</w:t>
            </w:r>
          </w:p>
        </w:tc>
      </w:tr>
      <w:tr w:rsidR="005A744E" w14:paraId="1E317FFC" w14:textId="77777777" w:rsidTr="006B247E">
        <w:tc>
          <w:tcPr>
            <w:tcW w:w="534" w:type="dxa"/>
          </w:tcPr>
          <w:p w14:paraId="3D810203" w14:textId="77777777" w:rsidR="005A744E" w:rsidRDefault="005A744E" w:rsidP="006B247E">
            <w:pPr>
              <w:pStyle w:val="Nidung"/>
              <w:ind w:firstLine="0"/>
            </w:pPr>
            <w:r>
              <w:t>8</w:t>
            </w:r>
          </w:p>
        </w:tc>
        <w:tc>
          <w:tcPr>
            <w:tcW w:w="1791" w:type="dxa"/>
          </w:tcPr>
          <w:p w14:paraId="1936F5EC" w14:textId="77777777" w:rsidR="005A744E" w:rsidRDefault="005A744E" w:rsidP="006B247E">
            <w:pPr>
              <w:pStyle w:val="Nidung"/>
              <w:ind w:firstLine="0"/>
            </w:pPr>
            <w:r>
              <w:t>MoTa</w:t>
            </w:r>
          </w:p>
        </w:tc>
        <w:tc>
          <w:tcPr>
            <w:tcW w:w="1132" w:type="dxa"/>
          </w:tcPr>
          <w:p w14:paraId="6C85277D" w14:textId="77777777" w:rsidR="005A744E" w:rsidRDefault="005A744E" w:rsidP="006B247E">
            <w:pPr>
              <w:pStyle w:val="Nidung"/>
              <w:ind w:firstLine="0"/>
            </w:pPr>
            <w:r>
              <w:t>Chuỗi</w:t>
            </w:r>
          </w:p>
        </w:tc>
        <w:tc>
          <w:tcPr>
            <w:tcW w:w="3364" w:type="dxa"/>
          </w:tcPr>
          <w:p w14:paraId="4B48CE8F" w14:textId="77777777" w:rsidR="005A744E" w:rsidRDefault="005A744E" w:rsidP="006B247E">
            <w:pPr>
              <w:pStyle w:val="Nidung"/>
              <w:ind w:firstLine="0"/>
            </w:pPr>
            <w:r>
              <w:t>Tối đa 255 kí tự</w:t>
            </w:r>
          </w:p>
        </w:tc>
        <w:tc>
          <w:tcPr>
            <w:tcW w:w="2241" w:type="dxa"/>
          </w:tcPr>
          <w:p w14:paraId="4329305F" w14:textId="77777777" w:rsidR="005A744E" w:rsidRDefault="005A744E" w:rsidP="006B247E">
            <w:pPr>
              <w:pStyle w:val="Nidung"/>
              <w:ind w:firstLine="0"/>
            </w:pPr>
            <w:r>
              <w:t>Mô tả</w:t>
            </w:r>
          </w:p>
        </w:tc>
      </w:tr>
      <w:tr w:rsidR="005A744E" w14:paraId="70F9C3AA" w14:textId="77777777" w:rsidTr="006B247E">
        <w:tc>
          <w:tcPr>
            <w:tcW w:w="534" w:type="dxa"/>
          </w:tcPr>
          <w:p w14:paraId="6C07A75C" w14:textId="77777777" w:rsidR="005A744E" w:rsidRDefault="005A744E" w:rsidP="006B247E">
            <w:pPr>
              <w:pStyle w:val="Nidung"/>
              <w:ind w:firstLine="0"/>
            </w:pPr>
            <w:r>
              <w:lastRenderedPageBreak/>
              <w:t>9</w:t>
            </w:r>
          </w:p>
        </w:tc>
        <w:tc>
          <w:tcPr>
            <w:tcW w:w="1791" w:type="dxa"/>
          </w:tcPr>
          <w:p w14:paraId="7CAC52D4" w14:textId="77777777" w:rsidR="005A744E" w:rsidRDefault="005A744E" w:rsidP="006B247E">
            <w:pPr>
              <w:pStyle w:val="Nidung"/>
              <w:ind w:firstLine="0"/>
            </w:pPr>
            <w:r>
              <w:t>Từ khóa</w:t>
            </w:r>
          </w:p>
        </w:tc>
        <w:tc>
          <w:tcPr>
            <w:tcW w:w="1132" w:type="dxa"/>
          </w:tcPr>
          <w:p w14:paraId="79F28A1F" w14:textId="77777777" w:rsidR="005A744E" w:rsidRDefault="005A744E" w:rsidP="006B247E">
            <w:pPr>
              <w:pStyle w:val="Nidung"/>
              <w:ind w:firstLine="0"/>
            </w:pPr>
            <w:r>
              <w:t>Chuỗi</w:t>
            </w:r>
          </w:p>
        </w:tc>
        <w:tc>
          <w:tcPr>
            <w:tcW w:w="3364" w:type="dxa"/>
          </w:tcPr>
          <w:p w14:paraId="68A9B1E2" w14:textId="77777777" w:rsidR="005A744E" w:rsidRDefault="005A744E" w:rsidP="006B247E">
            <w:pPr>
              <w:pStyle w:val="Nidung"/>
              <w:ind w:firstLine="0"/>
            </w:pPr>
            <w:r>
              <w:t>Tối đa 255 kí tự</w:t>
            </w:r>
          </w:p>
        </w:tc>
        <w:tc>
          <w:tcPr>
            <w:tcW w:w="2241" w:type="dxa"/>
          </w:tcPr>
          <w:p w14:paraId="511A1739" w14:textId="77777777" w:rsidR="005A744E" w:rsidRDefault="005A744E" w:rsidP="006B247E">
            <w:pPr>
              <w:pStyle w:val="Nidung"/>
              <w:ind w:firstLine="0"/>
            </w:pPr>
            <w:r>
              <w:t>Từ khóa</w:t>
            </w:r>
          </w:p>
        </w:tc>
      </w:tr>
      <w:tr w:rsidR="00747CAB" w14:paraId="2BAA9CC8" w14:textId="77777777" w:rsidTr="006B247E">
        <w:tc>
          <w:tcPr>
            <w:tcW w:w="534" w:type="dxa"/>
          </w:tcPr>
          <w:p w14:paraId="38D4486B" w14:textId="77777777" w:rsidR="00747CAB" w:rsidRDefault="005A744E" w:rsidP="006B247E">
            <w:pPr>
              <w:pStyle w:val="Nidung"/>
              <w:ind w:firstLine="0"/>
            </w:pPr>
            <w:r>
              <w:t>10</w:t>
            </w:r>
          </w:p>
        </w:tc>
        <w:tc>
          <w:tcPr>
            <w:tcW w:w="1791" w:type="dxa"/>
          </w:tcPr>
          <w:p w14:paraId="42EB0DDB" w14:textId="77777777" w:rsidR="00747CAB" w:rsidRDefault="00747CAB" w:rsidP="006B247E">
            <w:pPr>
              <w:pStyle w:val="Nidung"/>
              <w:ind w:firstLine="0"/>
            </w:pPr>
            <w:r>
              <w:t>NguoiTao</w:t>
            </w:r>
          </w:p>
        </w:tc>
        <w:tc>
          <w:tcPr>
            <w:tcW w:w="1132" w:type="dxa"/>
          </w:tcPr>
          <w:p w14:paraId="4E7F745B" w14:textId="77777777" w:rsidR="00747CAB" w:rsidRDefault="00747CAB" w:rsidP="006B247E">
            <w:pPr>
              <w:pStyle w:val="Nidung"/>
              <w:ind w:firstLine="0"/>
            </w:pPr>
            <w:r>
              <w:t>Số nguyên</w:t>
            </w:r>
          </w:p>
        </w:tc>
        <w:tc>
          <w:tcPr>
            <w:tcW w:w="3364" w:type="dxa"/>
          </w:tcPr>
          <w:p w14:paraId="0A9FB32F" w14:textId="77777777" w:rsidR="00747CAB" w:rsidRDefault="00747CAB" w:rsidP="006B247E">
            <w:pPr>
              <w:pStyle w:val="Nidung"/>
              <w:ind w:firstLine="0"/>
            </w:pPr>
            <w:r>
              <w:t>&gt;0</w:t>
            </w:r>
          </w:p>
        </w:tc>
        <w:tc>
          <w:tcPr>
            <w:tcW w:w="2241" w:type="dxa"/>
          </w:tcPr>
          <w:p w14:paraId="2BA9C9AC" w14:textId="77777777" w:rsidR="00747CAB" w:rsidRDefault="00747CAB" w:rsidP="006B247E">
            <w:pPr>
              <w:pStyle w:val="Nidung"/>
              <w:ind w:firstLine="0"/>
            </w:pPr>
            <w:r>
              <w:t>Người tạo</w:t>
            </w:r>
          </w:p>
        </w:tc>
      </w:tr>
      <w:tr w:rsidR="00747CAB" w14:paraId="2B3EDF87" w14:textId="77777777" w:rsidTr="006B247E">
        <w:tc>
          <w:tcPr>
            <w:tcW w:w="534" w:type="dxa"/>
          </w:tcPr>
          <w:p w14:paraId="4B4D8191" w14:textId="77777777" w:rsidR="00747CAB" w:rsidRDefault="005A744E" w:rsidP="006B247E">
            <w:pPr>
              <w:pStyle w:val="Nidung"/>
              <w:ind w:firstLine="0"/>
            </w:pPr>
            <w:r>
              <w:t>11</w:t>
            </w:r>
          </w:p>
        </w:tc>
        <w:tc>
          <w:tcPr>
            <w:tcW w:w="1791" w:type="dxa"/>
          </w:tcPr>
          <w:p w14:paraId="77707A81" w14:textId="77777777" w:rsidR="00747CAB" w:rsidRDefault="00747CAB" w:rsidP="006B247E">
            <w:pPr>
              <w:pStyle w:val="Nidung"/>
              <w:ind w:firstLine="0"/>
            </w:pPr>
            <w:r>
              <w:t>NgayTao</w:t>
            </w:r>
          </w:p>
        </w:tc>
        <w:tc>
          <w:tcPr>
            <w:tcW w:w="1132" w:type="dxa"/>
          </w:tcPr>
          <w:p w14:paraId="3118971B" w14:textId="77777777" w:rsidR="00747CAB" w:rsidRDefault="00747CAB" w:rsidP="006B247E">
            <w:pPr>
              <w:pStyle w:val="Nidung"/>
              <w:ind w:firstLine="0"/>
            </w:pPr>
            <w:r>
              <w:t>Ngày</w:t>
            </w:r>
          </w:p>
        </w:tc>
        <w:tc>
          <w:tcPr>
            <w:tcW w:w="3364" w:type="dxa"/>
          </w:tcPr>
          <w:p w14:paraId="1769C48C" w14:textId="77777777" w:rsidR="00747CAB" w:rsidRDefault="00747CAB" w:rsidP="006B247E">
            <w:pPr>
              <w:pStyle w:val="Nidung"/>
              <w:ind w:firstLine="0"/>
            </w:pPr>
            <w:r>
              <w:t>&gt;= Ngày hiện tại</w:t>
            </w:r>
          </w:p>
        </w:tc>
        <w:tc>
          <w:tcPr>
            <w:tcW w:w="2241" w:type="dxa"/>
          </w:tcPr>
          <w:p w14:paraId="4FA5EB40" w14:textId="77777777" w:rsidR="00747CAB" w:rsidRDefault="00747CAB" w:rsidP="006B247E">
            <w:pPr>
              <w:pStyle w:val="Nidung"/>
              <w:ind w:firstLine="0"/>
            </w:pPr>
            <w:r>
              <w:t>Ngày tạo</w:t>
            </w:r>
          </w:p>
        </w:tc>
      </w:tr>
      <w:tr w:rsidR="00747CAB" w14:paraId="68B08A2E" w14:textId="77777777" w:rsidTr="006B247E">
        <w:tc>
          <w:tcPr>
            <w:tcW w:w="534" w:type="dxa"/>
          </w:tcPr>
          <w:p w14:paraId="2611F963" w14:textId="77777777" w:rsidR="00747CAB" w:rsidRDefault="005A744E" w:rsidP="006B247E">
            <w:pPr>
              <w:pStyle w:val="Nidung"/>
              <w:ind w:firstLine="0"/>
            </w:pPr>
            <w:r>
              <w:t>12</w:t>
            </w:r>
          </w:p>
        </w:tc>
        <w:tc>
          <w:tcPr>
            <w:tcW w:w="1791" w:type="dxa"/>
          </w:tcPr>
          <w:p w14:paraId="1A991F69" w14:textId="77777777" w:rsidR="00747CAB" w:rsidRDefault="00747CAB" w:rsidP="006B247E">
            <w:pPr>
              <w:pStyle w:val="Nidung"/>
              <w:ind w:firstLine="0"/>
            </w:pPr>
            <w:r>
              <w:t>NgayCapNhat</w:t>
            </w:r>
          </w:p>
        </w:tc>
        <w:tc>
          <w:tcPr>
            <w:tcW w:w="1132" w:type="dxa"/>
          </w:tcPr>
          <w:p w14:paraId="7F56CDD1" w14:textId="77777777" w:rsidR="00747CAB" w:rsidRDefault="00747CAB" w:rsidP="006B247E">
            <w:pPr>
              <w:pStyle w:val="Nidung"/>
              <w:ind w:firstLine="0"/>
            </w:pPr>
            <w:r>
              <w:t>Ngày</w:t>
            </w:r>
          </w:p>
        </w:tc>
        <w:tc>
          <w:tcPr>
            <w:tcW w:w="3364" w:type="dxa"/>
          </w:tcPr>
          <w:p w14:paraId="4022C07D" w14:textId="77777777" w:rsidR="00747CAB" w:rsidRDefault="00747CAB" w:rsidP="006B247E">
            <w:pPr>
              <w:pStyle w:val="Nidung"/>
              <w:ind w:firstLine="0"/>
            </w:pPr>
            <w:r>
              <w:t>&gt;=Ngày hiện tại</w:t>
            </w:r>
          </w:p>
        </w:tc>
        <w:tc>
          <w:tcPr>
            <w:tcW w:w="2241" w:type="dxa"/>
          </w:tcPr>
          <w:p w14:paraId="103F551A" w14:textId="77777777" w:rsidR="00747CAB" w:rsidRDefault="00747CAB" w:rsidP="006B247E">
            <w:pPr>
              <w:pStyle w:val="Nidung"/>
              <w:ind w:firstLine="0"/>
            </w:pPr>
            <w:r>
              <w:t>Ngày cập nhật</w:t>
            </w:r>
          </w:p>
        </w:tc>
      </w:tr>
      <w:tr w:rsidR="00747CAB" w14:paraId="045191D0" w14:textId="77777777" w:rsidTr="006B247E">
        <w:tc>
          <w:tcPr>
            <w:tcW w:w="534" w:type="dxa"/>
          </w:tcPr>
          <w:p w14:paraId="57B1E857" w14:textId="77777777" w:rsidR="00747CAB" w:rsidRDefault="005A744E" w:rsidP="006B247E">
            <w:pPr>
              <w:pStyle w:val="Nidung"/>
              <w:ind w:firstLine="0"/>
            </w:pPr>
            <w:r>
              <w:t>13</w:t>
            </w:r>
          </w:p>
        </w:tc>
        <w:tc>
          <w:tcPr>
            <w:tcW w:w="1791" w:type="dxa"/>
          </w:tcPr>
          <w:p w14:paraId="5F2B4571" w14:textId="77777777" w:rsidR="00747CAB" w:rsidRDefault="00747CAB" w:rsidP="006B247E">
            <w:pPr>
              <w:pStyle w:val="Nidung"/>
              <w:ind w:firstLine="0"/>
            </w:pPr>
            <w:r>
              <w:t>NguoiCapNhat</w:t>
            </w:r>
          </w:p>
        </w:tc>
        <w:tc>
          <w:tcPr>
            <w:tcW w:w="1132" w:type="dxa"/>
          </w:tcPr>
          <w:p w14:paraId="1A13F936" w14:textId="77777777" w:rsidR="00747CAB" w:rsidRDefault="00747CAB" w:rsidP="006B247E">
            <w:pPr>
              <w:pStyle w:val="Nidung"/>
              <w:ind w:firstLine="0"/>
            </w:pPr>
            <w:r>
              <w:t>Số nguyên</w:t>
            </w:r>
          </w:p>
        </w:tc>
        <w:tc>
          <w:tcPr>
            <w:tcW w:w="3364" w:type="dxa"/>
          </w:tcPr>
          <w:p w14:paraId="0B4C5B72" w14:textId="77777777" w:rsidR="00747CAB" w:rsidRDefault="00747CAB" w:rsidP="006B247E">
            <w:pPr>
              <w:pStyle w:val="Nidung"/>
              <w:ind w:firstLine="0"/>
            </w:pPr>
            <w:r>
              <w:t>&gt;0</w:t>
            </w:r>
          </w:p>
        </w:tc>
        <w:tc>
          <w:tcPr>
            <w:tcW w:w="2241" w:type="dxa"/>
          </w:tcPr>
          <w:p w14:paraId="0B5CDB31" w14:textId="77777777" w:rsidR="00747CAB" w:rsidRDefault="00747CAB" w:rsidP="006B247E">
            <w:pPr>
              <w:pStyle w:val="Nidung"/>
              <w:ind w:firstLine="0"/>
            </w:pPr>
            <w:r>
              <w:t>Người cập nhật</w:t>
            </w:r>
          </w:p>
        </w:tc>
      </w:tr>
      <w:tr w:rsidR="00747CAB" w14:paraId="4BDEF7BA" w14:textId="77777777" w:rsidTr="006B247E">
        <w:tc>
          <w:tcPr>
            <w:tcW w:w="534" w:type="dxa"/>
          </w:tcPr>
          <w:p w14:paraId="48539614" w14:textId="77777777" w:rsidR="00747CAB" w:rsidRDefault="005A744E" w:rsidP="006B247E">
            <w:pPr>
              <w:pStyle w:val="Nidung"/>
              <w:ind w:firstLine="0"/>
            </w:pPr>
            <w:r>
              <w:t>14</w:t>
            </w:r>
          </w:p>
        </w:tc>
        <w:tc>
          <w:tcPr>
            <w:tcW w:w="1791" w:type="dxa"/>
          </w:tcPr>
          <w:p w14:paraId="49B15BFA" w14:textId="77777777" w:rsidR="00747CAB" w:rsidRDefault="00747CAB" w:rsidP="006B247E">
            <w:pPr>
              <w:pStyle w:val="Nidung"/>
              <w:ind w:firstLine="0"/>
            </w:pPr>
            <w:r>
              <w:t>TrangThai</w:t>
            </w:r>
          </w:p>
        </w:tc>
        <w:tc>
          <w:tcPr>
            <w:tcW w:w="1132" w:type="dxa"/>
          </w:tcPr>
          <w:p w14:paraId="34225013" w14:textId="77777777" w:rsidR="00747CAB" w:rsidRDefault="00747CAB" w:rsidP="006B247E">
            <w:pPr>
              <w:pStyle w:val="Nidung"/>
              <w:ind w:firstLine="0"/>
            </w:pPr>
            <w:r>
              <w:t>Số nguyên</w:t>
            </w:r>
          </w:p>
        </w:tc>
        <w:tc>
          <w:tcPr>
            <w:tcW w:w="3364" w:type="dxa"/>
          </w:tcPr>
          <w:p w14:paraId="2366C2F8" w14:textId="21585211" w:rsidR="00747CAB" w:rsidRDefault="00747CAB" w:rsidP="006B247E">
            <w:pPr>
              <w:pStyle w:val="Nidung"/>
              <w:ind w:firstLine="0"/>
            </w:pPr>
            <w:r>
              <w:t xml:space="preserve">Có </w:t>
            </w:r>
            <w:r w:rsidR="00C63254">
              <w:t>2</w:t>
            </w:r>
            <w:r>
              <w:t xml:space="preserve"> giá trị “0”, “1”</w:t>
            </w:r>
          </w:p>
        </w:tc>
        <w:tc>
          <w:tcPr>
            <w:tcW w:w="2241" w:type="dxa"/>
          </w:tcPr>
          <w:p w14:paraId="3852644F" w14:textId="77777777" w:rsidR="00747CAB" w:rsidRDefault="00747CAB" w:rsidP="006B247E">
            <w:pPr>
              <w:pStyle w:val="Nidung"/>
              <w:ind w:firstLine="0"/>
            </w:pPr>
            <w:r>
              <w:t>Trạng thái</w:t>
            </w:r>
          </w:p>
        </w:tc>
      </w:tr>
    </w:tbl>
    <w:p w14:paraId="43D269EB" w14:textId="77777777" w:rsidR="00747CAB" w:rsidRDefault="00747CAB" w:rsidP="00F05D05">
      <w:pPr>
        <w:pStyle w:val="Nidung"/>
        <w:ind w:firstLine="0"/>
      </w:pPr>
    </w:p>
    <w:p w14:paraId="7A3643EB" w14:textId="77777777" w:rsidR="005A744E" w:rsidRDefault="005A744E" w:rsidP="005A744E">
      <w:pPr>
        <w:pStyle w:val="1111"/>
      </w:pPr>
      <w:bookmarkStart w:id="34" w:name="_Toc183087223"/>
      <w:r>
        <w:t>Lớp Thể loại</w:t>
      </w:r>
      <w:bookmarkEnd w:id="34"/>
    </w:p>
    <w:p w14:paraId="0ED88FA0" w14:textId="77777777" w:rsidR="005A744E" w:rsidRDefault="005A744E" w:rsidP="005A744E">
      <w:pPr>
        <w:pStyle w:val="bang11"/>
        <w:tabs>
          <w:tab w:val="left" w:pos="5245"/>
        </w:tabs>
      </w:pPr>
      <w:bookmarkStart w:id="35" w:name="_Toc183087303"/>
      <w:r>
        <w:t>Lớp Th</w:t>
      </w:r>
      <w:r w:rsidR="00BB3490">
        <w:t>eLoai</w:t>
      </w:r>
      <w:bookmarkEnd w:id="35"/>
    </w:p>
    <w:tbl>
      <w:tblPr>
        <w:tblStyle w:val="TableGrid"/>
        <w:tblW w:w="0" w:type="auto"/>
        <w:tblInd w:w="0" w:type="dxa"/>
        <w:tblLook w:val="04A0" w:firstRow="1" w:lastRow="0" w:firstColumn="1" w:lastColumn="0" w:noHBand="0" w:noVBand="1"/>
      </w:tblPr>
      <w:tblGrid>
        <w:gridCol w:w="534"/>
        <w:gridCol w:w="1791"/>
        <w:gridCol w:w="1132"/>
        <w:gridCol w:w="3364"/>
        <w:gridCol w:w="2241"/>
      </w:tblGrid>
      <w:tr w:rsidR="005A744E" w14:paraId="4CB829AB" w14:textId="77777777" w:rsidTr="006B247E">
        <w:trPr>
          <w:trHeight w:val="693"/>
        </w:trPr>
        <w:tc>
          <w:tcPr>
            <w:tcW w:w="534" w:type="dxa"/>
            <w:shd w:val="clear" w:color="auto" w:fill="D9E2F3" w:themeFill="accent1" w:themeFillTint="33"/>
          </w:tcPr>
          <w:p w14:paraId="250AAD57" w14:textId="77777777" w:rsidR="005A744E" w:rsidRPr="00417B3C" w:rsidRDefault="005A744E" w:rsidP="006B247E">
            <w:pPr>
              <w:pStyle w:val="Nidung"/>
              <w:ind w:firstLine="0"/>
              <w:jc w:val="center"/>
              <w:rPr>
                <w:b/>
                <w:bCs/>
              </w:rPr>
            </w:pPr>
            <w:r w:rsidRPr="00417B3C">
              <w:rPr>
                <w:b/>
                <w:bCs/>
              </w:rPr>
              <w:t>Stt</w:t>
            </w:r>
          </w:p>
        </w:tc>
        <w:tc>
          <w:tcPr>
            <w:tcW w:w="1791" w:type="dxa"/>
            <w:shd w:val="clear" w:color="auto" w:fill="D9E2F3" w:themeFill="accent1" w:themeFillTint="33"/>
          </w:tcPr>
          <w:p w14:paraId="25A8AFA2" w14:textId="77777777" w:rsidR="005A744E" w:rsidRPr="00417B3C" w:rsidRDefault="005A744E" w:rsidP="006B247E">
            <w:pPr>
              <w:pStyle w:val="Nidung"/>
              <w:ind w:firstLine="0"/>
              <w:jc w:val="center"/>
              <w:rPr>
                <w:b/>
                <w:bCs/>
              </w:rPr>
            </w:pPr>
            <w:r w:rsidRPr="00417B3C">
              <w:rPr>
                <w:b/>
                <w:bCs/>
              </w:rPr>
              <w:t>Thuộc tính</w:t>
            </w:r>
          </w:p>
        </w:tc>
        <w:tc>
          <w:tcPr>
            <w:tcW w:w="1132" w:type="dxa"/>
            <w:shd w:val="clear" w:color="auto" w:fill="D9E2F3" w:themeFill="accent1" w:themeFillTint="33"/>
          </w:tcPr>
          <w:p w14:paraId="5366A933" w14:textId="77777777" w:rsidR="005A744E" w:rsidRPr="00417B3C" w:rsidRDefault="005A744E" w:rsidP="006B247E">
            <w:pPr>
              <w:pStyle w:val="Nidung"/>
              <w:ind w:firstLine="0"/>
              <w:jc w:val="center"/>
              <w:rPr>
                <w:b/>
                <w:bCs/>
              </w:rPr>
            </w:pPr>
            <w:r w:rsidRPr="00417B3C">
              <w:rPr>
                <w:b/>
                <w:bCs/>
              </w:rPr>
              <w:t>Kiểu</w:t>
            </w:r>
          </w:p>
        </w:tc>
        <w:tc>
          <w:tcPr>
            <w:tcW w:w="3364" w:type="dxa"/>
            <w:shd w:val="clear" w:color="auto" w:fill="D9E2F3" w:themeFill="accent1" w:themeFillTint="33"/>
          </w:tcPr>
          <w:p w14:paraId="2475F115" w14:textId="77777777" w:rsidR="005A744E" w:rsidRPr="00417B3C" w:rsidRDefault="005A744E" w:rsidP="006B247E">
            <w:pPr>
              <w:pStyle w:val="Nidung"/>
              <w:ind w:firstLine="0"/>
              <w:jc w:val="center"/>
              <w:rPr>
                <w:b/>
                <w:bCs/>
              </w:rPr>
            </w:pPr>
            <w:r w:rsidRPr="00417B3C">
              <w:rPr>
                <w:b/>
                <w:bCs/>
              </w:rPr>
              <w:t>Miền giá trị</w:t>
            </w:r>
          </w:p>
        </w:tc>
        <w:tc>
          <w:tcPr>
            <w:tcW w:w="2241" w:type="dxa"/>
            <w:shd w:val="clear" w:color="auto" w:fill="D9E2F3" w:themeFill="accent1" w:themeFillTint="33"/>
          </w:tcPr>
          <w:p w14:paraId="5BAE6727" w14:textId="77777777" w:rsidR="005A744E" w:rsidRPr="00417B3C" w:rsidRDefault="005A744E" w:rsidP="006B247E">
            <w:pPr>
              <w:pStyle w:val="Nidung"/>
              <w:ind w:firstLine="0"/>
              <w:jc w:val="center"/>
              <w:rPr>
                <w:b/>
                <w:bCs/>
              </w:rPr>
            </w:pPr>
            <w:r w:rsidRPr="00417B3C">
              <w:rPr>
                <w:b/>
                <w:bCs/>
              </w:rPr>
              <w:t>Ý nghĩa</w:t>
            </w:r>
          </w:p>
        </w:tc>
      </w:tr>
      <w:tr w:rsidR="005A744E" w14:paraId="1A62C170" w14:textId="77777777" w:rsidTr="006B247E">
        <w:trPr>
          <w:trHeight w:val="547"/>
        </w:trPr>
        <w:tc>
          <w:tcPr>
            <w:tcW w:w="534" w:type="dxa"/>
          </w:tcPr>
          <w:p w14:paraId="5023718B" w14:textId="77777777" w:rsidR="005A744E" w:rsidRDefault="005A744E" w:rsidP="006B247E">
            <w:pPr>
              <w:pStyle w:val="Nidung"/>
              <w:ind w:firstLine="0"/>
            </w:pPr>
            <w:r>
              <w:t>1</w:t>
            </w:r>
          </w:p>
        </w:tc>
        <w:tc>
          <w:tcPr>
            <w:tcW w:w="1791" w:type="dxa"/>
          </w:tcPr>
          <w:p w14:paraId="7AC7B4F7" w14:textId="446F5CCE" w:rsidR="005A744E" w:rsidRDefault="00C63254" w:rsidP="006B247E">
            <w:pPr>
              <w:pStyle w:val="Nidung"/>
              <w:ind w:firstLine="0"/>
            </w:pPr>
            <w:r>
              <w:t>MaTheLoai</w:t>
            </w:r>
          </w:p>
        </w:tc>
        <w:tc>
          <w:tcPr>
            <w:tcW w:w="1132" w:type="dxa"/>
          </w:tcPr>
          <w:p w14:paraId="5A764EE8" w14:textId="77777777" w:rsidR="005A744E" w:rsidRDefault="005A744E" w:rsidP="006B247E">
            <w:pPr>
              <w:pStyle w:val="Nidung"/>
              <w:ind w:firstLine="0"/>
            </w:pPr>
            <w:r>
              <w:t>Số nguyên</w:t>
            </w:r>
          </w:p>
        </w:tc>
        <w:tc>
          <w:tcPr>
            <w:tcW w:w="3364" w:type="dxa"/>
          </w:tcPr>
          <w:p w14:paraId="07BDF8C5" w14:textId="77777777" w:rsidR="005A744E" w:rsidRDefault="005A744E" w:rsidP="006B247E">
            <w:pPr>
              <w:pStyle w:val="Nidung"/>
              <w:ind w:firstLine="0"/>
            </w:pPr>
            <w:r>
              <w:t>&gt;0 (Tự sinh)</w:t>
            </w:r>
          </w:p>
        </w:tc>
        <w:tc>
          <w:tcPr>
            <w:tcW w:w="2241" w:type="dxa"/>
          </w:tcPr>
          <w:p w14:paraId="1DFD52EB" w14:textId="08967AF2" w:rsidR="005A744E" w:rsidRDefault="00024AD2" w:rsidP="00024AD2">
            <w:pPr>
              <w:pStyle w:val="Nidung"/>
              <w:ind w:firstLine="0"/>
              <w:jc w:val="left"/>
            </w:pPr>
            <w:r>
              <w:t>Mã thể loại</w:t>
            </w:r>
          </w:p>
        </w:tc>
      </w:tr>
      <w:tr w:rsidR="005A744E" w14:paraId="30D62440" w14:textId="77777777" w:rsidTr="006B247E">
        <w:tc>
          <w:tcPr>
            <w:tcW w:w="534" w:type="dxa"/>
          </w:tcPr>
          <w:p w14:paraId="69A17549" w14:textId="17862698" w:rsidR="005A744E" w:rsidRDefault="00B03282" w:rsidP="006B247E">
            <w:pPr>
              <w:pStyle w:val="Nidung"/>
              <w:ind w:firstLine="0"/>
            </w:pPr>
            <w:r>
              <w:t>2</w:t>
            </w:r>
          </w:p>
        </w:tc>
        <w:tc>
          <w:tcPr>
            <w:tcW w:w="1791" w:type="dxa"/>
          </w:tcPr>
          <w:p w14:paraId="721D66EE" w14:textId="77777777" w:rsidR="005A744E" w:rsidRDefault="005A744E" w:rsidP="006B247E">
            <w:pPr>
              <w:pStyle w:val="Nidung"/>
              <w:ind w:firstLine="0"/>
            </w:pPr>
            <w:r>
              <w:t>T</w:t>
            </w:r>
            <w:r w:rsidR="00173DC3">
              <w:t>enTheLoai</w:t>
            </w:r>
          </w:p>
        </w:tc>
        <w:tc>
          <w:tcPr>
            <w:tcW w:w="1132" w:type="dxa"/>
          </w:tcPr>
          <w:p w14:paraId="6D02AA80" w14:textId="77777777" w:rsidR="005A744E" w:rsidRDefault="00173DC3" w:rsidP="006B247E">
            <w:pPr>
              <w:pStyle w:val="Nidung"/>
              <w:ind w:firstLine="0"/>
            </w:pPr>
            <w:r>
              <w:t>Chuỗi</w:t>
            </w:r>
          </w:p>
        </w:tc>
        <w:tc>
          <w:tcPr>
            <w:tcW w:w="3364" w:type="dxa"/>
          </w:tcPr>
          <w:p w14:paraId="1A53DC06" w14:textId="77777777" w:rsidR="005A744E" w:rsidRDefault="005A744E" w:rsidP="006B247E">
            <w:pPr>
              <w:pStyle w:val="Nidung"/>
              <w:ind w:firstLine="0"/>
            </w:pPr>
            <w:r>
              <w:t>Tối đa 255 kí tự</w:t>
            </w:r>
          </w:p>
        </w:tc>
        <w:tc>
          <w:tcPr>
            <w:tcW w:w="2241" w:type="dxa"/>
          </w:tcPr>
          <w:p w14:paraId="1E2C9ED5" w14:textId="77777777" w:rsidR="005A744E" w:rsidRDefault="005A744E" w:rsidP="006B247E">
            <w:pPr>
              <w:pStyle w:val="Nidung"/>
              <w:ind w:firstLine="0"/>
            </w:pPr>
            <w:r>
              <w:t xml:space="preserve">Tên </w:t>
            </w:r>
            <w:r w:rsidR="00173DC3">
              <w:t>thể loại</w:t>
            </w:r>
          </w:p>
        </w:tc>
      </w:tr>
      <w:tr w:rsidR="005A744E" w14:paraId="5168F259" w14:textId="77777777" w:rsidTr="006B247E">
        <w:tc>
          <w:tcPr>
            <w:tcW w:w="534" w:type="dxa"/>
          </w:tcPr>
          <w:p w14:paraId="2239810C" w14:textId="18BF185F" w:rsidR="005A744E" w:rsidRDefault="00B03282" w:rsidP="006B247E">
            <w:pPr>
              <w:pStyle w:val="Nidung"/>
              <w:ind w:firstLine="0"/>
            </w:pPr>
            <w:r>
              <w:t>3</w:t>
            </w:r>
          </w:p>
        </w:tc>
        <w:tc>
          <w:tcPr>
            <w:tcW w:w="1791" w:type="dxa"/>
          </w:tcPr>
          <w:p w14:paraId="13185C04" w14:textId="77777777" w:rsidR="005A744E" w:rsidRDefault="005A744E" w:rsidP="006B247E">
            <w:pPr>
              <w:pStyle w:val="Nidung"/>
              <w:ind w:firstLine="0"/>
            </w:pPr>
            <w:r>
              <w:t>NguoiTao</w:t>
            </w:r>
          </w:p>
        </w:tc>
        <w:tc>
          <w:tcPr>
            <w:tcW w:w="1132" w:type="dxa"/>
          </w:tcPr>
          <w:p w14:paraId="288EB0D7" w14:textId="77777777" w:rsidR="005A744E" w:rsidRDefault="005A744E" w:rsidP="006B247E">
            <w:pPr>
              <w:pStyle w:val="Nidung"/>
              <w:ind w:firstLine="0"/>
            </w:pPr>
            <w:r>
              <w:t>Số nguyên</w:t>
            </w:r>
          </w:p>
        </w:tc>
        <w:tc>
          <w:tcPr>
            <w:tcW w:w="3364" w:type="dxa"/>
          </w:tcPr>
          <w:p w14:paraId="0522E21B" w14:textId="77777777" w:rsidR="005A744E" w:rsidRDefault="005A744E" w:rsidP="006B247E">
            <w:pPr>
              <w:pStyle w:val="Nidung"/>
              <w:ind w:firstLine="0"/>
            </w:pPr>
            <w:r>
              <w:t>&gt;0</w:t>
            </w:r>
          </w:p>
        </w:tc>
        <w:tc>
          <w:tcPr>
            <w:tcW w:w="2241" w:type="dxa"/>
          </w:tcPr>
          <w:p w14:paraId="2648C98D" w14:textId="77777777" w:rsidR="005A744E" w:rsidRDefault="005A744E" w:rsidP="006B247E">
            <w:pPr>
              <w:pStyle w:val="Nidung"/>
              <w:ind w:firstLine="0"/>
            </w:pPr>
            <w:r>
              <w:t>Người tạo</w:t>
            </w:r>
          </w:p>
        </w:tc>
      </w:tr>
      <w:tr w:rsidR="005A744E" w14:paraId="3B9BAD8B" w14:textId="77777777" w:rsidTr="006B247E">
        <w:tc>
          <w:tcPr>
            <w:tcW w:w="534" w:type="dxa"/>
          </w:tcPr>
          <w:p w14:paraId="42262F27" w14:textId="60708CF9" w:rsidR="005A744E" w:rsidRDefault="00B03282" w:rsidP="006B247E">
            <w:pPr>
              <w:pStyle w:val="Nidung"/>
              <w:ind w:firstLine="0"/>
            </w:pPr>
            <w:r>
              <w:t>4</w:t>
            </w:r>
          </w:p>
        </w:tc>
        <w:tc>
          <w:tcPr>
            <w:tcW w:w="1791" w:type="dxa"/>
          </w:tcPr>
          <w:p w14:paraId="4DEBB772" w14:textId="77777777" w:rsidR="005A744E" w:rsidRDefault="005A744E" w:rsidP="006B247E">
            <w:pPr>
              <w:pStyle w:val="Nidung"/>
              <w:ind w:firstLine="0"/>
            </w:pPr>
            <w:r>
              <w:t>NgayTao</w:t>
            </w:r>
          </w:p>
        </w:tc>
        <w:tc>
          <w:tcPr>
            <w:tcW w:w="1132" w:type="dxa"/>
          </w:tcPr>
          <w:p w14:paraId="66E966CE" w14:textId="77777777" w:rsidR="005A744E" w:rsidRDefault="005A744E" w:rsidP="006B247E">
            <w:pPr>
              <w:pStyle w:val="Nidung"/>
              <w:ind w:firstLine="0"/>
            </w:pPr>
            <w:r>
              <w:t>Ngày</w:t>
            </w:r>
          </w:p>
        </w:tc>
        <w:tc>
          <w:tcPr>
            <w:tcW w:w="3364" w:type="dxa"/>
          </w:tcPr>
          <w:p w14:paraId="2319D73C" w14:textId="77777777" w:rsidR="005A744E" w:rsidRDefault="005A744E" w:rsidP="006B247E">
            <w:pPr>
              <w:pStyle w:val="Nidung"/>
              <w:ind w:firstLine="0"/>
            </w:pPr>
            <w:r>
              <w:t>&gt;= Ngày hiện tại</w:t>
            </w:r>
          </w:p>
        </w:tc>
        <w:tc>
          <w:tcPr>
            <w:tcW w:w="2241" w:type="dxa"/>
          </w:tcPr>
          <w:p w14:paraId="3162EFF1" w14:textId="77777777" w:rsidR="005A744E" w:rsidRDefault="005A744E" w:rsidP="006B247E">
            <w:pPr>
              <w:pStyle w:val="Nidung"/>
              <w:ind w:firstLine="0"/>
            </w:pPr>
            <w:r>
              <w:t>Ngày tạo</w:t>
            </w:r>
          </w:p>
        </w:tc>
      </w:tr>
      <w:tr w:rsidR="005A744E" w14:paraId="4E3A108B" w14:textId="77777777" w:rsidTr="006B247E">
        <w:tc>
          <w:tcPr>
            <w:tcW w:w="534" w:type="dxa"/>
          </w:tcPr>
          <w:p w14:paraId="5E5D81CA" w14:textId="366933B1" w:rsidR="005A744E" w:rsidRDefault="00B03282" w:rsidP="006B247E">
            <w:pPr>
              <w:pStyle w:val="Nidung"/>
              <w:ind w:firstLine="0"/>
            </w:pPr>
            <w:r>
              <w:t>5</w:t>
            </w:r>
          </w:p>
        </w:tc>
        <w:tc>
          <w:tcPr>
            <w:tcW w:w="1791" w:type="dxa"/>
          </w:tcPr>
          <w:p w14:paraId="4449097C" w14:textId="77777777" w:rsidR="005A744E" w:rsidRDefault="005A744E" w:rsidP="006B247E">
            <w:pPr>
              <w:pStyle w:val="Nidung"/>
              <w:ind w:firstLine="0"/>
            </w:pPr>
            <w:r>
              <w:t>NgayCapNhat</w:t>
            </w:r>
          </w:p>
        </w:tc>
        <w:tc>
          <w:tcPr>
            <w:tcW w:w="1132" w:type="dxa"/>
          </w:tcPr>
          <w:p w14:paraId="40FDB17D" w14:textId="77777777" w:rsidR="005A744E" w:rsidRDefault="005A744E" w:rsidP="006B247E">
            <w:pPr>
              <w:pStyle w:val="Nidung"/>
              <w:ind w:firstLine="0"/>
            </w:pPr>
            <w:r>
              <w:t>Ngày</w:t>
            </w:r>
          </w:p>
        </w:tc>
        <w:tc>
          <w:tcPr>
            <w:tcW w:w="3364" w:type="dxa"/>
          </w:tcPr>
          <w:p w14:paraId="5F8EE146" w14:textId="77777777" w:rsidR="005A744E" w:rsidRDefault="005A744E" w:rsidP="006B247E">
            <w:pPr>
              <w:pStyle w:val="Nidung"/>
              <w:ind w:firstLine="0"/>
            </w:pPr>
            <w:r>
              <w:t>&gt;=Ngày hiện tại</w:t>
            </w:r>
          </w:p>
        </w:tc>
        <w:tc>
          <w:tcPr>
            <w:tcW w:w="2241" w:type="dxa"/>
          </w:tcPr>
          <w:p w14:paraId="0765249B" w14:textId="77777777" w:rsidR="005A744E" w:rsidRDefault="005A744E" w:rsidP="006B247E">
            <w:pPr>
              <w:pStyle w:val="Nidung"/>
              <w:ind w:firstLine="0"/>
            </w:pPr>
            <w:r>
              <w:t>Ngày cập nhật</w:t>
            </w:r>
          </w:p>
        </w:tc>
      </w:tr>
      <w:tr w:rsidR="005A744E" w14:paraId="4155634E" w14:textId="77777777" w:rsidTr="006B247E">
        <w:tc>
          <w:tcPr>
            <w:tcW w:w="534" w:type="dxa"/>
          </w:tcPr>
          <w:p w14:paraId="24999437" w14:textId="3DC105B4" w:rsidR="005A744E" w:rsidRDefault="00B03282" w:rsidP="006B247E">
            <w:pPr>
              <w:pStyle w:val="Nidung"/>
              <w:ind w:firstLine="0"/>
            </w:pPr>
            <w:r>
              <w:t>6</w:t>
            </w:r>
          </w:p>
        </w:tc>
        <w:tc>
          <w:tcPr>
            <w:tcW w:w="1791" w:type="dxa"/>
          </w:tcPr>
          <w:p w14:paraId="32D7D527" w14:textId="77777777" w:rsidR="005A744E" w:rsidRDefault="005A744E" w:rsidP="006B247E">
            <w:pPr>
              <w:pStyle w:val="Nidung"/>
              <w:ind w:firstLine="0"/>
            </w:pPr>
            <w:r>
              <w:t>NguoiCapNhat</w:t>
            </w:r>
          </w:p>
        </w:tc>
        <w:tc>
          <w:tcPr>
            <w:tcW w:w="1132" w:type="dxa"/>
          </w:tcPr>
          <w:p w14:paraId="1D190479" w14:textId="77777777" w:rsidR="005A744E" w:rsidRDefault="005A744E" w:rsidP="006B247E">
            <w:pPr>
              <w:pStyle w:val="Nidung"/>
              <w:ind w:firstLine="0"/>
            </w:pPr>
            <w:r>
              <w:t>Số nguyên</w:t>
            </w:r>
          </w:p>
        </w:tc>
        <w:tc>
          <w:tcPr>
            <w:tcW w:w="3364" w:type="dxa"/>
          </w:tcPr>
          <w:p w14:paraId="63CD5E7C" w14:textId="77777777" w:rsidR="005A744E" w:rsidRDefault="005A744E" w:rsidP="006B247E">
            <w:pPr>
              <w:pStyle w:val="Nidung"/>
              <w:ind w:firstLine="0"/>
            </w:pPr>
            <w:r>
              <w:t>&gt;0</w:t>
            </w:r>
          </w:p>
        </w:tc>
        <w:tc>
          <w:tcPr>
            <w:tcW w:w="2241" w:type="dxa"/>
          </w:tcPr>
          <w:p w14:paraId="58AEB4A8" w14:textId="77777777" w:rsidR="005A744E" w:rsidRDefault="005A744E" w:rsidP="006B247E">
            <w:pPr>
              <w:pStyle w:val="Nidung"/>
              <w:ind w:firstLine="0"/>
            </w:pPr>
            <w:r>
              <w:t>Người cập nhật</w:t>
            </w:r>
          </w:p>
        </w:tc>
      </w:tr>
      <w:tr w:rsidR="005A744E" w14:paraId="1EAAD880" w14:textId="77777777" w:rsidTr="006B247E">
        <w:tc>
          <w:tcPr>
            <w:tcW w:w="534" w:type="dxa"/>
          </w:tcPr>
          <w:p w14:paraId="03CF6BC0" w14:textId="1942C6F0" w:rsidR="005A744E" w:rsidRDefault="00B03282" w:rsidP="006B247E">
            <w:pPr>
              <w:pStyle w:val="Nidung"/>
              <w:ind w:firstLine="0"/>
            </w:pPr>
            <w:r>
              <w:t>7</w:t>
            </w:r>
          </w:p>
        </w:tc>
        <w:tc>
          <w:tcPr>
            <w:tcW w:w="1791" w:type="dxa"/>
          </w:tcPr>
          <w:p w14:paraId="47655202" w14:textId="77777777" w:rsidR="005A744E" w:rsidRDefault="005A744E" w:rsidP="006B247E">
            <w:pPr>
              <w:pStyle w:val="Nidung"/>
              <w:ind w:firstLine="0"/>
            </w:pPr>
            <w:r>
              <w:t>TrangThai</w:t>
            </w:r>
          </w:p>
        </w:tc>
        <w:tc>
          <w:tcPr>
            <w:tcW w:w="1132" w:type="dxa"/>
          </w:tcPr>
          <w:p w14:paraId="1507E57B" w14:textId="77777777" w:rsidR="005A744E" w:rsidRDefault="005A744E" w:rsidP="006B247E">
            <w:pPr>
              <w:pStyle w:val="Nidung"/>
              <w:ind w:firstLine="0"/>
            </w:pPr>
            <w:r>
              <w:t>Số nguyên</w:t>
            </w:r>
          </w:p>
        </w:tc>
        <w:tc>
          <w:tcPr>
            <w:tcW w:w="3364" w:type="dxa"/>
          </w:tcPr>
          <w:p w14:paraId="6AFB4F7C" w14:textId="2E769CE5" w:rsidR="005A744E" w:rsidRDefault="005A744E" w:rsidP="006B247E">
            <w:pPr>
              <w:pStyle w:val="Nidung"/>
              <w:ind w:firstLine="0"/>
            </w:pPr>
            <w:r>
              <w:t xml:space="preserve">Có </w:t>
            </w:r>
            <w:r w:rsidR="00B03282">
              <w:t>2</w:t>
            </w:r>
            <w:r>
              <w:t xml:space="preserve"> giá trị “0”, “1”</w:t>
            </w:r>
          </w:p>
        </w:tc>
        <w:tc>
          <w:tcPr>
            <w:tcW w:w="2241" w:type="dxa"/>
          </w:tcPr>
          <w:p w14:paraId="462543E7" w14:textId="77777777" w:rsidR="005A744E" w:rsidRDefault="005A744E" w:rsidP="006B247E">
            <w:pPr>
              <w:pStyle w:val="Nidung"/>
              <w:ind w:firstLine="0"/>
            </w:pPr>
            <w:r>
              <w:t>Trạng thái</w:t>
            </w:r>
          </w:p>
        </w:tc>
      </w:tr>
    </w:tbl>
    <w:p w14:paraId="1B406957" w14:textId="77777777" w:rsidR="005A744E" w:rsidRDefault="005A744E" w:rsidP="00F05D05">
      <w:pPr>
        <w:pStyle w:val="Nidung"/>
        <w:ind w:firstLine="0"/>
      </w:pPr>
    </w:p>
    <w:p w14:paraId="1115E2FC" w14:textId="77777777" w:rsidR="0079160F" w:rsidRDefault="0079160F" w:rsidP="0079160F">
      <w:pPr>
        <w:pStyle w:val="1111"/>
      </w:pPr>
      <w:bookmarkStart w:id="36" w:name="_Toc183087224"/>
      <w:r>
        <w:t xml:space="preserve">Lớp </w:t>
      </w:r>
      <w:r w:rsidR="00054C6A">
        <w:t>Người dùng</w:t>
      </w:r>
      <w:bookmarkEnd w:id="36"/>
    </w:p>
    <w:p w14:paraId="0FB18FC1" w14:textId="77777777" w:rsidR="0079160F" w:rsidRDefault="0079160F" w:rsidP="0079160F">
      <w:pPr>
        <w:pStyle w:val="bang11"/>
        <w:tabs>
          <w:tab w:val="left" w:pos="5245"/>
        </w:tabs>
      </w:pPr>
      <w:bookmarkStart w:id="37" w:name="_Toc183087304"/>
      <w:r>
        <w:t xml:space="preserve">Lớp </w:t>
      </w:r>
      <w:r w:rsidR="00965C88">
        <w:t>NguoiDung</w:t>
      </w:r>
      <w:bookmarkEnd w:id="37"/>
    </w:p>
    <w:tbl>
      <w:tblPr>
        <w:tblStyle w:val="TableGrid"/>
        <w:tblW w:w="0" w:type="auto"/>
        <w:tblInd w:w="0" w:type="dxa"/>
        <w:tblLook w:val="04A0" w:firstRow="1" w:lastRow="0" w:firstColumn="1" w:lastColumn="0" w:noHBand="0" w:noVBand="1"/>
      </w:tblPr>
      <w:tblGrid>
        <w:gridCol w:w="534"/>
        <w:gridCol w:w="2180"/>
        <w:gridCol w:w="1117"/>
        <w:gridCol w:w="3129"/>
        <w:gridCol w:w="2102"/>
      </w:tblGrid>
      <w:tr w:rsidR="0079160F" w14:paraId="6DC20EF2" w14:textId="77777777" w:rsidTr="0082370A">
        <w:trPr>
          <w:trHeight w:val="693"/>
        </w:trPr>
        <w:tc>
          <w:tcPr>
            <w:tcW w:w="534" w:type="dxa"/>
            <w:shd w:val="clear" w:color="auto" w:fill="D9E2F3" w:themeFill="accent1" w:themeFillTint="33"/>
          </w:tcPr>
          <w:p w14:paraId="29E4870D" w14:textId="77777777" w:rsidR="0079160F" w:rsidRPr="00417B3C" w:rsidRDefault="0079160F" w:rsidP="006B247E">
            <w:pPr>
              <w:pStyle w:val="Nidung"/>
              <w:ind w:firstLine="0"/>
              <w:jc w:val="center"/>
              <w:rPr>
                <w:b/>
                <w:bCs/>
              </w:rPr>
            </w:pPr>
            <w:r w:rsidRPr="00417B3C">
              <w:rPr>
                <w:b/>
                <w:bCs/>
              </w:rPr>
              <w:t>Stt</w:t>
            </w:r>
          </w:p>
        </w:tc>
        <w:tc>
          <w:tcPr>
            <w:tcW w:w="2180" w:type="dxa"/>
            <w:shd w:val="clear" w:color="auto" w:fill="D9E2F3" w:themeFill="accent1" w:themeFillTint="33"/>
          </w:tcPr>
          <w:p w14:paraId="3F1DD072" w14:textId="77777777" w:rsidR="0079160F" w:rsidRPr="00417B3C" w:rsidRDefault="0079160F" w:rsidP="006B247E">
            <w:pPr>
              <w:pStyle w:val="Nidung"/>
              <w:ind w:firstLine="0"/>
              <w:jc w:val="center"/>
              <w:rPr>
                <w:b/>
                <w:bCs/>
              </w:rPr>
            </w:pPr>
            <w:r w:rsidRPr="00417B3C">
              <w:rPr>
                <w:b/>
                <w:bCs/>
              </w:rPr>
              <w:t>Thuộc tính</w:t>
            </w:r>
          </w:p>
        </w:tc>
        <w:tc>
          <w:tcPr>
            <w:tcW w:w="1117" w:type="dxa"/>
            <w:shd w:val="clear" w:color="auto" w:fill="D9E2F3" w:themeFill="accent1" w:themeFillTint="33"/>
          </w:tcPr>
          <w:p w14:paraId="75D26D44" w14:textId="77777777" w:rsidR="0079160F" w:rsidRPr="00417B3C" w:rsidRDefault="0079160F" w:rsidP="006B247E">
            <w:pPr>
              <w:pStyle w:val="Nidung"/>
              <w:ind w:firstLine="0"/>
              <w:jc w:val="center"/>
              <w:rPr>
                <w:b/>
                <w:bCs/>
              </w:rPr>
            </w:pPr>
            <w:r w:rsidRPr="00417B3C">
              <w:rPr>
                <w:b/>
                <w:bCs/>
              </w:rPr>
              <w:t>Kiểu</w:t>
            </w:r>
          </w:p>
        </w:tc>
        <w:tc>
          <w:tcPr>
            <w:tcW w:w="3129" w:type="dxa"/>
            <w:shd w:val="clear" w:color="auto" w:fill="D9E2F3" w:themeFill="accent1" w:themeFillTint="33"/>
          </w:tcPr>
          <w:p w14:paraId="24B6D153" w14:textId="77777777" w:rsidR="0079160F" w:rsidRPr="00417B3C" w:rsidRDefault="0079160F" w:rsidP="006B247E">
            <w:pPr>
              <w:pStyle w:val="Nidung"/>
              <w:ind w:firstLine="0"/>
              <w:jc w:val="center"/>
              <w:rPr>
                <w:b/>
                <w:bCs/>
              </w:rPr>
            </w:pPr>
            <w:r w:rsidRPr="00417B3C">
              <w:rPr>
                <w:b/>
                <w:bCs/>
              </w:rPr>
              <w:t>Miền giá trị</w:t>
            </w:r>
          </w:p>
        </w:tc>
        <w:tc>
          <w:tcPr>
            <w:tcW w:w="2102" w:type="dxa"/>
            <w:shd w:val="clear" w:color="auto" w:fill="D9E2F3" w:themeFill="accent1" w:themeFillTint="33"/>
          </w:tcPr>
          <w:p w14:paraId="14892E4D" w14:textId="77777777" w:rsidR="0079160F" w:rsidRPr="00417B3C" w:rsidRDefault="0079160F" w:rsidP="006B247E">
            <w:pPr>
              <w:pStyle w:val="Nidung"/>
              <w:ind w:firstLine="0"/>
              <w:jc w:val="center"/>
              <w:rPr>
                <w:b/>
                <w:bCs/>
              </w:rPr>
            </w:pPr>
            <w:r w:rsidRPr="00417B3C">
              <w:rPr>
                <w:b/>
                <w:bCs/>
              </w:rPr>
              <w:t>Ý nghĩa</w:t>
            </w:r>
          </w:p>
        </w:tc>
      </w:tr>
      <w:tr w:rsidR="0079160F" w14:paraId="11B08E89" w14:textId="77777777" w:rsidTr="0082370A">
        <w:trPr>
          <w:trHeight w:val="547"/>
        </w:trPr>
        <w:tc>
          <w:tcPr>
            <w:tcW w:w="534" w:type="dxa"/>
          </w:tcPr>
          <w:p w14:paraId="48C444FD" w14:textId="77777777" w:rsidR="0079160F" w:rsidRDefault="0079160F" w:rsidP="006B247E">
            <w:pPr>
              <w:pStyle w:val="Nidung"/>
              <w:ind w:firstLine="0"/>
            </w:pPr>
            <w:r>
              <w:t>1</w:t>
            </w:r>
          </w:p>
        </w:tc>
        <w:tc>
          <w:tcPr>
            <w:tcW w:w="2180" w:type="dxa"/>
          </w:tcPr>
          <w:p w14:paraId="2C97671E" w14:textId="77777777" w:rsidR="0079160F" w:rsidRDefault="00054C6A" w:rsidP="006B247E">
            <w:pPr>
              <w:pStyle w:val="Nidung"/>
              <w:ind w:firstLine="0"/>
            </w:pPr>
            <w:r>
              <w:t>MaND</w:t>
            </w:r>
          </w:p>
        </w:tc>
        <w:tc>
          <w:tcPr>
            <w:tcW w:w="1117" w:type="dxa"/>
          </w:tcPr>
          <w:p w14:paraId="475BAF22" w14:textId="77777777" w:rsidR="0079160F" w:rsidRDefault="0079160F" w:rsidP="006B247E">
            <w:pPr>
              <w:pStyle w:val="Nidung"/>
              <w:ind w:firstLine="0"/>
            </w:pPr>
            <w:r>
              <w:t>Số nguyên</w:t>
            </w:r>
          </w:p>
        </w:tc>
        <w:tc>
          <w:tcPr>
            <w:tcW w:w="3129" w:type="dxa"/>
          </w:tcPr>
          <w:p w14:paraId="235A7EE6" w14:textId="77777777" w:rsidR="0079160F" w:rsidRDefault="0079160F" w:rsidP="006B247E">
            <w:pPr>
              <w:pStyle w:val="Nidung"/>
              <w:ind w:firstLine="0"/>
            </w:pPr>
            <w:r>
              <w:t>&gt;0 (Tự sinh)</w:t>
            </w:r>
          </w:p>
        </w:tc>
        <w:tc>
          <w:tcPr>
            <w:tcW w:w="2102" w:type="dxa"/>
          </w:tcPr>
          <w:p w14:paraId="61C30556" w14:textId="77777777" w:rsidR="0079160F" w:rsidRDefault="00054C6A" w:rsidP="006B247E">
            <w:pPr>
              <w:pStyle w:val="Nidung"/>
              <w:ind w:firstLine="0"/>
            </w:pPr>
            <w:r>
              <w:t>Mã người dùng</w:t>
            </w:r>
          </w:p>
        </w:tc>
      </w:tr>
      <w:tr w:rsidR="0079160F" w14:paraId="48E77939" w14:textId="77777777" w:rsidTr="0082370A">
        <w:tc>
          <w:tcPr>
            <w:tcW w:w="534" w:type="dxa"/>
          </w:tcPr>
          <w:p w14:paraId="3D58CC86" w14:textId="77777777" w:rsidR="0079160F" w:rsidRDefault="0079160F" w:rsidP="006B247E">
            <w:pPr>
              <w:pStyle w:val="Nidung"/>
              <w:ind w:firstLine="0"/>
            </w:pPr>
            <w:r>
              <w:t>2</w:t>
            </w:r>
          </w:p>
        </w:tc>
        <w:tc>
          <w:tcPr>
            <w:tcW w:w="2180" w:type="dxa"/>
          </w:tcPr>
          <w:p w14:paraId="12AB17B6" w14:textId="77777777" w:rsidR="0079160F" w:rsidRDefault="00054C6A" w:rsidP="006B247E">
            <w:pPr>
              <w:pStyle w:val="Nidung"/>
              <w:ind w:firstLine="0"/>
            </w:pPr>
            <w:r>
              <w:t>TenND</w:t>
            </w:r>
          </w:p>
        </w:tc>
        <w:tc>
          <w:tcPr>
            <w:tcW w:w="1117" w:type="dxa"/>
          </w:tcPr>
          <w:p w14:paraId="48B94B3A" w14:textId="77777777" w:rsidR="0079160F" w:rsidRDefault="00054C6A" w:rsidP="006B247E">
            <w:pPr>
              <w:pStyle w:val="Nidung"/>
              <w:ind w:firstLine="0"/>
            </w:pPr>
            <w:r>
              <w:t>Chuỗi</w:t>
            </w:r>
          </w:p>
        </w:tc>
        <w:tc>
          <w:tcPr>
            <w:tcW w:w="3129" w:type="dxa"/>
          </w:tcPr>
          <w:p w14:paraId="0787CD0F" w14:textId="77777777" w:rsidR="0079160F" w:rsidRDefault="00054C6A" w:rsidP="006B247E">
            <w:pPr>
              <w:pStyle w:val="Nidung"/>
              <w:ind w:firstLine="0"/>
            </w:pPr>
            <w:r>
              <w:t>Tối đa 255 kí tự</w:t>
            </w:r>
          </w:p>
        </w:tc>
        <w:tc>
          <w:tcPr>
            <w:tcW w:w="2102" w:type="dxa"/>
          </w:tcPr>
          <w:p w14:paraId="7FD27BE2" w14:textId="77777777" w:rsidR="0079160F" w:rsidRDefault="00054C6A" w:rsidP="006B247E">
            <w:pPr>
              <w:pStyle w:val="Nidung"/>
              <w:ind w:firstLine="0"/>
            </w:pPr>
            <w:r>
              <w:t>Tên người dùng</w:t>
            </w:r>
          </w:p>
        </w:tc>
      </w:tr>
      <w:tr w:rsidR="0079160F" w14:paraId="740AEEC8" w14:textId="77777777" w:rsidTr="0082370A">
        <w:tc>
          <w:tcPr>
            <w:tcW w:w="534" w:type="dxa"/>
          </w:tcPr>
          <w:p w14:paraId="73225DBD" w14:textId="77777777" w:rsidR="0079160F" w:rsidRDefault="0079160F" w:rsidP="006B247E">
            <w:pPr>
              <w:pStyle w:val="Nidung"/>
              <w:ind w:firstLine="0"/>
            </w:pPr>
            <w:r>
              <w:t>3</w:t>
            </w:r>
          </w:p>
        </w:tc>
        <w:tc>
          <w:tcPr>
            <w:tcW w:w="2180" w:type="dxa"/>
          </w:tcPr>
          <w:p w14:paraId="08731A4B" w14:textId="77777777" w:rsidR="0079160F" w:rsidRDefault="00054C6A" w:rsidP="006B247E">
            <w:pPr>
              <w:pStyle w:val="Nidung"/>
              <w:ind w:firstLine="0"/>
            </w:pPr>
            <w:r>
              <w:t>NgaySinh</w:t>
            </w:r>
          </w:p>
        </w:tc>
        <w:tc>
          <w:tcPr>
            <w:tcW w:w="1117" w:type="dxa"/>
          </w:tcPr>
          <w:p w14:paraId="42C461D3" w14:textId="77777777" w:rsidR="0079160F" w:rsidRDefault="00054C6A" w:rsidP="006B247E">
            <w:pPr>
              <w:pStyle w:val="Nidung"/>
              <w:ind w:firstLine="0"/>
            </w:pPr>
            <w:r>
              <w:t>Ngày</w:t>
            </w:r>
          </w:p>
        </w:tc>
        <w:tc>
          <w:tcPr>
            <w:tcW w:w="3129" w:type="dxa"/>
          </w:tcPr>
          <w:p w14:paraId="02E9A66F" w14:textId="77777777" w:rsidR="0079160F" w:rsidRDefault="00054C6A" w:rsidP="006B247E">
            <w:pPr>
              <w:pStyle w:val="Nidung"/>
              <w:ind w:firstLine="0"/>
            </w:pPr>
            <w:r>
              <w:t>&lt;=Ngày hiện tại -10</w:t>
            </w:r>
          </w:p>
        </w:tc>
        <w:tc>
          <w:tcPr>
            <w:tcW w:w="2102" w:type="dxa"/>
          </w:tcPr>
          <w:p w14:paraId="58A2AE70" w14:textId="77777777" w:rsidR="0079160F" w:rsidRDefault="00262B41" w:rsidP="006B247E">
            <w:pPr>
              <w:pStyle w:val="Nidung"/>
              <w:ind w:firstLine="0"/>
            </w:pPr>
            <w:r>
              <w:t>Ngày sinh</w:t>
            </w:r>
          </w:p>
        </w:tc>
      </w:tr>
      <w:tr w:rsidR="00B72643" w14:paraId="0DEC9631" w14:textId="77777777" w:rsidTr="0082370A">
        <w:tc>
          <w:tcPr>
            <w:tcW w:w="534" w:type="dxa"/>
          </w:tcPr>
          <w:p w14:paraId="6277554E" w14:textId="77777777" w:rsidR="00B72643" w:rsidRDefault="00B72643" w:rsidP="006B247E">
            <w:pPr>
              <w:pStyle w:val="Nidung"/>
              <w:ind w:firstLine="0"/>
            </w:pPr>
            <w:r>
              <w:lastRenderedPageBreak/>
              <w:t>4</w:t>
            </w:r>
          </w:p>
        </w:tc>
        <w:tc>
          <w:tcPr>
            <w:tcW w:w="2180" w:type="dxa"/>
          </w:tcPr>
          <w:p w14:paraId="17108BD9" w14:textId="77777777" w:rsidR="00B72643" w:rsidRDefault="00B72643" w:rsidP="006B247E">
            <w:pPr>
              <w:pStyle w:val="Nidung"/>
              <w:ind w:firstLine="0"/>
            </w:pPr>
            <w:r>
              <w:t>GioiTinh</w:t>
            </w:r>
          </w:p>
        </w:tc>
        <w:tc>
          <w:tcPr>
            <w:tcW w:w="1117" w:type="dxa"/>
          </w:tcPr>
          <w:p w14:paraId="70D1B6A1" w14:textId="5D41EA93" w:rsidR="00B72643" w:rsidRDefault="0082370A" w:rsidP="006B247E">
            <w:pPr>
              <w:pStyle w:val="Nidung"/>
              <w:ind w:firstLine="0"/>
            </w:pPr>
            <w:r>
              <w:t>Số nguyên</w:t>
            </w:r>
          </w:p>
        </w:tc>
        <w:tc>
          <w:tcPr>
            <w:tcW w:w="3129" w:type="dxa"/>
          </w:tcPr>
          <w:p w14:paraId="38584489" w14:textId="679552A8" w:rsidR="00B72643" w:rsidRDefault="00B72643" w:rsidP="006B247E">
            <w:pPr>
              <w:pStyle w:val="Nidung"/>
              <w:ind w:firstLine="0"/>
            </w:pPr>
            <w:r>
              <w:t>Có 2 giá trị “</w:t>
            </w:r>
            <w:r w:rsidR="0082370A">
              <w:t>0</w:t>
            </w:r>
            <w:r>
              <w:t>”, “</w:t>
            </w:r>
            <w:r w:rsidR="0082370A">
              <w:t>1</w:t>
            </w:r>
            <w:r>
              <w:t>”</w:t>
            </w:r>
          </w:p>
        </w:tc>
        <w:tc>
          <w:tcPr>
            <w:tcW w:w="2102" w:type="dxa"/>
          </w:tcPr>
          <w:p w14:paraId="2D4A13F6" w14:textId="77777777" w:rsidR="00B72643" w:rsidRDefault="00B72643" w:rsidP="006B247E">
            <w:pPr>
              <w:pStyle w:val="Nidung"/>
              <w:ind w:firstLine="0"/>
            </w:pPr>
            <w:r>
              <w:t>Giới tính</w:t>
            </w:r>
          </w:p>
        </w:tc>
      </w:tr>
      <w:tr w:rsidR="00B72643" w14:paraId="329F84A8" w14:textId="77777777" w:rsidTr="0082370A">
        <w:tc>
          <w:tcPr>
            <w:tcW w:w="534" w:type="dxa"/>
          </w:tcPr>
          <w:p w14:paraId="484A96C3" w14:textId="77777777" w:rsidR="00B72643" w:rsidRDefault="00B72643" w:rsidP="006B247E">
            <w:pPr>
              <w:pStyle w:val="Nidung"/>
              <w:ind w:firstLine="0"/>
            </w:pPr>
            <w:r>
              <w:t>5</w:t>
            </w:r>
          </w:p>
        </w:tc>
        <w:tc>
          <w:tcPr>
            <w:tcW w:w="2180" w:type="dxa"/>
          </w:tcPr>
          <w:p w14:paraId="7086A32F" w14:textId="77777777" w:rsidR="00B72643" w:rsidRDefault="00B72643" w:rsidP="006B247E">
            <w:pPr>
              <w:pStyle w:val="Nidung"/>
              <w:ind w:firstLine="0"/>
            </w:pPr>
            <w:r>
              <w:t>SDT</w:t>
            </w:r>
          </w:p>
        </w:tc>
        <w:tc>
          <w:tcPr>
            <w:tcW w:w="1117" w:type="dxa"/>
          </w:tcPr>
          <w:p w14:paraId="782F34F0" w14:textId="77777777" w:rsidR="00B72643" w:rsidRDefault="00B72643" w:rsidP="006B247E">
            <w:pPr>
              <w:pStyle w:val="Nidung"/>
              <w:ind w:firstLine="0"/>
            </w:pPr>
            <w:r>
              <w:t>Chuỗi</w:t>
            </w:r>
          </w:p>
        </w:tc>
        <w:tc>
          <w:tcPr>
            <w:tcW w:w="3129" w:type="dxa"/>
          </w:tcPr>
          <w:p w14:paraId="460EC68F" w14:textId="77777777" w:rsidR="00B72643" w:rsidRDefault="00B72643" w:rsidP="006B247E">
            <w:pPr>
              <w:pStyle w:val="Nidung"/>
              <w:ind w:firstLine="0"/>
            </w:pPr>
            <w:r>
              <w:t>Tối đa 10 kí tự</w:t>
            </w:r>
          </w:p>
        </w:tc>
        <w:tc>
          <w:tcPr>
            <w:tcW w:w="2102" w:type="dxa"/>
          </w:tcPr>
          <w:p w14:paraId="3FE44107" w14:textId="77777777" w:rsidR="00B72643" w:rsidRDefault="00B72643" w:rsidP="006B247E">
            <w:pPr>
              <w:pStyle w:val="Nidung"/>
              <w:ind w:firstLine="0"/>
            </w:pPr>
            <w:r>
              <w:t>Số điện thoại</w:t>
            </w:r>
          </w:p>
        </w:tc>
      </w:tr>
      <w:tr w:rsidR="00B72643" w14:paraId="3E713F71" w14:textId="77777777" w:rsidTr="0082370A">
        <w:tc>
          <w:tcPr>
            <w:tcW w:w="534" w:type="dxa"/>
          </w:tcPr>
          <w:p w14:paraId="2CB0F614" w14:textId="77777777" w:rsidR="00B72643" w:rsidRDefault="00B72643" w:rsidP="006B247E">
            <w:pPr>
              <w:pStyle w:val="Nidung"/>
              <w:ind w:firstLine="0"/>
            </w:pPr>
            <w:r>
              <w:t>6</w:t>
            </w:r>
          </w:p>
        </w:tc>
        <w:tc>
          <w:tcPr>
            <w:tcW w:w="2180" w:type="dxa"/>
          </w:tcPr>
          <w:p w14:paraId="1BDD16F7" w14:textId="77777777" w:rsidR="00B72643" w:rsidRDefault="00B72643" w:rsidP="006B247E">
            <w:pPr>
              <w:pStyle w:val="Nidung"/>
              <w:ind w:firstLine="0"/>
            </w:pPr>
            <w:r>
              <w:t>Anh</w:t>
            </w:r>
          </w:p>
        </w:tc>
        <w:tc>
          <w:tcPr>
            <w:tcW w:w="1117" w:type="dxa"/>
          </w:tcPr>
          <w:p w14:paraId="0BC6AFF7" w14:textId="77777777" w:rsidR="00B72643" w:rsidRDefault="00B72643" w:rsidP="006B247E">
            <w:pPr>
              <w:pStyle w:val="Nidung"/>
              <w:ind w:firstLine="0"/>
            </w:pPr>
            <w:r>
              <w:t>Chuỗi</w:t>
            </w:r>
          </w:p>
        </w:tc>
        <w:tc>
          <w:tcPr>
            <w:tcW w:w="3129" w:type="dxa"/>
          </w:tcPr>
          <w:p w14:paraId="60594CFA" w14:textId="77777777" w:rsidR="00B72643" w:rsidRDefault="00B72643" w:rsidP="006B247E">
            <w:pPr>
              <w:pStyle w:val="Nidung"/>
              <w:ind w:firstLine="0"/>
            </w:pPr>
            <w:r>
              <w:t>Tối đa 255 kí tự</w:t>
            </w:r>
          </w:p>
        </w:tc>
        <w:tc>
          <w:tcPr>
            <w:tcW w:w="2102" w:type="dxa"/>
          </w:tcPr>
          <w:p w14:paraId="5CEB0024" w14:textId="77777777" w:rsidR="00B72643" w:rsidRDefault="00B72643" w:rsidP="006B247E">
            <w:pPr>
              <w:pStyle w:val="Nidung"/>
              <w:ind w:firstLine="0"/>
            </w:pPr>
            <w:r>
              <w:t>Ảnh người dùng</w:t>
            </w:r>
          </w:p>
        </w:tc>
      </w:tr>
      <w:tr w:rsidR="00B72643" w14:paraId="19AF1E05" w14:textId="77777777" w:rsidTr="0082370A">
        <w:tc>
          <w:tcPr>
            <w:tcW w:w="534" w:type="dxa"/>
          </w:tcPr>
          <w:p w14:paraId="199BAE24" w14:textId="77777777" w:rsidR="00B72643" w:rsidRDefault="00B72643" w:rsidP="006B247E">
            <w:pPr>
              <w:pStyle w:val="Nidung"/>
              <w:ind w:firstLine="0"/>
            </w:pPr>
            <w:r>
              <w:t>7</w:t>
            </w:r>
          </w:p>
        </w:tc>
        <w:tc>
          <w:tcPr>
            <w:tcW w:w="2180" w:type="dxa"/>
          </w:tcPr>
          <w:p w14:paraId="047457A0" w14:textId="77777777" w:rsidR="00B72643" w:rsidRDefault="00B72643" w:rsidP="006B247E">
            <w:pPr>
              <w:pStyle w:val="Nidung"/>
              <w:ind w:firstLine="0"/>
            </w:pPr>
            <w:r>
              <w:t>Email</w:t>
            </w:r>
          </w:p>
        </w:tc>
        <w:tc>
          <w:tcPr>
            <w:tcW w:w="1117" w:type="dxa"/>
          </w:tcPr>
          <w:p w14:paraId="7E523F9B" w14:textId="77777777" w:rsidR="00B72643" w:rsidRDefault="00B72643" w:rsidP="006B247E">
            <w:pPr>
              <w:pStyle w:val="Nidung"/>
              <w:ind w:firstLine="0"/>
            </w:pPr>
            <w:r>
              <w:t>Chuỗi</w:t>
            </w:r>
          </w:p>
        </w:tc>
        <w:tc>
          <w:tcPr>
            <w:tcW w:w="3129" w:type="dxa"/>
          </w:tcPr>
          <w:p w14:paraId="345F1D23" w14:textId="77777777" w:rsidR="00B72643" w:rsidRDefault="00B72643" w:rsidP="006B247E">
            <w:pPr>
              <w:pStyle w:val="Nidung"/>
              <w:ind w:firstLine="0"/>
            </w:pPr>
            <w:r>
              <w:t>Tối đa 255 kí tự</w:t>
            </w:r>
          </w:p>
        </w:tc>
        <w:tc>
          <w:tcPr>
            <w:tcW w:w="2102" w:type="dxa"/>
          </w:tcPr>
          <w:p w14:paraId="3FED9D0F" w14:textId="77777777" w:rsidR="00B72643" w:rsidRDefault="00B72643" w:rsidP="006B247E">
            <w:pPr>
              <w:pStyle w:val="Nidung"/>
              <w:ind w:firstLine="0"/>
            </w:pPr>
            <w:r>
              <w:t>Email</w:t>
            </w:r>
          </w:p>
        </w:tc>
      </w:tr>
      <w:tr w:rsidR="0079160F" w14:paraId="6C7F8F7D" w14:textId="77777777" w:rsidTr="0082370A">
        <w:tc>
          <w:tcPr>
            <w:tcW w:w="534" w:type="dxa"/>
          </w:tcPr>
          <w:p w14:paraId="3EFFB020" w14:textId="4CBB39CE" w:rsidR="0079160F" w:rsidRDefault="0082370A" w:rsidP="006B247E">
            <w:pPr>
              <w:pStyle w:val="Nidung"/>
              <w:ind w:firstLine="0"/>
            </w:pPr>
            <w:r>
              <w:t>8</w:t>
            </w:r>
          </w:p>
        </w:tc>
        <w:tc>
          <w:tcPr>
            <w:tcW w:w="2180" w:type="dxa"/>
          </w:tcPr>
          <w:p w14:paraId="721490F7" w14:textId="77777777" w:rsidR="0079160F" w:rsidRDefault="0079160F" w:rsidP="006B247E">
            <w:pPr>
              <w:pStyle w:val="Nidung"/>
              <w:ind w:firstLine="0"/>
            </w:pPr>
            <w:r>
              <w:t>NguoiTao</w:t>
            </w:r>
          </w:p>
        </w:tc>
        <w:tc>
          <w:tcPr>
            <w:tcW w:w="1117" w:type="dxa"/>
          </w:tcPr>
          <w:p w14:paraId="1A0A4FAA" w14:textId="77777777" w:rsidR="0079160F" w:rsidRDefault="0079160F" w:rsidP="006B247E">
            <w:pPr>
              <w:pStyle w:val="Nidung"/>
              <w:ind w:firstLine="0"/>
            </w:pPr>
            <w:r>
              <w:t>Số nguyên</w:t>
            </w:r>
          </w:p>
        </w:tc>
        <w:tc>
          <w:tcPr>
            <w:tcW w:w="3129" w:type="dxa"/>
          </w:tcPr>
          <w:p w14:paraId="189EF105" w14:textId="77777777" w:rsidR="0079160F" w:rsidRDefault="0079160F" w:rsidP="006B247E">
            <w:pPr>
              <w:pStyle w:val="Nidung"/>
              <w:ind w:firstLine="0"/>
            </w:pPr>
            <w:r>
              <w:t>&gt;0</w:t>
            </w:r>
          </w:p>
        </w:tc>
        <w:tc>
          <w:tcPr>
            <w:tcW w:w="2102" w:type="dxa"/>
          </w:tcPr>
          <w:p w14:paraId="24911280" w14:textId="77777777" w:rsidR="0079160F" w:rsidRDefault="0079160F" w:rsidP="006B247E">
            <w:pPr>
              <w:pStyle w:val="Nidung"/>
              <w:ind w:firstLine="0"/>
            </w:pPr>
            <w:r>
              <w:t>Người tạo</w:t>
            </w:r>
          </w:p>
        </w:tc>
      </w:tr>
      <w:tr w:rsidR="0079160F" w14:paraId="0499CD14" w14:textId="77777777" w:rsidTr="0082370A">
        <w:tc>
          <w:tcPr>
            <w:tcW w:w="534" w:type="dxa"/>
          </w:tcPr>
          <w:p w14:paraId="74B0AA30" w14:textId="3E81571B" w:rsidR="0079160F" w:rsidRDefault="0082370A" w:rsidP="006B247E">
            <w:pPr>
              <w:pStyle w:val="Nidung"/>
              <w:ind w:firstLine="0"/>
            </w:pPr>
            <w:r>
              <w:t>9</w:t>
            </w:r>
          </w:p>
        </w:tc>
        <w:tc>
          <w:tcPr>
            <w:tcW w:w="2180" w:type="dxa"/>
          </w:tcPr>
          <w:p w14:paraId="387DF657" w14:textId="77777777" w:rsidR="0079160F" w:rsidRDefault="0079160F" w:rsidP="006B247E">
            <w:pPr>
              <w:pStyle w:val="Nidung"/>
              <w:ind w:firstLine="0"/>
            </w:pPr>
            <w:r>
              <w:t>NgayTao</w:t>
            </w:r>
          </w:p>
        </w:tc>
        <w:tc>
          <w:tcPr>
            <w:tcW w:w="1117" w:type="dxa"/>
          </w:tcPr>
          <w:p w14:paraId="536027AB" w14:textId="77777777" w:rsidR="0079160F" w:rsidRDefault="0079160F" w:rsidP="006B247E">
            <w:pPr>
              <w:pStyle w:val="Nidung"/>
              <w:ind w:firstLine="0"/>
            </w:pPr>
            <w:r>
              <w:t>Ngày</w:t>
            </w:r>
          </w:p>
        </w:tc>
        <w:tc>
          <w:tcPr>
            <w:tcW w:w="3129" w:type="dxa"/>
          </w:tcPr>
          <w:p w14:paraId="2ADEB093" w14:textId="77777777" w:rsidR="0079160F" w:rsidRDefault="0079160F" w:rsidP="006B247E">
            <w:pPr>
              <w:pStyle w:val="Nidung"/>
              <w:ind w:firstLine="0"/>
            </w:pPr>
            <w:r>
              <w:t>&gt;= Ngày hiện tại</w:t>
            </w:r>
          </w:p>
        </w:tc>
        <w:tc>
          <w:tcPr>
            <w:tcW w:w="2102" w:type="dxa"/>
          </w:tcPr>
          <w:p w14:paraId="3C28CEFE" w14:textId="77777777" w:rsidR="0079160F" w:rsidRDefault="0079160F" w:rsidP="006B247E">
            <w:pPr>
              <w:pStyle w:val="Nidung"/>
              <w:ind w:firstLine="0"/>
            </w:pPr>
            <w:r>
              <w:t>Ngày tạo</w:t>
            </w:r>
          </w:p>
        </w:tc>
      </w:tr>
      <w:tr w:rsidR="0079160F" w14:paraId="230535CE" w14:textId="77777777" w:rsidTr="0082370A">
        <w:tc>
          <w:tcPr>
            <w:tcW w:w="534" w:type="dxa"/>
          </w:tcPr>
          <w:p w14:paraId="1B5D33D6" w14:textId="6D682274" w:rsidR="0079160F" w:rsidRDefault="00B72643" w:rsidP="006B247E">
            <w:pPr>
              <w:pStyle w:val="Nidung"/>
              <w:ind w:firstLine="0"/>
            </w:pPr>
            <w:r>
              <w:t>1</w:t>
            </w:r>
            <w:r w:rsidR="0082370A">
              <w:t>0</w:t>
            </w:r>
          </w:p>
        </w:tc>
        <w:tc>
          <w:tcPr>
            <w:tcW w:w="2180" w:type="dxa"/>
          </w:tcPr>
          <w:p w14:paraId="619A5BBA" w14:textId="77777777" w:rsidR="0079160F" w:rsidRDefault="0079160F" w:rsidP="006B247E">
            <w:pPr>
              <w:pStyle w:val="Nidung"/>
              <w:ind w:firstLine="0"/>
            </w:pPr>
            <w:r>
              <w:t>NgayCapNhat</w:t>
            </w:r>
          </w:p>
        </w:tc>
        <w:tc>
          <w:tcPr>
            <w:tcW w:w="1117" w:type="dxa"/>
          </w:tcPr>
          <w:p w14:paraId="79BDD73E" w14:textId="77777777" w:rsidR="0079160F" w:rsidRDefault="0079160F" w:rsidP="006B247E">
            <w:pPr>
              <w:pStyle w:val="Nidung"/>
              <w:ind w:firstLine="0"/>
            </w:pPr>
            <w:r>
              <w:t>Ngày</w:t>
            </w:r>
          </w:p>
        </w:tc>
        <w:tc>
          <w:tcPr>
            <w:tcW w:w="3129" w:type="dxa"/>
          </w:tcPr>
          <w:p w14:paraId="02F75C37" w14:textId="77777777" w:rsidR="0079160F" w:rsidRDefault="0079160F" w:rsidP="006B247E">
            <w:pPr>
              <w:pStyle w:val="Nidung"/>
              <w:ind w:firstLine="0"/>
            </w:pPr>
            <w:r>
              <w:t>&gt;=Ngày hiện tại</w:t>
            </w:r>
          </w:p>
        </w:tc>
        <w:tc>
          <w:tcPr>
            <w:tcW w:w="2102" w:type="dxa"/>
          </w:tcPr>
          <w:p w14:paraId="669952AA" w14:textId="77777777" w:rsidR="0079160F" w:rsidRDefault="0079160F" w:rsidP="006B247E">
            <w:pPr>
              <w:pStyle w:val="Nidung"/>
              <w:ind w:firstLine="0"/>
            </w:pPr>
            <w:r>
              <w:t>Ngày cập nhật</w:t>
            </w:r>
          </w:p>
        </w:tc>
      </w:tr>
      <w:tr w:rsidR="0079160F" w14:paraId="29AFCA4D" w14:textId="77777777" w:rsidTr="0082370A">
        <w:tc>
          <w:tcPr>
            <w:tcW w:w="534" w:type="dxa"/>
          </w:tcPr>
          <w:p w14:paraId="19EDD57D" w14:textId="1E1C1E2E" w:rsidR="0079160F" w:rsidRDefault="00B72643" w:rsidP="006B247E">
            <w:pPr>
              <w:pStyle w:val="Nidung"/>
              <w:ind w:firstLine="0"/>
            </w:pPr>
            <w:r>
              <w:t>1</w:t>
            </w:r>
            <w:r w:rsidR="0082370A">
              <w:t>1</w:t>
            </w:r>
          </w:p>
        </w:tc>
        <w:tc>
          <w:tcPr>
            <w:tcW w:w="2180" w:type="dxa"/>
          </w:tcPr>
          <w:p w14:paraId="5423D1FC" w14:textId="77777777" w:rsidR="0079160F" w:rsidRDefault="0079160F" w:rsidP="006B247E">
            <w:pPr>
              <w:pStyle w:val="Nidung"/>
              <w:ind w:firstLine="0"/>
            </w:pPr>
            <w:r>
              <w:t>NguoiCapNhat</w:t>
            </w:r>
          </w:p>
        </w:tc>
        <w:tc>
          <w:tcPr>
            <w:tcW w:w="1117" w:type="dxa"/>
          </w:tcPr>
          <w:p w14:paraId="7D3B8583" w14:textId="77777777" w:rsidR="0079160F" w:rsidRDefault="0079160F" w:rsidP="006B247E">
            <w:pPr>
              <w:pStyle w:val="Nidung"/>
              <w:ind w:firstLine="0"/>
            </w:pPr>
            <w:r>
              <w:t>Số nguyên</w:t>
            </w:r>
          </w:p>
        </w:tc>
        <w:tc>
          <w:tcPr>
            <w:tcW w:w="3129" w:type="dxa"/>
          </w:tcPr>
          <w:p w14:paraId="6F7DF20A" w14:textId="77777777" w:rsidR="0079160F" w:rsidRDefault="0079160F" w:rsidP="006B247E">
            <w:pPr>
              <w:pStyle w:val="Nidung"/>
              <w:ind w:firstLine="0"/>
            </w:pPr>
            <w:r>
              <w:t>&gt;0</w:t>
            </w:r>
          </w:p>
        </w:tc>
        <w:tc>
          <w:tcPr>
            <w:tcW w:w="2102" w:type="dxa"/>
          </w:tcPr>
          <w:p w14:paraId="4DBB68C9" w14:textId="77777777" w:rsidR="0079160F" w:rsidRDefault="0079160F" w:rsidP="006B247E">
            <w:pPr>
              <w:pStyle w:val="Nidung"/>
              <w:ind w:firstLine="0"/>
            </w:pPr>
            <w:r>
              <w:t>Người cập nhật</w:t>
            </w:r>
          </w:p>
        </w:tc>
      </w:tr>
      <w:tr w:rsidR="0079160F" w14:paraId="21323132" w14:textId="77777777" w:rsidTr="0082370A">
        <w:tc>
          <w:tcPr>
            <w:tcW w:w="534" w:type="dxa"/>
          </w:tcPr>
          <w:p w14:paraId="57F0B94C" w14:textId="042C4A15" w:rsidR="0079160F" w:rsidRDefault="00B72643" w:rsidP="006B247E">
            <w:pPr>
              <w:pStyle w:val="Nidung"/>
              <w:ind w:firstLine="0"/>
            </w:pPr>
            <w:r>
              <w:t>1</w:t>
            </w:r>
            <w:r w:rsidR="0082370A">
              <w:t>2</w:t>
            </w:r>
          </w:p>
        </w:tc>
        <w:tc>
          <w:tcPr>
            <w:tcW w:w="2180" w:type="dxa"/>
          </w:tcPr>
          <w:p w14:paraId="490183D5" w14:textId="77777777" w:rsidR="0079160F" w:rsidRDefault="0079160F" w:rsidP="006B247E">
            <w:pPr>
              <w:pStyle w:val="Nidung"/>
              <w:ind w:firstLine="0"/>
            </w:pPr>
            <w:r>
              <w:t>TrangThai</w:t>
            </w:r>
          </w:p>
        </w:tc>
        <w:tc>
          <w:tcPr>
            <w:tcW w:w="1117" w:type="dxa"/>
          </w:tcPr>
          <w:p w14:paraId="5A2B5972" w14:textId="77777777" w:rsidR="0079160F" w:rsidRDefault="0079160F" w:rsidP="006B247E">
            <w:pPr>
              <w:pStyle w:val="Nidung"/>
              <w:ind w:firstLine="0"/>
            </w:pPr>
            <w:r>
              <w:t>Số nguyên</w:t>
            </w:r>
          </w:p>
        </w:tc>
        <w:tc>
          <w:tcPr>
            <w:tcW w:w="3129" w:type="dxa"/>
          </w:tcPr>
          <w:p w14:paraId="4C1346CD" w14:textId="73B2B90D" w:rsidR="0079160F" w:rsidRDefault="0079160F" w:rsidP="006B247E">
            <w:pPr>
              <w:pStyle w:val="Nidung"/>
              <w:ind w:firstLine="0"/>
            </w:pPr>
            <w:r>
              <w:t xml:space="preserve">Có </w:t>
            </w:r>
            <w:r w:rsidR="0082370A">
              <w:t>2</w:t>
            </w:r>
            <w:r>
              <w:t xml:space="preserve"> giá trị “0”, “1”</w:t>
            </w:r>
          </w:p>
        </w:tc>
        <w:tc>
          <w:tcPr>
            <w:tcW w:w="2102" w:type="dxa"/>
          </w:tcPr>
          <w:p w14:paraId="1A8FFEE4" w14:textId="77777777" w:rsidR="0079160F" w:rsidRDefault="0079160F" w:rsidP="006B247E">
            <w:pPr>
              <w:pStyle w:val="Nidung"/>
              <w:ind w:firstLine="0"/>
            </w:pPr>
            <w:r>
              <w:t>Trạng thái</w:t>
            </w:r>
          </w:p>
        </w:tc>
      </w:tr>
    </w:tbl>
    <w:p w14:paraId="1D95FFC4" w14:textId="77777777" w:rsidR="0079160F" w:rsidRDefault="0079160F" w:rsidP="00F05D05">
      <w:pPr>
        <w:pStyle w:val="Nidung"/>
        <w:ind w:firstLine="0"/>
      </w:pPr>
    </w:p>
    <w:p w14:paraId="1E81C950" w14:textId="77777777" w:rsidR="00B72643" w:rsidRDefault="00B72643" w:rsidP="00B72643">
      <w:pPr>
        <w:pStyle w:val="1111"/>
      </w:pPr>
      <w:bookmarkStart w:id="38" w:name="_Toc183087225"/>
      <w:r>
        <w:t>Lớp Phòng</w:t>
      </w:r>
      <w:bookmarkEnd w:id="38"/>
    </w:p>
    <w:p w14:paraId="7414C3FF" w14:textId="77777777" w:rsidR="00B72643" w:rsidRDefault="00B72643" w:rsidP="00B72643">
      <w:pPr>
        <w:pStyle w:val="bang11"/>
        <w:tabs>
          <w:tab w:val="left" w:pos="5245"/>
        </w:tabs>
      </w:pPr>
      <w:bookmarkStart w:id="39" w:name="_Toc183087305"/>
      <w:r>
        <w:t>Lớp Ph</w:t>
      </w:r>
      <w:r w:rsidR="00341786">
        <w:t>ong</w:t>
      </w:r>
      <w:bookmarkEnd w:id="39"/>
    </w:p>
    <w:tbl>
      <w:tblPr>
        <w:tblStyle w:val="TableGrid"/>
        <w:tblW w:w="0" w:type="auto"/>
        <w:tblInd w:w="0" w:type="dxa"/>
        <w:tblLook w:val="04A0" w:firstRow="1" w:lastRow="0" w:firstColumn="1" w:lastColumn="0" w:noHBand="0" w:noVBand="1"/>
      </w:tblPr>
      <w:tblGrid>
        <w:gridCol w:w="534"/>
        <w:gridCol w:w="2180"/>
        <w:gridCol w:w="1117"/>
        <w:gridCol w:w="3129"/>
        <w:gridCol w:w="2102"/>
      </w:tblGrid>
      <w:tr w:rsidR="00B72643" w14:paraId="6F5097E6" w14:textId="77777777" w:rsidTr="00B72643">
        <w:trPr>
          <w:trHeight w:val="693"/>
        </w:trPr>
        <w:tc>
          <w:tcPr>
            <w:tcW w:w="534" w:type="dxa"/>
            <w:shd w:val="clear" w:color="auto" w:fill="D9E2F3" w:themeFill="accent1" w:themeFillTint="33"/>
          </w:tcPr>
          <w:p w14:paraId="5BB007D8" w14:textId="77777777" w:rsidR="00B72643" w:rsidRPr="00417B3C" w:rsidRDefault="00B72643" w:rsidP="006B247E">
            <w:pPr>
              <w:pStyle w:val="Nidung"/>
              <w:ind w:firstLine="0"/>
              <w:jc w:val="center"/>
              <w:rPr>
                <w:b/>
                <w:bCs/>
              </w:rPr>
            </w:pPr>
            <w:r w:rsidRPr="00417B3C">
              <w:rPr>
                <w:b/>
                <w:bCs/>
              </w:rPr>
              <w:t>Stt</w:t>
            </w:r>
          </w:p>
        </w:tc>
        <w:tc>
          <w:tcPr>
            <w:tcW w:w="2180" w:type="dxa"/>
            <w:shd w:val="clear" w:color="auto" w:fill="D9E2F3" w:themeFill="accent1" w:themeFillTint="33"/>
          </w:tcPr>
          <w:p w14:paraId="0B29CD34" w14:textId="77777777" w:rsidR="00B72643" w:rsidRPr="00417B3C" w:rsidRDefault="00B72643" w:rsidP="006B247E">
            <w:pPr>
              <w:pStyle w:val="Nidung"/>
              <w:ind w:firstLine="0"/>
              <w:jc w:val="center"/>
              <w:rPr>
                <w:b/>
                <w:bCs/>
              </w:rPr>
            </w:pPr>
            <w:r w:rsidRPr="00417B3C">
              <w:rPr>
                <w:b/>
                <w:bCs/>
              </w:rPr>
              <w:t>Thuộc tính</w:t>
            </w:r>
          </w:p>
        </w:tc>
        <w:tc>
          <w:tcPr>
            <w:tcW w:w="1117" w:type="dxa"/>
            <w:shd w:val="clear" w:color="auto" w:fill="D9E2F3" w:themeFill="accent1" w:themeFillTint="33"/>
          </w:tcPr>
          <w:p w14:paraId="5DB1EE4C" w14:textId="77777777" w:rsidR="00B72643" w:rsidRPr="00417B3C" w:rsidRDefault="00B72643" w:rsidP="006B247E">
            <w:pPr>
              <w:pStyle w:val="Nidung"/>
              <w:ind w:firstLine="0"/>
              <w:jc w:val="center"/>
              <w:rPr>
                <w:b/>
                <w:bCs/>
              </w:rPr>
            </w:pPr>
            <w:r w:rsidRPr="00417B3C">
              <w:rPr>
                <w:b/>
                <w:bCs/>
              </w:rPr>
              <w:t>Kiểu</w:t>
            </w:r>
          </w:p>
        </w:tc>
        <w:tc>
          <w:tcPr>
            <w:tcW w:w="3129" w:type="dxa"/>
            <w:shd w:val="clear" w:color="auto" w:fill="D9E2F3" w:themeFill="accent1" w:themeFillTint="33"/>
          </w:tcPr>
          <w:p w14:paraId="0E0FD279" w14:textId="77777777" w:rsidR="00B72643" w:rsidRPr="00417B3C" w:rsidRDefault="00B72643" w:rsidP="006B247E">
            <w:pPr>
              <w:pStyle w:val="Nidung"/>
              <w:ind w:firstLine="0"/>
              <w:jc w:val="center"/>
              <w:rPr>
                <w:b/>
                <w:bCs/>
              </w:rPr>
            </w:pPr>
            <w:r w:rsidRPr="00417B3C">
              <w:rPr>
                <w:b/>
                <w:bCs/>
              </w:rPr>
              <w:t>Miền giá trị</w:t>
            </w:r>
          </w:p>
        </w:tc>
        <w:tc>
          <w:tcPr>
            <w:tcW w:w="2102" w:type="dxa"/>
            <w:shd w:val="clear" w:color="auto" w:fill="D9E2F3" w:themeFill="accent1" w:themeFillTint="33"/>
          </w:tcPr>
          <w:p w14:paraId="100A1EE9" w14:textId="77777777" w:rsidR="00B72643" w:rsidRPr="00417B3C" w:rsidRDefault="00B72643" w:rsidP="006B247E">
            <w:pPr>
              <w:pStyle w:val="Nidung"/>
              <w:ind w:firstLine="0"/>
              <w:jc w:val="center"/>
              <w:rPr>
                <w:b/>
                <w:bCs/>
              </w:rPr>
            </w:pPr>
            <w:r w:rsidRPr="00417B3C">
              <w:rPr>
                <w:b/>
                <w:bCs/>
              </w:rPr>
              <w:t>Ý nghĩa</w:t>
            </w:r>
          </w:p>
        </w:tc>
      </w:tr>
      <w:tr w:rsidR="00B72643" w14:paraId="073CF33A" w14:textId="77777777" w:rsidTr="00B72643">
        <w:trPr>
          <w:trHeight w:val="547"/>
        </w:trPr>
        <w:tc>
          <w:tcPr>
            <w:tcW w:w="534" w:type="dxa"/>
          </w:tcPr>
          <w:p w14:paraId="01E048CC" w14:textId="77777777" w:rsidR="00B72643" w:rsidRDefault="00B72643" w:rsidP="006B247E">
            <w:pPr>
              <w:pStyle w:val="Nidung"/>
              <w:ind w:firstLine="0"/>
            </w:pPr>
            <w:r>
              <w:t>1</w:t>
            </w:r>
          </w:p>
        </w:tc>
        <w:tc>
          <w:tcPr>
            <w:tcW w:w="2180" w:type="dxa"/>
          </w:tcPr>
          <w:p w14:paraId="14555F80" w14:textId="77777777" w:rsidR="00B72643" w:rsidRDefault="00B72643" w:rsidP="006B247E">
            <w:pPr>
              <w:pStyle w:val="Nidung"/>
              <w:ind w:firstLine="0"/>
            </w:pPr>
            <w:r>
              <w:t>MaPhong</w:t>
            </w:r>
          </w:p>
        </w:tc>
        <w:tc>
          <w:tcPr>
            <w:tcW w:w="1117" w:type="dxa"/>
          </w:tcPr>
          <w:p w14:paraId="2A3D7D7B" w14:textId="77777777" w:rsidR="00B72643" w:rsidRDefault="00B72643" w:rsidP="006B247E">
            <w:pPr>
              <w:pStyle w:val="Nidung"/>
              <w:ind w:firstLine="0"/>
            </w:pPr>
            <w:r>
              <w:t>Số nguyên</w:t>
            </w:r>
          </w:p>
        </w:tc>
        <w:tc>
          <w:tcPr>
            <w:tcW w:w="3129" w:type="dxa"/>
          </w:tcPr>
          <w:p w14:paraId="1403A935" w14:textId="77777777" w:rsidR="00B72643" w:rsidRDefault="00B72643" w:rsidP="006B247E">
            <w:pPr>
              <w:pStyle w:val="Nidung"/>
              <w:ind w:firstLine="0"/>
            </w:pPr>
            <w:r>
              <w:t>&gt;0 (Tự sinh)</w:t>
            </w:r>
          </w:p>
        </w:tc>
        <w:tc>
          <w:tcPr>
            <w:tcW w:w="2102" w:type="dxa"/>
          </w:tcPr>
          <w:p w14:paraId="6B7F21B4" w14:textId="77777777" w:rsidR="00B72643" w:rsidRDefault="00B72643" w:rsidP="006B247E">
            <w:pPr>
              <w:pStyle w:val="Nidung"/>
              <w:ind w:firstLine="0"/>
            </w:pPr>
            <w:r>
              <w:t>Mã phòng</w:t>
            </w:r>
          </w:p>
        </w:tc>
      </w:tr>
      <w:tr w:rsidR="00B72643" w14:paraId="14415BF4" w14:textId="77777777" w:rsidTr="00B72643">
        <w:tc>
          <w:tcPr>
            <w:tcW w:w="534" w:type="dxa"/>
          </w:tcPr>
          <w:p w14:paraId="484B9CDC" w14:textId="77777777" w:rsidR="00B72643" w:rsidRDefault="00B72643" w:rsidP="006B247E">
            <w:pPr>
              <w:pStyle w:val="Nidung"/>
              <w:ind w:firstLine="0"/>
            </w:pPr>
            <w:r>
              <w:t>2</w:t>
            </w:r>
          </w:p>
        </w:tc>
        <w:tc>
          <w:tcPr>
            <w:tcW w:w="2180" w:type="dxa"/>
          </w:tcPr>
          <w:p w14:paraId="17CD84E2" w14:textId="77777777" w:rsidR="00B72643" w:rsidRDefault="00B72643" w:rsidP="006B247E">
            <w:pPr>
              <w:pStyle w:val="Nidung"/>
              <w:ind w:firstLine="0"/>
            </w:pPr>
            <w:r>
              <w:t>TenPhong</w:t>
            </w:r>
          </w:p>
        </w:tc>
        <w:tc>
          <w:tcPr>
            <w:tcW w:w="1117" w:type="dxa"/>
          </w:tcPr>
          <w:p w14:paraId="426F873A" w14:textId="77777777" w:rsidR="00B72643" w:rsidRDefault="00B72643" w:rsidP="006B247E">
            <w:pPr>
              <w:pStyle w:val="Nidung"/>
              <w:ind w:firstLine="0"/>
            </w:pPr>
            <w:r>
              <w:t>Chuỗi</w:t>
            </w:r>
          </w:p>
        </w:tc>
        <w:tc>
          <w:tcPr>
            <w:tcW w:w="3129" w:type="dxa"/>
          </w:tcPr>
          <w:p w14:paraId="4BA38D98" w14:textId="77777777" w:rsidR="00B72643" w:rsidRDefault="00B72643" w:rsidP="006B247E">
            <w:pPr>
              <w:pStyle w:val="Nidung"/>
              <w:ind w:firstLine="0"/>
            </w:pPr>
            <w:r>
              <w:t>Tối đa 255 kí tự</w:t>
            </w:r>
          </w:p>
        </w:tc>
        <w:tc>
          <w:tcPr>
            <w:tcW w:w="2102" w:type="dxa"/>
          </w:tcPr>
          <w:p w14:paraId="5C7BCBAC" w14:textId="77777777" w:rsidR="00B72643" w:rsidRDefault="00B72643" w:rsidP="006B247E">
            <w:pPr>
              <w:pStyle w:val="Nidung"/>
              <w:ind w:firstLine="0"/>
            </w:pPr>
            <w:r>
              <w:t>Tên phòng</w:t>
            </w:r>
          </w:p>
        </w:tc>
      </w:tr>
      <w:tr w:rsidR="00B72643" w14:paraId="4B220066" w14:textId="77777777" w:rsidTr="00B72643">
        <w:tc>
          <w:tcPr>
            <w:tcW w:w="534" w:type="dxa"/>
          </w:tcPr>
          <w:p w14:paraId="2A716AA5" w14:textId="77777777" w:rsidR="00B72643" w:rsidRDefault="00B72643" w:rsidP="006B247E">
            <w:pPr>
              <w:pStyle w:val="Nidung"/>
              <w:ind w:firstLine="0"/>
            </w:pPr>
            <w:r>
              <w:t>3</w:t>
            </w:r>
          </w:p>
        </w:tc>
        <w:tc>
          <w:tcPr>
            <w:tcW w:w="2180" w:type="dxa"/>
          </w:tcPr>
          <w:p w14:paraId="5C150EF6" w14:textId="77777777" w:rsidR="00B72643" w:rsidRDefault="00B72643" w:rsidP="006B247E">
            <w:pPr>
              <w:pStyle w:val="Nidung"/>
              <w:ind w:firstLine="0"/>
            </w:pPr>
            <w:r>
              <w:t>NguoiTao</w:t>
            </w:r>
          </w:p>
        </w:tc>
        <w:tc>
          <w:tcPr>
            <w:tcW w:w="1117" w:type="dxa"/>
          </w:tcPr>
          <w:p w14:paraId="2EEBD719" w14:textId="77777777" w:rsidR="00B72643" w:rsidRDefault="00B72643" w:rsidP="006B247E">
            <w:pPr>
              <w:pStyle w:val="Nidung"/>
              <w:ind w:firstLine="0"/>
            </w:pPr>
            <w:r>
              <w:t>Số nguyên</w:t>
            </w:r>
          </w:p>
        </w:tc>
        <w:tc>
          <w:tcPr>
            <w:tcW w:w="3129" w:type="dxa"/>
          </w:tcPr>
          <w:p w14:paraId="28A7AADB" w14:textId="77777777" w:rsidR="00B72643" w:rsidRDefault="00B72643" w:rsidP="006B247E">
            <w:pPr>
              <w:pStyle w:val="Nidung"/>
              <w:ind w:firstLine="0"/>
            </w:pPr>
            <w:r>
              <w:t>&gt;0</w:t>
            </w:r>
          </w:p>
        </w:tc>
        <w:tc>
          <w:tcPr>
            <w:tcW w:w="2102" w:type="dxa"/>
          </w:tcPr>
          <w:p w14:paraId="4352660E" w14:textId="77777777" w:rsidR="00B72643" w:rsidRDefault="00B72643" w:rsidP="006B247E">
            <w:pPr>
              <w:pStyle w:val="Nidung"/>
              <w:ind w:firstLine="0"/>
            </w:pPr>
            <w:r>
              <w:t>Người tạo</w:t>
            </w:r>
          </w:p>
        </w:tc>
      </w:tr>
      <w:tr w:rsidR="00B72643" w14:paraId="230E0EB7" w14:textId="77777777" w:rsidTr="00B72643">
        <w:tc>
          <w:tcPr>
            <w:tcW w:w="534" w:type="dxa"/>
          </w:tcPr>
          <w:p w14:paraId="727636AC" w14:textId="77777777" w:rsidR="00B72643" w:rsidRDefault="00B72643" w:rsidP="006B247E">
            <w:pPr>
              <w:pStyle w:val="Nidung"/>
              <w:ind w:firstLine="0"/>
            </w:pPr>
            <w:r>
              <w:t>4</w:t>
            </w:r>
          </w:p>
        </w:tc>
        <w:tc>
          <w:tcPr>
            <w:tcW w:w="2180" w:type="dxa"/>
          </w:tcPr>
          <w:p w14:paraId="3C1C5AB9" w14:textId="77777777" w:rsidR="00B72643" w:rsidRDefault="00B72643" w:rsidP="006B247E">
            <w:pPr>
              <w:pStyle w:val="Nidung"/>
              <w:ind w:firstLine="0"/>
            </w:pPr>
            <w:r>
              <w:t>NgayTao</w:t>
            </w:r>
          </w:p>
        </w:tc>
        <w:tc>
          <w:tcPr>
            <w:tcW w:w="1117" w:type="dxa"/>
          </w:tcPr>
          <w:p w14:paraId="26D136F6" w14:textId="77777777" w:rsidR="00B72643" w:rsidRDefault="00B72643" w:rsidP="006B247E">
            <w:pPr>
              <w:pStyle w:val="Nidung"/>
              <w:ind w:firstLine="0"/>
            </w:pPr>
            <w:r>
              <w:t>Ngày</w:t>
            </w:r>
          </w:p>
        </w:tc>
        <w:tc>
          <w:tcPr>
            <w:tcW w:w="3129" w:type="dxa"/>
          </w:tcPr>
          <w:p w14:paraId="43364758" w14:textId="77777777" w:rsidR="00B72643" w:rsidRDefault="00B72643" w:rsidP="006B247E">
            <w:pPr>
              <w:pStyle w:val="Nidung"/>
              <w:ind w:firstLine="0"/>
            </w:pPr>
            <w:r>
              <w:t>&gt;= Ngày hiện tại</w:t>
            </w:r>
          </w:p>
        </w:tc>
        <w:tc>
          <w:tcPr>
            <w:tcW w:w="2102" w:type="dxa"/>
          </w:tcPr>
          <w:p w14:paraId="145BDBDB" w14:textId="77777777" w:rsidR="00B72643" w:rsidRDefault="00B72643" w:rsidP="006B247E">
            <w:pPr>
              <w:pStyle w:val="Nidung"/>
              <w:ind w:firstLine="0"/>
            </w:pPr>
            <w:r>
              <w:t>Ngày tạo</w:t>
            </w:r>
          </w:p>
        </w:tc>
      </w:tr>
      <w:tr w:rsidR="00B72643" w14:paraId="00FEA2A5" w14:textId="77777777" w:rsidTr="00B72643">
        <w:tc>
          <w:tcPr>
            <w:tcW w:w="534" w:type="dxa"/>
          </w:tcPr>
          <w:p w14:paraId="6D57581F" w14:textId="77777777" w:rsidR="00B72643" w:rsidRDefault="00B72643" w:rsidP="006B247E">
            <w:pPr>
              <w:pStyle w:val="Nidung"/>
              <w:ind w:firstLine="0"/>
            </w:pPr>
            <w:r>
              <w:t>5</w:t>
            </w:r>
          </w:p>
        </w:tc>
        <w:tc>
          <w:tcPr>
            <w:tcW w:w="2180" w:type="dxa"/>
          </w:tcPr>
          <w:p w14:paraId="4ADC8EB4" w14:textId="77777777" w:rsidR="00B72643" w:rsidRDefault="00B72643" w:rsidP="006B247E">
            <w:pPr>
              <w:pStyle w:val="Nidung"/>
              <w:ind w:firstLine="0"/>
            </w:pPr>
            <w:r>
              <w:t>NgayCapNhat</w:t>
            </w:r>
          </w:p>
        </w:tc>
        <w:tc>
          <w:tcPr>
            <w:tcW w:w="1117" w:type="dxa"/>
          </w:tcPr>
          <w:p w14:paraId="0A5B6988" w14:textId="77777777" w:rsidR="00B72643" w:rsidRDefault="00B72643" w:rsidP="006B247E">
            <w:pPr>
              <w:pStyle w:val="Nidung"/>
              <w:ind w:firstLine="0"/>
            </w:pPr>
            <w:r>
              <w:t>Ngày</w:t>
            </w:r>
          </w:p>
        </w:tc>
        <w:tc>
          <w:tcPr>
            <w:tcW w:w="3129" w:type="dxa"/>
          </w:tcPr>
          <w:p w14:paraId="6FEC4D96" w14:textId="77777777" w:rsidR="00B72643" w:rsidRDefault="00B72643" w:rsidP="006B247E">
            <w:pPr>
              <w:pStyle w:val="Nidung"/>
              <w:ind w:firstLine="0"/>
            </w:pPr>
            <w:r>
              <w:t>&gt;=Ngày hiện tại</w:t>
            </w:r>
          </w:p>
        </w:tc>
        <w:tc>
          <w:tcPr>
            <w:tcW w:w="2102" w:type="dxa"/>
          </w:tcPr>
          <w:p w14:paraId="576962C2" w14:textId="77777777" w:rsidR="00B72643" w:rsidRDefault="00B72643" w:rsidP="006B247E">
            <w:pPr>
              <w:pStyle w:val="Nidung"/>
              <w:ind w:firstLine="0"/>
            </w:pPr>
            <w:r>
              <w:t>Ngày cập nhật</w:t>
            </w:r>
          </w:p>
        </w:tc>
      </w:tr>
      <w:tr w:rsidR="00B72643" w14:paraId="1B249F91" w14:textId="77777777" w:rsidTr="00B72643">
        <w:tc>
          <w:tcPr>
            <w:tcW w:w="534" w:type="dxa"/>
          </w:tcPr>
          <w:p w14:paraId="43B23236" w14:textId="77777777" w:rsidR="00B72643" w:rsidRDefault="00B72643" w:rsidP="006B247E">
            <w:pPr>
              <w:pStyle w:val="Nidung"/>
              <w:ind w:firstLine="0"/>
            </w:pPr>
            <w:r>
              <w:t>6</w:t>
            </w:r>
          </w:p>
        </w:tc>
        <w:tc>
          <w:tcPr>
            <w:tcW w:w="2180" w:type="dxa"/>
          </w:tcPr>
          <w:p w14:paraId="263D2A25" w14:textId="77777777" w:rsidR="00B72643" w:rsidRDefault="00B72643" w:rsidP="006B247E">
            <w:pPr>
              <w:pStyle w:val="Nidung"/>
              <w:ind w:firstLine="0"/>
            </w:pPr>
            <w:r>
              <w:t>NguoiCapNhat</w:t>
            </w:r>
          </w:p>
        </w:tc>
        <w:tc>
          <w:tcPr>
            <w:tcW w:w="1117" w:type="dxa"/>
          </w:tcPr>
          <w:p w14:paraId="13869B4C" w14:textId="77777777" w:rsidR="00B72643" w:rsidRDefault="00B72643" w:rsidP="006B247E">
            <w:pPr>
              <w:pStyle w:val="Nidung"/>
              <w:ind w:firstLine="0"/>
            </w:pPr>
            <w:r>
              <w:t>Số nguyên</w:t>
            </w:r>
          </w:p>
        </w:tc>
        <w:tc>
          <w:tcPr>
            <w:tcW w:w="3129" w:type="dxa"/>
          </w:tcPr>
          <w:p w14:paraId="2E005B86" w14:textId="77777777" w:rsidR="00B72643" w:rsidRDefault="00B72643" w:rsidP="006B247E">
            <w:pPr>
              <w:pStyle w:val="Nidung"/>
              <w:ind w:firstLine="0"/>
            </w:pPr>
            <w:r>
              <w:t>&gt;0</w:t>
            </w:r>
          </w:p>
        </w:tc>
        <w:tc>
          <w:tcPr>
            <w:tcW w:w="2102" w:type="dxa"/>
          </w:tcPr>
          <w:p w14:paraId="5EC3DDE6" w14:textId="77777777" w:rsidR="00B72643" w:rsidRDefault="00B72643" w:rsidP="006B247E">
            <w:pPr>
              <w:pStyle w:val="Nidung"/>
              <w:ind w:firstLine="0"/>
            </w:pPr>
            <w:r>
              <w:t>Người cập nhật</w:t>
            </w:r>
          </w:p>
        </w:tc>
      </w:tr>
      <w:tr w:rsidR="00B72643" w14:paraId="6EE8F6C4" w14:textId="77777777" w:rsidTr="00B72643">
        <w:tc>
          <w:tcPr>
            <w:tcW w:w="534" w:type="dxa"/>
          </w:tcPr>
          <w:p w14:paraId="670A3D70" w14:textId="77777777" w:rsidR="00B72643" w:rsidRDefault="00B72643" w:rsidP="006B247E">
            <w:pPr>
              <w:pStyle w:val="Nidung"/>
              <w:ind w:firstLine="0"/>
            </w:pPr>
            <w:r>
              <w:t>7</w:t>
            </w:r>
          </w:p>
        </w:tc>
        <w:tc>
          <w:tcPr>
            <w:tcW w:w="2180" w:type="dxa"/>
          </w:tcPr>
          <w:p w14:paraId="0EE3E1A2" w14:textId="77777777" w:rsidR="00B72643" w:rsidRDefault="00B72643" w:rsidP="006B247E">
            <w:pPr>
              <w:pStyle w:val="Nidung"/>
              <w:ind w:firstLine="0"/>
            </w:pPr>
            <w:r>
              <w:t>TrangThai</w:t>
            </w:r>
          </w:p>
        </w:tc>
        <w:tc>
          <w:tcPr>
            <w:tcW w:w="1117" w:type="dxa"/>
          </w:tcPr>
          <w:p w14:paraId="5753C590" w14:textId="77777777" w:rsidR="00B72643" w:rsidRDefault="00B72643" w:rsidP="006B247E">
            <w:pPr>
              <w:pStyle w:val="Nidung"/>
              <w:ind w:firstLine="0"/>
            </w:pPr>
            <w:r>
              <w:t>Số nguyên</w:t>
            </w:r>
          </w:p>
        </w:tc>
        <w:tc>
          <w:tcPr>
            <w:tcW w:w="3129" w:type="dxa"/>
          </w:tcPr>
          <w:p w14:paraId="43CF0A9E" w14:textId="024D46D0" w:rsidR="00B72643" w:rsidRDefault="00B72643" w:rsidP="006B247E">
            <w:pPr>
              <w:pStyle w:val="Nidung"/>
              <w:ind w:firstLine="0"/>
            </w:pPr>
            <w:r>
              <w:t xml:space="preserve">Có </w:t>
            </w:r>
            <w:r w:rsidR="00BF1B60">
              <w:t>2</w:t>
            </w:r>
            <w:r>
              <w:t xml:space="preserve"> giá trị “0”, “1”</w:t>
            </w:r>
          </w:p>
        </w:tc>
        <w:tc>
          <w:tcPr>
            <w:tcW w:w="2102" w:type="dxa"/>
          </w:tcPr>
          <w:p w14:paraId="78D7190D" w14:textId="77777777" w:rsidR="00B72643" w:rsidRDefault="00B72643" w:rsidP="006B247E">
            <w:pPr>
              <w:pStyle w:val="Nidung"/>
              <w:ind w:firstLine="0"/>
            </w:pPr>
            <w:r>
              <w:t>Trạng thái</w:t>
            </w:r>
          </w:p>
        </w:tc>
      </w:tr>
    </w:tbl>
    <w:p w14:paraId="7A4F9E88" w14:textId="77777777" w:rsidR="00B72643" w:rsidRDefault="00B72643" w:rsidP="00F05D05">
      <w:pPr>
        <w:pStyle w:val="Nidung"/>
        <w:ind w:firstLine="0"/>
      </w:pPr>
    </w:p>
    <w:p w14:paraId="6965E018" w14:textId="77777777" w:rsidR="00FB001E" w:rsidRDefault="00FB001E" w:rsidP="00F05D05">
      <w:pPr>
        <w:pStyle w:val="Nidung"/>
        <w:ind w:firstLine="0"/>
      </w:pPr>
    </w:p>
    <w:p w14:paraId="36AC67DA" w14:textId="77777777" w:rsidR="00FB001E" w:rsidRDefault="00FB001E" w:rsidP="00F05D05">
      <w:pPr>
        <w:pStyle w:val="Nidung"/>
        <w:ind w:firstLine="0"/>
      </w:pPr>
    </w:p>
    <w:p w14:paraId="422E2D58" w14:textId="77777777" w:rsidR="00FB001E" w:rsidRDefault="00FB001E" w:rsidP="00F05D05">
      <w:pPr>
        <w:pStyle w:val="Nidung"/>
        <w:ind w:firstLine="0"/>
      </w:pPr>
    </w:p>
    <w:p w14:paraId="208A6DA2" w14:textId="77777777" w:rsidR="00FB001E" w:rsidRDefault="00FB001E" w:rsidP="00F05D05">
      <w:pPr>
        <w:pStyle w:val="Nidung"/>
        <w:ind w:firstLine="0"/>
      </w:pPr>
    </w:p>
    <w:p w14:paraId="5B81C5CF" w14:textId="77777777" w:rsidR="00B72643" w:rsidRDefault="00B72643" w:rsidP="00B72643">
      <w:pPr>
        <w:pStyle w:val="1111"/>
      </w:pPr>
      <w:bookmarkStart w:id="40" w:name="_Toc183087226"/>
      <w:r>
        <w:lastRenderedPageBreak/>
        <w:t>Lớp Ghế</w:t>
      </w:r>
      <w:bookmarkEnd w:id="40"/>
    </w:p>
    <w:p w14:paraId="1C8E8086" w14:textId="77777777" w:rsidR="00B72643" w:rsidRDefault="00B72643" w:rsidP="00B72643">
      <w:pPr>
        <w:pStyle w:val="bang11"/>
        <w:tabs>
          <w:tab w:val="left" w:pos="5245"/>
        </w:tabs>
      </w:pPr>
      <w:bookmarkStart w:id="41" w:name="_Toc183087306"/>
      <w:r>
        <w:t>Lớp Gh</w:t>
      </w:r>
      <w:r w:rsidR="007106AD">
        <w:t>e</w:t>
      </w:r>
      <w:bookmarkEnd w:id="41"/>
    </w:p>
    <w:tbl>
      <w:tblPr>
        <w:tblStyle w:val="TableGrid"/>
        <w:tblW w:w="0" w:type="auto"/>
        <w:tblInd w:w="0" w:type="dxa"/>
        <w:tblLook w:val="04A0" w:firstRow="1" w:lastRow="0" w:firstColumn="1" w:lastColumn="0" w:noHBand="0" w:noVBand="1"/>
      </w:tblPr>
      <w:tblGrid>
        <w:gridCol w:w="534"/>
        <w:gridCol w:w="2180"/>
        <w:gridCol w:w="1117"/>
        <w:gridCol w:w="3129"/>
        <w:gridCol w:w="2102"/>
      </w:tblGrid>
      <w:tr w:rsidR="00B72643" w14:paraId="23CB3B34" w14:textId="77777777" w:rsidTr="006B247E">
        <w:trPr>
          <w:trHeight w:val="693"/>
        </w:trPr>
        <w:tc>
          <w:tcPr>
            <w:tcW w:w="534" w:type="dxa"/>
            <w:shd w:val="clear" w:color="auto" w:fill="D9E2F3" w:themeFill="accent1" w:themeFillTint="33"/>
          </w:tcPr>
          <w:p w14:paraId="21E564DB" w14:textId="77777777" w:rsidR="00B72643" w:rsidRPr="00417B3C" w:rsidRDefault="00B72643" w:rsidP="006B247E">
            <w:pPr>
              <w:pStyle w:val="Nidung"/>
              <w:ind w:firstLine="0"/>
              <w:jc w:val="center"/>
              <w:rPr>
                <w:b/>
                <w:bCs/>
              </w:rPr>
            </w:pPr>
            <w:r w:rsidRPr="00417B3C">
              <w:rPr>
                <w:b/>
                <w:bCs/>
              </w:rPr>
              <w:t>Stt</w:t>
            </w:r>
          </w:p>
        </w:tc>
        <w:tc>
          <w:tcPr>
            <w:tcW w:w="2180" w:type="dxa"/>
            <w:shd w:val="clear" w:color="auto" w:fill="D9E2F3" w:themeFill="accent1" w:themeFillTint="33"/>
          </w:tcPr>
          <w:p w14:paraId="785AE6AB" w14:textId="77777777" w:rsidR="00B72643" w:rsidRPr="00417B3C" w:rsidRDefault="00B72643" w:rsidP="006B247E">
            <w:pPr>
              <w:pStyle w:val="Nidung"/>
              <w:ind w:firstLine="0"/>
              <w:jc w:val="center"/>
              <w:rPr>
                <w:b/>
                <w:bCs/>
              </w:rPr>
            </w:pPr>
            <w:r w:rsidRPr="00417B3C">
              <w:rPr>
                <w:b/>
                <w:bCs/>
              </w:rPr>
              <w:t>Thuộc tính</w:t>
            </w:r>
          </w:p>
        </w:tc>
        <w:tc>
          <w:tcPr>
            <w:tcW w:w="1117" w:type="dxa"/>
            <w:shd w:val="clear" w:color="auto" w:fill="D9E2F3" w:themeFill="accent1" w:themeFillTint="33"/>
          </w:tcPr>
          <w:p w14:paraId="52502867" w14:textId="77777777" w:rsidR="00B72643" w:rsidRPr="00417B3C" w:rsidRDefault="00B72643" w:rsidP="006B247E">
            <w:pPr>
              <w:pStyle w:val="Nidung"/>
              <w:ind w:firstLine="0"/>
              <w:jc w:val="center"/>
              <w:rPr>
                <w:b/>
                <w:bCs/>
              </w:rPr>
            </w:pPr>
            <w:r w:rsidRPr="00417B3C">
              <w:rPr>
                <w:b/>
                <w:bCs/>
              </w:rPr>
              <w:t>Kiểu</w:t>
            </w:r>
          </w:p>
        </w:tc>
        <w:tc>
          <w:tcPr>
            <w:tcW w:w="3129" w:type="dxa"/>
            <w:shd w:val="clear" w:color="auto" w:fill="D9E2F3" w:themeFill="accent1" w:themeFillTint="33"/>
          </w:tcPr>
          <w:p w14:paraId="682AE20A" w14:textId="77777777" w:rsidR="00B72643" w:rsidRPr="00417B3C" w:rsidRDefault="00B72643" w:rsidP="006B247E">
            <w:pPr>
              <w:pStyle w:val="Nidung"/>
              <w:ind w:firstLine="0"/>
              <w:jc w:val="center"/>
              <w:rPr>
                <w:b/>
                <w:bCs/>
              </w:rPr>
            </w:pPr>
            <w:r w:rsidRPr="00417B3C">
              <w:rPr>
                <w:b/>
                <w:bCs/>
              </w:rPr>
              <w:t>Miền giá trị</w:t>
            </w:r>
          </w:p>
        </w:tc>
        <w:tc>
          <w:tcPr>
            <w:tcW w:w="2102" w:type="dxa"/>
            <w:shd w:val="clear" w:color="auto" w:fill="D9E2F3" w:themeFill="accent1" w:themeFillTint="33"/>
          </w:tcPr>
          <w:p w14:paraId="502E85AE" w14:textId="77777777" w:rsidR="00B72643" w:rsidRPr="00417B3C" w:rsidRDefault="00B72643" w:rsidP="006B247E">
            <w:pPr>
              <w:pStyle w:val="Nidung"/>
              <w:ind w:firstLine="0"/>
              <w:jc w:val="center"/>
              <w:rPr>
                <w:b/>
                <w:bCs/>
              </w:rPr>
            </w:pPr>
            <w:r w:rsidRPr="00417B3C">
              <w:rPr>
                <w:b/>
                <w:bCs/>
              </w:rPr>
              <w:t>Ý nghĩa</w:t>
            </w:r>
          </w:p>
        </w:tc>
      </w:tr>
      <w:tr w:rsidR="00B72643" w14:paraId="20C321A6" w14:textId="77777777" w:rsidTr="006B247E">
        <w:trPr>
          <w:trHeight w:val="547"/>
        </w:trPr>
        <w:tc>
          <w:tcPr>
            <w:tcW w:w="534" w:type="dxa"/>
          </w:tcPr>
          <w:p w14:paraId="46AB0F4F" w14:textId="77777777" w:rsidR="00B72643" w:rsidRDefault="00B72643" w:rsidP="006B247E">
            <w:pPr>
              <w:pStyle w:val="Nidung"/>
              <w:ind w:firstLine="0"/>
            </w:pPr>
            <w:r>
              <w:t>1</w:t>
            </w:r>
          </w:p>
        </w:tc>
        <w:tc>
          <w:tcPr>
            <w:tcW w:w="2180" w:type="dxa"/>
          </w:tcPr>
          <w:p w14:paraId="2B77263D" w14:textId="77777777" w:rsidR="00B72643" w:rsidRDefault="00B72643" w:rsidP="006B247E">
            <w:pPr>
              <w:pStyle w:val="Nidung"/>
              <w:ind w:firstLine="0"/>
            </w:pPr>
            <w:r>
              <w:t>MaGhe</w:t>
            </w:r>
          </w:p>
        </w:tc>
        <w:tc>
          <w:tcPr>
            <w:tcW w:w="1117" w:type="dxa"/>
          </w:tcPr>
          <w:p w14:paraId="1502B227" w14:textId="77777777" w:rsidR="00B72643" w:rsidRDefault="00B72643" w:rsidP="006B247E">
            <w:pPr>
              <w:pStyle w:val="Nidung"/>
              <w:ind w:firstLine="0"/>
            </w:pPr>
            <w:r>
              <w:t>Số nguyên</w:t>
            </w:r>
          </w:p>
        </w:tc>
        <w:tc>
          <w:tcPr>
            <w:tcW w:w="3129" w:type="dxa"/>
          </w:tcPr>
          <w:p w14:paraId="23793A4B" w14:textId="77777777" w:rsidR="00B72643" w:rsidRDefault="00B72643" w:rsidP="006B247E">
            <w:pPr>
              <w:pStyle w:val="Nidung"/>
              <w:ind w:firstLine="0"/>
            </w:pPr>
            <w:r>
              <w:t>&gt;0 (Tự sinh)</w:t>
            </w:r>
          </w:p>
        </w:tc>
        <w:tc>
          <w:tcPr>
            <w:tcW w:w="2102" w:type="dxa"/>
          </w:tcPr>
          <w:p w14:paraId="7CBE0497" w14:textId="77777777" w:rsidR="00B72643" w:rsidRDefault="00B72643" w:rsidP="006B247E">
            <w:pPr>
              <w:pStyle w:val="Nidung"/>
              <w:ind w:firstLine="0"/>
            </w:pPr>
            <w:r>
              <w:t>Mã ghế</w:t>
            </w:r>
          </w:p>
        </w:tc>
      </w:tr>
      <w:tr w:rsidR="00B72643" w14:paraId="47AAADDD" w14:textId="77777777" w:rsidTr="006B247E">
        <w:tc>
          <w:tcPr>
            <w:tcW w:w="534" w:type="dxa"/>
          </w:tcPr>
          <w:p w14:paraId="78EE9C77" w14:textId="77777777" w:rsidR="00B72643" w:rsidRDefault="00B72643" w:rsidP="006B247E">
            <w:pPr>
              <w:pStyle w:val="Nidung"/>
              <w:ind w:firstLine="0"/>
            </w:pPr>
            <w:r>
              <w:t>2</w:t>
            </w:r>
          </w:p>
        </w:tc>
        <w:tc>
          <w:tcPr>
            <w:tcW w:w="2180" w:type="dxa"/>
          </w:tcPr>
          <w:p w14:paraId="74F58626" w14:textId="77777777" w:rsidR="00B72643" w:rsidRDefault="00B72643" w:rsidP="006B247E">
            <w:pPr>
              <w:pStyle w:val="Nidung"/>
              <w:ind w:firstLine="0"/>
            </w:pPr>
            <w:r>
              <w:t>TenGhe</w:t>
            </w:r>
          </w:p>
        </w:tc>
        <w:tc>
          <w:tcPr>
            <w:tcW w:w="1117" w:type="dxa"/>
          </w:tcPr>
          <w:p w14:paraId="0A286901" w14:textId="77777777" w:rsidR="00B72643" w:rsidRDefault="00B72643" w:rsidP="006B247E">
            <w:pPr>
              <w:pStyle w:val="Nidung"/>
              <w:ind w:firstLine="0"/>
            </w:pPr>
            <w:r>
              <w:t>Chuỗi</w:t>
            </w:r>
          </w:p>
        </w:tc>
        <w:tc>
          <w:tcPr>
            <w:tcW w:w="3129" w:type="dxa"/>
          </w:tcPr>
          <w:p w14:paraId="4B50EEF4" w14:textId="3F9461E7" w:rsidR="00B72643" w:rsidRDefault="00B72643" w:rsidP="006B247E">
            <w:pPr>
              <w:pStyle w:val="Nidung"/>
              <w:ind w:firstLine="0"/>
            </w:pPr>
            <w:r>
              <w:t xml:space="preserve">Tối đa </w:t>
            </w:r>
            <w:r w:rsidR="00431632">
              <w:t>3</w:t>
            </w:r>
            <w:r>
              <w:t xml:space="preserve"> kí tự</w:t>
            </w:r>
          </w:p>
        </w:tc>
        <w:tc>
          <w:tcPr>
            <w:tcW w:w="2102" w:type="dxa"/>
          </w:tcPr>
          <w:p w14:paraId="7AEBEB31" w14:textId="77777777" w:rsidR="00B72643" w:rsidRDefault="00B72643" w:rsidP="006B247E">
            <w:pPr>
              <w:pStyle w:val="Nidung"/>
              <w:ind w:firstLine="0"/>
            </w:pPr>
            <w:r>
              <w:t>Tên ghế</w:t>
            </w:r>
          </w:p>
        </w:tc>
      </w:tr>
      <w:tr w:rsidR="00B72643" w14:paraId="60376767" w14:textId="77777777" w:rsidTr="006B247E">
        <w:tc>
          <w:tcPr>
            <w:tcW w:w="534" w:type="dxa"/>
          </w:tcPr>
          <w:p w14:paraId="79DCC2E2" w14:textId="77777777" w:rsidR="00B72643" w:rsidRDefault="00B72643" w:rsidP="006B247E">
            <w:pPr>
              <w:pStyle w:val="Nidung"/>
              <w:ind w:firstLine="0"/>
            </w:pPr>
            <w:r>
              <w:t>3</w:t>
            </w:r>
          </w:p>
        </w:tc>
        <w:tc>
          <w:tcPr>
            <w:tcW w:w="2180" w:type="dxa"/>
          </w:tcPr>
          <w:p w14:paraId="252D62DF" w14:textId="77777777" w:rsidR="00B72643" w:rsidRDefault="00B72643" w:rsidP="006B247E">
            <w:pPr>
              <w:pStyle w:val="Nidung"/>
              <w:ind w:firstLine="0"/>
            </w:pPr>
            <w:r>
              <w:t>MaPhong</w:t>
            </w:r>
          </w:p>
        </w:tc>
        <w:tc>
          <w:tcPr>
            <w:tcW w:w="1117" w:type="dxa"/>
          </w:tcPr>
          <w:p w14:paraId="5936C7C6" w14:textId="77777777" w:rsidR="00B72643" w:rsidRDefault="00B72643" w:rsidP="006B247E">
            <w:pPr>
              <w:pStyle w:val="Nidung"/>
              <w:ind w:firstLine="0"/>
            </w:pPr>
            <w:r>
              <w:t>Số nguyên</w:t>
            </w:r>
          </w:p>
        </w:tc>
        <w:tc>
          <w:tcPr>
            <w:tcW w:w="3129" w:type="dxa"/>
          </w:tcPr>
          <w:p w14:paraId="259ACAB4" w14:textId="77777777" w:rsidR="00B72643" w:rsidRDefault="00B72643" w:rsidP="006B247E">
            <w:pPr>
              <w:pStyle w:val="Nidung"/>
              <w:ind w:firstLine="0"/>
            </w:pPr>
            <w:r>
              <w:t>&gt;0 (Khóa ngoại của bảng Phong)</w:t>
            </w:r>
          </w:p>
        </w:tc>
        <w:tc>
          <w:tcPr>
            <w:tcW w:w="2102" w:type="dxa"/>
          </w:tcPr>
          <w:p w14:paraId="3E5F11B7" w14:textId="77777777" w:rsidR="00B72643" w:rsidRDefault="00B72643" w:rsidP="006B247E">
            <w:pPr>
              <w:pStyle w:val="Nidung"/>
              <w:ind w:firstLine="0"/>
            </w:pPr>
            <w:r>
              <w:t>Mã phòng</w:t>
            </w:r>
          </w:p>
        </w:tc>
      </w:tr>
      <w:tr w:rsidR="00B72643" w14:paraId="5CECFC95" w14:textId="77777777" w:rsidTr="006B247E">
        <w:tc>
          <w:tcPr>
            <w:tcW w:w="534" w:type="dxa"/>
          </w:tcPr>
          <w:p w14:paraId="4886D706" w14:textId="77777777" w:rsidR="00B72643" w:rsidRDefault="00B72643" w:rsidP="006B247E">
            <w:pPr>
              <w:pStyle w:val="Nidung"/>
              <w:ind w:firstLine="0"/>
            </w:pPr>
            <w:r>
              <w:t>4</w:t>
            </w:r>
          </w:p>
        </w:tc>
        <w:tc>
          <w:tcPr>
            <w:tcW w:w="2180" w:type="dxa"/>
          </w:tcPr>
          <w:p w14:paraId="77F3DDA3" w14:textId="77777777" w:rsidR="00B72643" w:rsidRDefault="00B72643" w:rsidP="006B247E">
            <w:pPr>
              <w:pStyle w:val="Nidung"/>
              <w:ind w:firstLine="0"/>
            </w:pPr>
            <w:r>
              <w:t>LoaiGhe</w:t>
            </w:r>
          </w:p>
        </w:tc>
        <w:tc>
          <w:tcPr>
            <w:tcW w:w="1117" w:type="dxa"/>
          </w:tcPr>
          <w:p w14:paraId="618ABBF6" w14:textId="77777777" w:rsidR="00B72643" w:rsidRDefault="00B72643" w:rsidP="006B247E">
            <w:pPr>
              <w:pStyle w:val="Nidung"/>
              <w:ind w:firstLine="0"/>
            </w:pPr>
            <w:r>
              <w:t>Chuỗi</w:t>
            </w:r>
          </w:p>
        </w:tc>
        <w:tc>
          <w:tcPr>
            <w:tcW w:w="3129" w:type="dxa"/>
          </w:tcPr>
          <w:p w14:paraId="2259AF0D" w14:textId="34023FF6" w:rsidR="00B72643" w:rsidRDefault="00B72643" w:rsidP="006B247E">
            <w:pPr>
              <w:pStyle w:val="Nidung"/>
              <w:ind w:firstLine="0"/>
            </w:pPr>
            <w:r>
              <w:t xml:space="preserve">Tối đa </w:t>
            </w:r>
            <w:r w:rsidR="00926EB5">
              <w:t>10</w:t>
            </w:r>
            <w:r>
              <w:t xml:space="preserve"> kí tự</w:t>
            </w:r>
          </w:p>
        </w:tc>
        <w:tc>
          <w:tcPr>
            <w:tcW w:w="2102" w:type="dxa"/>
          </w:tcPr>
          <w:p w14:paraId="659D41AA" w14:textId="77777777" w:rsidR="00B72643" w:rsidRDefault="00B72643" w:rsidP="006B247E">
            <w:pPr>
              <w:pStyle w:val="Nidung"/>
              <w:ind w:firstLine="0"/>
            </w:pPr>
            <w:r>
              <w:t>Loại ghế</w:t>
            </w:r>
          </w:p>
        </w:tc>
      </w:tr>
      <w:tr w:rsidR="00B72643" w14:paraId="1AE7EFE7" w14:textId="77777777" w:rsidTr="006B247E">
        <w:tc>
          <w:tcPr>
            <w:tcW w:w="534" w:type="dxa"/>
          </w:tcPr>
          <w:p w14:paraId="0AA2DA91" w14:textId="77777777" w:rsidR="00B72643" w:rsidRDefault="00B72643" w:rsidP="006B247E">
            <w:pPr>
              <w:pStyle w:val="Nidung"/>
              <w:ind w:firstLine="0"/>
            </w:pPr>
            <w:r>
              <w:t>5</w:t>
            </w:r>
          </w:p>
        </w:tc>
        <w:tc>
          <w:tcPr>
            <w:tcW w:w="2180" w:type="dxa"/>
          </w:tcPr>
          <w:p w14:paraId="24A79883" w14:textId="77777777" w:rsidR="00B72643" w:rsidRDefault="00B72643" w:rsidP="006B247E">
            <w:pPr>
              <w:pStyle w:val="Nidung"/>
              <w:ind w:firstLine="0"/>
            </w:pPr>
            <w:r>
              <w:t>GiaGhe</w:t>
            </w:r>
          </w:p>
        </w:tc>
        <w:tc>
          <w:tcPr>
            <w:tcW w:w="1117" w:type="dxa"/>
          </w:tcPr>
          <w:p w14:paraId="4C929708" w14:textId="77777777" w:rsidR="00B72643" w:rsidRDefault="00B72643" w:rsidP="006B247E">
            <w:pPr>
              <w:pStyle w:val="Nidung"/>
              <w:ind w:firstLine="0"/>
            </w:pPr>
            <w:r>
              <w:t>Số nguyên</w:t>
            </w:r>
          </w:p>
        </w:tc>
        <w:tc>
          <w:tcPr>
            <w:tcW w:w="3129" w:type="dxa"/>
          </w:tcPr>
          <w:p w14:paraId="2EB8E5A6" w14:textId="77777777" w:rsidR="00B72643" w:rsidRDefault="00B72643" w:rsidP="006B247E">
            <w:pPr>
              <w:pStyle w:val="Nidung"/>
              <w:ind w:firstLine="0"/>
            </w:pPr>
            <w:r>
              <w:t>&gt;0</w:t>
            </w:r>
          </w:p>
        </w:tc>
        <w:tc>
          <w:tcPr>
            <w:tcW w:w="2102" w:type="dxa"/>
          </w:tcPr>
          <w:p w14:paraId="064EDFAF" w14:textId="77777777" w:rsidR="00B72643" w:rsidRDefault="00B72643" w:rsidP="006B247E">
            <w:pPr>
              <w:pStyle w:val="Nidung"/>
              <w:ind w:firstLine="0"/>
            </w:pPr>
            <w:r>
              <w:t>Giá ghế</w:t>
            </w:r>
          </w:p>
        </w:tc>
      </w:tr>
      <w:tr w:rsidR="00B72643" w14:paraId="5C1B9797" w14:textId="77777777" w:rsidTr="006B247E">
        <w:tc>
          <w:tcPr>
            <w:tcW w:w="534" w:type="dxa"/>
          </w:tcPr>
          <w:p w14:paraId="4EEB34A7" w14:textId="77777777" w:rsidR="00B72643" w:rsidRDefault="00B72643" w:rsidP="006B247E">
            <w:pPr>
              <w:pStyle w:val="Nidung"/>
              <w:ind w:firstLine="0"/>
            </w:pPr>
            <w:r>
              <w:t>6</w:t>
            </w:r>
          </w:p>
        </w:tc>
        <w:tc>
          <w:tcPr>
            <w:tcW w:w="2180" w:type="dxa"/>
          </w:tcPr>
          <w:p w14:paraId="304FCC4D" w14:textId="77777777" w:rsidR="00B72643" w:rsidRDefault="00B72643" w:rsidP="006B247E">
            <w:pPr>
              <w:pStyle w:val="Nidung"/>
              <w:ind w:firstLine="0"/>
            </w:pPr>
            <w:r>
              <w:t>NguoiTao</w:t>
            </w:r>
          </w:p>
        </w:tc>
        <w:tc>
          <w:tcPr>
            <w:tcW w:w="1117" w:type="dxa"/>
          </w:tcPr>
          <w:p w14:paraId="005D7374" w14:textId="77777777" w:rsidR="00B72643" w:rsidRDefault="00B72643" w:rsidP="006B247E">
            <w:pPr>
              <w:pStyle w:val="Nidung"/>
              <w:ind w:firstLine="0"/>
            </w:pPr>
            <w:r>
              <w:t>Số nguyên</w:t>
            </w:r>
          </w:p>
        </w:tc>
        <w:tc>
          <w:tcPr>
            <w:tcW w:w="3129" w:type="dxa"/>
          </w:tcPr>
          <w:p w14:paraId="1C22D593" w14:textId="77777777" w:rsidR="00B72643" w:rsidRDefault="00B72643" w:rsidP="006B247E">
            <w:pPr>
              <w:pStyle w:val="Nidung"/>
              <w:ind w:firstLine="0"/>
            </w:pPr>
            <w:r>
              <w:t>&gt;0</w:t>
            </w:r>
          </w:p>
        </w:tc>
        <w:tc>
          <w:tcPr>
            <w:tcW w:w="2102" w:type="dxa"/>
          </w:tcPr>
          <w:p w14:paraId="7F68373A" w14:textId="77777777" w:rsidR="00B72643" w:rsidRDefault="00B72643" w:rsidP="006B247E">
            <w:pPr>
              <w:pStyle w:val="Nidung"/>
              <w:ind w:firstLine="0"/>
            </w:pPr>
            <w:r>
              <w:t>Người tạo</w:t>
            </w:r>
          </w:p>
        </w:tc>
      </w:tr>
      <w:tr w:rsidR="00B72643" w14:paraId="04E4D35D" w14:textId="77777777" w:rsidTr="006B247E">
        <w:tc>
          <w:tcPr>
            <w:tcW w:w="534" w:type="dxa"/>
          </w:tcPr>
          <w:p w14:paraId="29936EDF" w14:textId="77777777" w:rsidR="00B72643" w:rsidRDefault="00B72643" w:rsidP="006B247E">
            <w:pPr>
              <w:pStyle w:val="Nidung"/>
              <w:ind w:firstLine="0"/>
            </w:pPr>
            <w:r>
              <w:t>7</w:t>
            </w:r>
          </w:p>
        </w:tc>
        <w:tc>
          <w:tcPr>
            <w:tcW w:w="2180" w:type="dxa"/>
          </w:tcPr>
          <w:p w14:paraId="181133E3" w14:textId="77777777" w:rsidR="00B72643" w:rsidRDefault="00B72643" w:rsidP="006B247E">
            <w:pPr>
              <w:pStyle w:val="Nidung"/>
              <w:ind w:firstLine="0"/>
            </w:pPr>
            <w:r>
              <w:t>NgayTao</w:t>
            </w:r>
          </w:p>
        </w:tc>
        <w:tc>
          <w:tcPr>
            <w:tcW w:w="1117" w:type="dxa"/>
          </w:tcPr>
          <w:p w14:paraId="67003AE4" w14:textId="77777777" w:rsidR="00B72643" w:rsidRDefault="00B72643" w:rsidP="006B247E">
            <w:pPr>
              <w:pStyle w:val="Nidung"/>
              <w:ind w:firstLine="0"/>
            </w:pPr>
            <w:r>
              <w:t>Ngày</w:t>
            </w:r>
          </w:p>
        </w:tc>
        <w:tc>
          <w:tcPr>
            <w:tcW w:w="3129" w:type="dxa"/>
          </w:tcPr>
          <w:p w14:paraId="0EE03C36" w14:textId="77777777" w:rsidR="00B72643" w:rsidRDefault="00B72643" w:rsidP="006B247E">
            <w:pPr>
              <w:pStyle w:val="Nidung"/>
              <w:ind w:firstLine="0"/>
            </w:pPr>
            <w:r>
              <w:t>&gt;= Ngày hiện tại</w:t>
            </w:r>
          </w:p>
        </w:tc>
        <w:tc>
          <w:tcPr>
            <w:tcW w:w="2102" w:type="dxa"/>
          </w:tcPr>
          <w:p w14:paraId="4B728F00" w14:textId="77777777" w:rsidR="00B72643" w:rsidRDefault="00B72643" w:rsidP="006B247E">
            <w:pPr>
              <w:pStyle w:val="Nidung"/>
              <w:ind w:firstLine="0"/>
            </w:pPr>
            <w:r>
              <w:t>Ngày tạo</w:t>
            </w:r>
          </w:p>
        </w:tc>
      </w:tr>
      <w:tr w:rsidR="00B72643" w14:paraId="205A06AF" w14:textId="77777777" w:rsidTr="006B247E">
        <w:tc>
          <w:tcPr>
            <w:tcW w:w="534" w:type="dxa"/>
          </w:tcPr>
          <w:p w14:paraId="598D3A86" w14:textId="77777777" w:rsidR="00B72643" w:rsidRDefault="00B72643" w:rsidP="006B247E">
            <w:pPr>
              <w:pStyle w:val="Nidung"/>
              <w:ind w:firstLine="0"/>
            </w:pPr>
            <w:r>
              <w:t>8</w:t>
            </w:r>
          </w:p>
        </w:tc>
        <w:tc>
          <w:tcPr>
            <w:tcW w:w="2180" w:type="dxa"/>
          </w:tcPr>
          <w:p w14:paraId="1A0B192C" w14:textId="77777777" w:rsidR="00B72643" w:rsidRDefault="00B72643" w:rsidP="006B247E">
            <w:pPr>
              <w:pStyle w:val="Nidung"/>
              <w:ind w:firstLine="0"/>
            </w:pPr>
            <w:r>
              <w:t>NgayCapNhat</w:t>
            </w:r>
          </w:p>
        </w:tc>
        <w:tc>
          <w:tcPr>
            <w:tcW w:w="1117" w:type="dxa"/>
          </w:tcPr>
          <w:p w14:paraId="36D17571" w14:textId="77777777" w:rsidR="00B72643" w:rsidRDefault="00B72643" w:rsidP="006B247E">
            <w:pPr>
              <w:pStyle w:val="Nidung"/>
              <w:ind w:firstLine="0"/>
            </w:pPr>
            <w:r>
              <w:t>Ngày</w:t>
            </w:r>
          </w:p>
        </w:tc>
        <w:tc>
          <w:tcPr>
            <w:tcW w:w="3129" w:type="dxa"/>
          </w:tcPr>
          <w:p w14:paraId="1C933C55" w14:textId="77777777" w:rsidR="00B72643" w:rsidRDefault="00B72643" w:rsidP="006B247E">
            <w:pPr>
              <w:pStyle w:val="Nidung"/>
              <w:ind w:firstLine="0"/>
            </w:pPr>
            <w:r>
              <w:t>&gt;=Ngày hiện tại</w:t>
            </w:r>
          </w:p>
        </w:tc>
        <w:tc>
          <w:tcPr>
            <w:tcW w:w="2102" w:type="dxa"/>
          </w:tcPr>
          <w:p w14:paraId="577E38E8" w14:textId="77777777" w:rsidR="00B72643" w:rsidRDefault="00B72643" w:rsidP="006B247E">
            <w:pPr>
              <w:pStyle w:val="Nidung"/>
              <w:ind w:firstLine="0"/>
            </w:pPr>
            <w:r>
              <w:t>Ngày cập nhật</w:t>
            </w:r>
          </w:p>
        </w:tc>
      </w:tr>
      <w:tr w:rsidR="00B72643" w14:paraId="3F9A2369" w14:textId="77777777" w:rsidTr="006B247E">
        <w:tc>
          <w:tcPr>
            <w:tcW w:w="534" w:type="dxa"/>
          </w:tcPr>
          <w:p w14:paraId="38BF185A" w14:textId="77777777" w:rsidR="00B72643" w:rsidRDefault="00B72643" w:rsidP="006B247E">
            <w:pPr>
              <w:pStyle w:val="Nidung"/>
              <w:ind w:firstLine="0"/>
            </w:pPr>
            <w:r>
              <w:t>9</w:t>
            </w:r>
          </w:p>
        </w:tc>
        <w:tc>
          <w:tcPr>
            <w:tcW w:w="2180" w:type="dxa"/>
          </w:tcPr>
          <w:p w14:paraId="1616180E" w14:textId="77777777" w:rsidR="00B72643" w:rsidRDefault="00B72643" w:rsidP="006B247E">
            <w:pPr>
              <w:pStyle w:val="Nidung"/>
              <w:ind w:firstLine="0"/>
            </w:pPr>
            <w:r>
              <w:t>NguoiCapNhat</w:t>
            </w:r>
          </w:p>
        </w:tc>
        <w:tc>
          <w:tcPr>
            <w:tcW w:w="1117" w:type="dxa"/>
          </w:tcPr>
          <w:p w14:paraId="68A57F04" w14:textId="77777777" w:rsidR="00B72643" w:rsidRDefault="00B72643" w:rsidP="006B247E">
            <w:pPr>
              <w:pStyle w:val="Nidung"/>
              <w:ind w:firstLine="0"/>
            </w:pPr>
            <w:r>
              <w:t>Số nguyên</w:t>
            </w:r>
          </w:p>
        </w:tc>
        <w:tc>
          <w:tcPr>
            <w:tcW w:w="3129" w:type="dxa"/>
          </w:tcPr>
          <w:p w14:paraId="3006A38E" w14:textId="77777777" w:rsidR="00B72643" w:rsidRDefault="00B72643" w:rsidP="006B247E">
            <w:pPr>
              <w:pStyle w:val="Nidung"/>
              <w:ind w:firstLine="0"/>
            </w:pPr>
            <w:r>
              <w:t>&gt;0</w:t>
            </w:r>
          </w:p>
        </w:tc>
        <w:tc>
          <w:tcPr>
            <w:tcW w:w="2102" w:type="dxa"/>
          </w:tcPr>
          <w:p w14:paraId="09BD5608" w14:textId="77777777" w:rsidR="00B72643" w:rsidRDefault="00B72643" w:rsidP="006B247E">
            <w:pPr>
              <w:pStyle w:val="Nidung"/>
              <w:ind w:firstLine="0"/>
            </w:pPr>
            <w:r>
              <w:t>Người cập nhật</w:t>
            </w:r>
          </w:p>
        </w:tc>
      </w:tr>
      <w:tr w:rsidR="00B72643" w14:paraId="5E4C73CE" w14:textId="77777777" w:rsidTr="006B247E">
        <w:tc>
          <w:tcPr>
            <w:tcW w:w="534" w:type="dxa"/>
          </w:tcPr>
          <w:p w14:paraId="174D36F5" w14:textId="77777777" w:rsidR="00B72643" w:rsidRDefault="00B72643" w:rsidP="006B247E">
            <w:pPr>
              <w:pStyle w:val="Nidung"/>
              <w:ind w:firstLine="0"/>
            </w:pPr>
            <w:r>
              <w:t>10</w:t>
            </w:r>
          </w:p>
        </w:tc>
        <w:tc>
          <w:tcPr>
            <w:tcW w:w="2180" w:type="dxa"/>
          </w:tcPr>
          <w:p w14:paraId="0842173F" w14:textId="77777777" w:rsidR="00B72643" w:rsidRDefault="00B72643" w:rsidP="006B247E">
            <w:pPr>
              <w:pStyle w:val="Nidung"/>
              <w:ind w:firstLine="0"/>
            </w:pPr>
            <w:r>
              <w:t>TrangThai</w:t>
            </w:r>
          </w:p>
        </w:tc>
        <w:tc>
          <w:tcPr>
            <w:tcW w:w="1117" w:type="dxa"/>
          </w:tcPr>
          <w:p w14:paraId="6A826EE0" w14:textId="77777777" w:rsidR="00B72643" w:rsidRDefault="00B72643" w:rsidP="006B247E">
            <w:pPr>
              <w:pStyle w:val="Nidung"/>
              <w:ind w:firstLine="0"/>
            </w:pPr>
            <w:r>
              <w:t>Số nguyên</w:t>
            </w:r>
          </w:p>
        </w:tc>
        <w:tc>
          <w:tcPr>
            <w:tcW w:w="3129" w:type="dxa"/>
          </w:tcPr>
          <w:p w14:paraId="28E480E9" w14:textId="17D1BF30" w:rsidR="00B72643" w:rsidRDefault="00B72643" w:rsidP="006B247E">
            <w:pPr>
              <w:pStyle w:val="Nidung"/>
              <w:ind w:firstLine="0"/>
            </w:pPr>
            <w:r>
              <w:t xml:space="preserve">Có </w:t>
            </w:r>
            <w:r w:rsidR="007653F5">
              <w:t>2</w:t>
            </w:r>
            <w:r>
              <w:t xml:space="preserve"> giá trị “0”, “1”</w:t>
            </w:r>
          </w:p>
        </w:tc>
        <w:tc>
          <w:tcPr>
            <w:tcW w:w="2102" w:type="dxa"/>
          </w:tcPr>
          <w:p w14:paraId="613235F2" w14:textId="77777777" w:rsidR="00B72643" w:rsidRDefault="00B72643" w:rsidP="006B247E">
            <w:pPr>
              <w:pStyle w:val="Nidung"/>
              <w:ind w:firstLine="0"/>
            </w:pPr>
            <w:r>
              <w:t>Trạng thái</w:t>
            </w:r>
          </w:p>
        </w:tc>
      </w:tr>
    </w:tbl>
    <w:p w14:paraId="36039F72" w14:textId="77777777" w:rsidR="00B72643" w:rsidRDefault="00B72643" w:rsidP="00F05D05">
      <w:pPr>
        <w:pStyle w:val="Nidung"/>
        <w:ind w:firstLine="0"/>
      </w:pPr>
    </w:p>
    <w:p w14:paraId="4408AAAF" w14:textId="77777777" w:rsidR="00B72643" w:rsidRDefault="00B72643" w:rsidP="00B72643">
      <w:pPr>
        <w:pStyle w:val="1111"/>
      </w:pPr>
      <w:bookmarkStart w:id="42" w:name="_Toc183087227"/>
      <w:r>
        <w:t xml:space="preserve">Lớp </w:t>
      </w:r>
      <w:r w:rsidR="006B4D5D">
        <w:t>Hóa đơn</w:t>
      </w:r>
      <w:bookmarkEnd w:id="42"/>
    </w:p>
    <w:p w14:paraId="1B88E659" w14:textId="77777777" w:rsidR="00B72643" w:rsidRDefault="00B72643" w:rsidP="00B72643">
      <w:pPr>
        <w:pStyle w:val="bang11"/>
        <w:tabs>
          <w:tab w:val="left" w:pos="5245"/>
        </w:tabs>
      </w:pPr>
      <w:bookmarkStart w:id="43" w:name="_Toc183087307"/>
      <w:r>
        <w:t xml:space="preserve">Lớp </w:t>
      </w:r>
      <w:r w:rsidR="00FC4547">
        <w:t>H</w:t>
      </w:r>
      <w:r w:rsidR="006B4D5D">
        <w:t>oaDon</w:t>
      </w:r>
      <w:bookmarkEnd w:id="43"/>
    </w:p>
    <w:tbl>
      <w:tblPr>
        <w:tblStyle w:val="TableGrid"/>
        <w:tblW w:w="0" w:type="auto"/>
        <w:tblInd w:w="0" w:type="dxa"/>
        <w:tblLook w:val="04A0" w:firstRow="1" w:lastRow="0" w:firstColumn="1" w:lastColumn="0" w:noHBand="0" w:noVBand="1"/>
      </w:tblPr>
      <w:tblGrid>
        <w:gridCol w:w="534"/>
        <w:gridCol w:w="2155"/>
        <w:gridCol w:w="1314"/>
        <w:gridCol w:w="3031"/>
        <w:gridCol w:w="2028"/>
      </w:tblGrid>
      <w:tr w:rsidR="006E4872" w14:paraId="0D45F2B6" w14:textId="77777777" w:rsidTr="006E4872">
        <w:trPr>
          <w:trHeight w:val="693"/>
        </w:trPr>
        <w:tc>
          <w:tcPr>
            <w:tcW w:w="534" w:type="dxa"/>
            <w:shd w:val="clear" w:color="auto" w:fill="D9E2F3" w:themeFill="accent1" w:themeFillTint="33"/>
          </w:tcPr>
          <w:p w14:paraId="6DF9B7F3" w14:textId="77777777" w:rsidR="00B72643" w:rsidRPr="00417B3C" w:rsidRDefault="00B72643" w:rsidP="006B247E">
            <w:pPr>
              <w:pStyle w:val="Nidung"/>
              <w:ind w:firstLine="0"/>
              <w:jc w:val="center"/>
              <w:rPr>
                <w:b/>
                <w:bCs/>
              </w:rPr>
            </w:pPr>
            <w:r w:rsidRPr="00417B3C">
              <w:rPr>
                <w:b/>
                <w:bCs/>
              </w:rPr>
              <w:t>Stt</w:t>
            </w:r>
          </w:p>
        </w:tc>
        <w:tc>
          <w:tcPr>
            <w:tcW w:w="2170" w:type="dxa"/>
            <w:shd w:val="clear" w:color="auto" w:fill="D9E2F3" w:themeFill="accent1" w:themeFillTint="33"/>
          </w:tcPr>
          <w:p w14:paraId="2012DA64" w14:textId="77777777" w:rsidR="00B72643" w:rsidRPr="00417B3C" w:rsidRDefault="00B72643" w:rsidP="006B247E">
            <w:pPr>
              <w:pStyle w:val="Nidung"/>
              <w:ind w:firstLine="0"/>
              <w:jc w:val="center"/>
              <w:rPr>
                <w:b/>
                <w:bCs/>
              </w:rPr>
            </w:pPr>
            <w:r w:rsidRPr="00417B3C">
              <w:rPr>
                <w:b/>
                <w:bCs/>
              </w:rPr>
              <w:t>Thuộc tính</w:t>
            </w:r>
          </w:p>
        </w:tc>
        <w:tc>
          <w:tcPr>
            <w:tcW w:w="1192" w:type="dxa"/>
            <w:shd w:val="clear" w:color="auto" w:fill="D9E2F3" w:themeFill="accent1" w:themeFillTint="33"/>
          </w:tcPr>
          <w:p w14:paraId="0E510493" w14:textId="77777777" w:rsidR="00B72643" w:rsidRPr="00417B3C" w:rsidRDefault="00B72643" w:rsidP="006B247E">
            <w:pPr>
              <w:pStyle w:val="Nidung"/>
              <w:ind w:firstLine="0"/>
              <w:jc w:val="center"/>
              <w:rPr>
                <w:b/>
                <w:bCs/>
              </w:rPr>
            </w:pPr>
            <w:r w:rsidRPr="00417B3C">
              <w:rPr>
                <w:b/>
                <w:bCs/>
              </w:rPr>
              <w:t>Kiểu</w:t>
            </w:r>
          </w:p>
        </w:tc>
        <w:tc>
          <w:tcPr>
            <w:tcW w:w="3092" w:type="dxa"/>
            <w:shd w:val="clear" w:color="auto" w:fill="D9E2F3" w:themeFill="accent1" w:themeFillTint="33"/>
          </w:tcPr>
          <w:p w14:paraId="55293180" w14:textId="77777777" w:rsidR="00B72643" w:rsidRPr="00417B3C" w:rsidRDefault="00B72643" w:rsidP="006B247E">
            <w:pPr>
              <w:pStyle w:val="Nidung"/>
              <w:ind w:firstLine="0"/>
              <w:jc w:val="center"/>
              <w:rPr>
                <w:b/>
                <w:bCs/>
              </w:rPr>
            </w:pPr>
            <w:r w:rsidRPr="00417B3C">
              <w:rPr>
                <w:b/>
                <w:bCs/>
              </w:rPr>
              <w:t>Miền giá trị</w:t>
            </w:r>
          </w:p>
        </w:tc>
        <w:tc>
          <w:tcPr>
            <w:tcW w:w="2074" w:type="dxa"/>
            <w:shd w:val="clear" w:color="auto" w:fill="D9E2F3" w:themeFill="accent1" w:themeFillTint="33"/>
          </w:tcPr>
          <w:p w14:paraId="285CDAE3" w14:textId="77777777" w:rsidR="00B72643" w:rsidRPr="00417B3C" w:rsidRDefault="00B72643" w:rsidP="006B247E">
            <w:pPr>
              <w:pStyle w:val="Nidung"/>
              <w:ind w:firstLine="0"/>
              <w:jc w:val="center"/>
              <w:rPr>
                <w:b/>
                <w:bCs/>
              </w:rPr>
            </w:pPr>
            <w:r w:rsidRPr="00417B3C">
              <w:rPr>
                <w:b/>
                <w:bCs/>
              </w:rPr>
              <w:t>Ý nghĩa</w:t>
            </w:r>
          </w:p>
        </w:tc>
      </w:tr>
      <w:tr w:rsidR="006E4872" w14:paraId="1C6B82EE" w14:textId="77777777" w:rsidTr="006E4872">
        <w:trPr>
          <w:trHeight w:val="547"/>
        </w:trPr>
        <w:tc>
          <w:tcPr>
            <w:tcW w:w="534" w:type="dxa"/>
          </w:tcPr>
          <w:p w14:paraId="4F7CE517" w14:textId="77777777" w:rsidR="00B72643" w:rsidRDefault="00B72643" w:rsidP="006B247E">
            <w:pPr>
              <w:pStyle w:val="Nidung"/>
              <w:ind w:firstLine="0"/>
            </w:pPr>
            <w:r>
              <w:t>1</w:t>
            </w:r>
          </w:p>
        </w:tc>
        <w:tc>
          <w:tcPr>
            <w:tcW w:w="2170" w:type="dxa"/>
          </w:tcPr>
          <w:p w14:paraId="056D8D4F" w14:textId="77777777" w:rsidR="00B72643" w:rsidRDefault="00B72643" w:rsidP="006B247E">
            <w:pPr>
              <w:pStyle w:val="Nidung"/>
              <w:ind w:firstLine="0"/>
            </w:pPr>
            <w:r>
              <w:t>Ma</w:t>
            </w:r>
            <w:r w:rsidR="006E4872">
              <w:t>HD</w:t>
            </w:r>
          </w:p>
        </w:tc>
        <w:tc>
          <w:tcPr>
            <w:tcW w:w="1192" w:type="dxa"/>
          </w:tcPr>
          <w:p w14:paraId="56D2BD08" w14:textId="77777777" w:rsidR="00B72643" w:rsidRDefault="00B72643" w:rsidP="006B247E">
            <w:pPr>
              <w:pStyle w:val="Nidung"/>
              <w:ind w:firstLine="0"/>
            </w:pPr>
            <w:r>
              <w:t>Số nguyên</w:t>
            </w:r>
          </w:p>
        </w:tc>
        <w:tc>
          <w:tcPr>
            <w:tcW w:w="3092" w:type="dxa"/>
          </w:tcPr>
          <w:p w14:paraId="6DAAB19F" w14:textId="77777777" w:rsidR="00B72643" w:rsidRDefault="00B72643" w:rsidP="006B247E">
            <w:pPr>
              <w:pStyle w:val="Nidung"/>
              <w:ind w:firstLine="0"/>
            </w:pPr>
            <w:r>
              <w:t>&gt;0 (Tự sinh)</w:t>
            </w:r>
          </w:p>
        </w:tc>
        <w:tc>
          <w:tcPr>
            <w:tcW w:w="2074" w:type="dxa"/>
          </w:tcPr>
          <w:p w14:paraId="486D192C" w14:textId="77777777" w:rsidR="00B72643" w:rsidRDefault="00B72643" w:rsidP="006B247E">
            <w:pPr>
              <w:pStyle w:val="Nidung"/>
              <w:ind w:firstLine="0"/>
            </w:pPr>
            <w:r>
              <w:t xml:space="preserve">Mã </w:t>
            </w:r>
            <w:r w:rsidR="006E4872">
              <w:t>hóa đơn</w:t>
            </w:r>
          </w:p>
        </w:tc>
      </w:tr>
      <w:tr w:rsidR="006E4872" w14:paraId="7F469AD1" w14:textId="77777777" w:rsidTr="006E4872">
        <w:tc>
          <w:tcPr>
            <w:tcW w:w="534" w:type="dxa"/>
          </w:tcPr>
          <w:p w14:paraId="638AA50C" w14:textId="77777777" w:rsidR="00B72643" w:rsidRDefault="00B72643" w:rsidP="006B247E">
            <w:pPr>
              <w:pStyle w:val="Nidung"/>
              <w:ind w:firstLine="0"/>
            </w:pPr>
            <w:r>
              <w:t>2</w:t>
            </w:r>
          </w:p>
        </w:tc>
        <w:tc>
          <w:tcPr>
            <w:tcW w:w="2170" w:type="dxa"/>
          </w:tcPr>
          <w:p w14:paraId="58EAAD3A" w14:textId="77777777" w:rsidR="00B72643" w:rsidRDefault="006E4872" w:rsidP="006B247E">
            <w:pPr>
              <w:pStyle w:val="Nidung"/>
              <w:ind w:firstLine="0"/>
            </w:pPr>
            <w:r>
              <w:t>MaND</w:t>
            </w:r>
          </w:p>
        </w:tc>
        <w:tc>
          <w:tcPr>
            <w:tcW w:w="1192" w:type="dxa"/>
          </w:tcPr>
          <w:p w14:paraId="3E046B2E" w14:textId="77777777" w:rsidR="00B72643" w:rsidRDefault="006E4872" w:rsidP="006B247E">
            <w:pPr>
              <w:pStyle w:val="Nidung"/>
              <w:ind w:firstLine="0"/>
            </w:pPr>
            <w:r>
              <w:t>Số nguyên</w:t>
            </w:r>
          </w:p>
        </w:tc>
        <w:tc>
          <w:tcPr>
            <w:tcW w:w="3092" w:type="dxa"/>
          </w:tcPr>
          <w:p w14:paraId="4A9086C5" w14:textId="77777777" w:rsidR="00B72643" w:rsidRDefault="006E4872" w:rsidP="006B247E">
            <w:pPr>
              <w:pStyle w:val="Nidung"/>
              <w:ind w:firstLine="0"/>
            </w:pPr>
            <w:r>
              <w:t>&gt;0 (Khóa ngoại của bảng NguoiDung)</w:t>
            </w:r>
          </w:p>
        </w:tc>
        <w:tc>
          <w:tcPr>
            <w:tcW w:w="2074" w:type="dxa"/>
          </w:tcPr>
          <w:p w14:paraId="258F2336" w14:textId="77777777" w:rsidR="00B72643" w:rsidRDefault="006E4872" w:rsidP="006B247E">
            <w:pPr>
              <w:pStyle w:val="Nidung"/>
              <w:ind w:firstLine="0"/>
            </w:pPr>
            <w:r>
              <w:t>Mã người dùng</w:t>
            </w:r>
          </w:p>
        </w:tc>
      </w:tr>
      <w:tr w:rsidR="00B72643" w14:paraId="445A14B7" w14:textId="77777777" w:rsidTr="006E4872">
        <w:tc>
          <w:tcPr>
            <w:tcW w:w="534" w:type="dxa"/>
          </w:tcPr>
          <w:p w14:paraId="52AE39B6" w14:textId="77777777" w:rsidR="00B72643" w:rsidRDefault="00B72643" w:rsidP="006B247E">
            <w:pPr>
              <w:pStyle w:val="Nidung"/>
              <w:ind w:firstLine="0"/>
            </w:pPr>
            <w:r>
              <w:t>3</w:t>
            </w:r>
          </w:p>
        </w:tc>
        <w:tc>
          <w:tcPr>
            <w:tcW w:w="2170" w:type="dxa"/>
          </w:tcPr>
          <w:p w14:paraId="00E8E9A4" w14:textId="77777777" w:rsidR="00B72643" w:rsidRDefault="006E4872" w:rsidP="006B247E">
            <w:pPr>
              <w:pStyle w:val="Nidung"/>
              <w:ind w:firstLine="0"/>
            </w:pPr>
            <w:r>
              <w:t>NgayLapHD</w:t>
            </w:r>
          </w:p>
        </w:tc>
        <w:tc>
          <w:tcPr>
            <w:tcW w:w="1192" w:type="dxa"/>
          </w:tcPr>
          <w:p w14:paraId="0257E8FC" w14:textId="77777777" w:rsidR="00B72643" w:rsidRDefault="006E4872" w:rsidP="006B247E">
            <w:pPr>
              <w:pStyle w:val="Nidung"/>
              <w:ind w:firstLine="0"/>
            </w:pPr>
            <w:r>
              <w:t>Ngày/giờ</w:t>
            </w:r>
          </w:p>
        </w:tc>
        <w:tc>
          <w:tcPr>
            <w:tcW w:w="3092" w:type="dxa"/>
          </w:tcPr>
          <w:p w14:paraId="0191CC11" w14:textId="77777777" w:rsidR="00B72643" w:rsidRDefault="006E4872" w:rsidP="006B247E">
            <w:pPr>
              <w:pStyle w:val="Nidung"/>
              <w:ind w:firstLine="0"/>
            </w:pPr>
            <w:r>
              <w:t>&gt;=Ngày hiện tại</w:t>
            </w:r>
          </w:p>
        </w:tc>
        <w:tc>
          <w:tcPr>
            <w:tcW w:w="2074" w:type="dxa"/>
          </w:tcPr>
          <w:p w14:paraId="514E4FD9" w14:textId="77777777" w:rsidR="00B72643" w:rsidRDefault="006E4872" w:rsidP="006B247E">
            <w:pPr>
              <w:pStyle w:val="Nidung"/>
              <w:ind w:firstLine="0"/>
            </w:pPr>
            <w:r>
              <w:t>Ngày lập hóa đơn</w:t>
            </w:r>
          </w:p>
        </w:tc>
      </w:tr>
      <w:tr w:rsidR="006E4872" w14:paraId="1F56BB59" w14:textId="77777777" w:rsidTr="006E4872">
        <w:tc>
          <w:tcPr>
            <w:tcW w:w="534" w:type="dxa"/>
          </w:tcPr>
          <w:p w14:paraId="4ED9806E" w14:textId="77777777" w:rsidR="00B72643" w:rsidRDefault="006E4872" w:rsidP="006B247E">
            <w:pPr>
              <w:pStyle w:val="Nidung"/>
              <w:ind w:firstLine="0"/>
            </w:pPr>
            <w:r>
              <w:t>4</w:t>
            </w:r>
          </w:p>
        </w:tc>
        <w:tc>
          <w:tcPr>
            <w:tcW w:w="2170" w:type="dxa"/>
          </w:tcPr>
          <w:p w14:paraId="0920CE89" w14:textId="77777777" w:rsidR="00B72643" w:rsidRDefault="00B72643" w:rsidP="006B247E">
            <w:pPr>
              <w:pStyle w:val="Nidung"/>
              <w:ind w:firstLine="0"/>
            </w:pPr>
            <w:r>
              <w:t>NguoiTao</w:t>
            </w:r>
          </w:p>
        </w:tc>
        <w:tc>
          <w:tcPr>
            <w:tcW w:w="1192" w:type="dxa"/>
          </w:tcPr>
          <w:p w14:paraId="4AA017B0" w14:textId="77777777" w:rsidR="00B72643" w:rsidRDefault="00B72643" w:rsidP="006B247E">
            <w:pPr>
              <w:pStyle w:val="Nidung"/>
              <w:ind w:firstLine="0"/>
            </w:pPr>
            <w:r>
              <w:t>Số nguyên</w:t>
            </w:r>
          </w:p>
        </w:tc>
        <w:tc>
          <w:tcPr>
            <w:tcW w:w="3092" w:type="dxa"/>
          </w:tcPr>
          <w:p w14:paraId="7AB9A46F" w14:textId="77777777" w:rsidR="00B72643" w:rsidRDefault="00B72643" w:rsidP="006B247E">
            <w:pPr>
              <w:pStyle w:val="Nidung"/>
              <w:ind w:firstLine="0"/>
            </w:pPr>
            <w:r>
              <w:t>&gt;0</w:t>
            </w:r>
          </w:p>
        </w:tc>
        <w:tc>
          <w:tcPr>
            <w:tcW w:w="2074" w:type="dxa"/>
          </w:tcPr>
          <w:p w14:paraId="3EE62CF0" w14:textId="77777777" w:rsidR="00B72643" w:rsidRDefault="00B72643" w:rsidP="006B247E">
            <w:pPr>
              <w:pStyle w:val="Nidung"/>
              <w:ind w:firstLine="0"/>
            </w:pPr>
            <w:r>
              <w:t>Người tạo</w:t>
            </w:r>
          </w:p>
        </w:tc>
      </w:tr>
      <w:tr w:rsidR="006E4872" w14:paraId="6364997A" w14:textId="77777777" w:rsidTr="006E4872">
        <w:tc>
          <w:tcPr>
            <w:tcW w:w="534" w:type="dxa"/>
          </w:tcPr>
          <w:p w14:paraId="5D5DF5BC" w14:textId="77777777" w:rsidR="00B72643" w:rsidRDefault="006E4872" w:rsidP="006B247E">
            <w:pPr>
              <w:pStyle w:val="Nidung"/>
              <w:ind w:firstLine="0"/>
            </w:pPr>
            <w:r>
              <w:t>5</w:t>
            </w:r>
          </w:p>
        </w:tc>
        <w:tc>
          <w:tcPr>
            <w:tcW w:w="2170" w:type="dxa"/>
          </w:tcPr>
          <w:p w14:paraId="78A9142C" w14:textId="77777777" w:rsidR="00B72643" w:rsidRDefault="00B72643" w:rsidP="006B247E">
            <w:pPr>
              <w:pStyle w:val="Nidung"/>
              <w:ind w:firstLine="0"/>
            </w:pPr>
            <w:r>
              <w:t>NgayTao</w:t>
            </w:r>
          </w:p>
        </w:tc>
        <w:tc>
          <w:tcPr>
            <w:tcW w:w="1192" w:type="dxa"/>
          </w:tcPr>
          <w:p w14:paraId="0977C4E3" w14:textId="77777777" w:rsidR="00B72643" w:rsidRDefault="00B72643" w:rsidP="006B247E">
            <w:pPr>
              <w:pStyle w:val="Nidung"/>
              <w:ind w:firstLine="0"/>
            </w:pPr>
            <w:r>
              <w:t>Ngày</w:t>
            </w:r>
          </w:p>
        </w:tc>
        <w:tc>
          <w:tcPr>
            <w:tcW w:w="3092" w:type="dxa"/>
          </w:tcPr>
          <w:p w14:paraId="52C8F754" w14:textId="77777777" w:rsidR="00B72643" w:rsidRDefault="00B72643" w:rsidP="006B247E">
            <w:pPr>
              <w:pStyle w:val="Nidung"/>
              <w:ind w:firstLine="0"/>
            </w:pPr>
            <w:r>
              <w:t>&gt;= Ngày hiện tại</w:t>
            </w:r>
          </w:p>
        </w:tc>
        <w:tc>
          <w:tcPr>
            <w:tcW w:w="2074" w:type="dxa"/>
          </w:tcPr>
          <w:p w14:paraId="02C53A92" w14:textId="77777777" w:rsidR="00B72643" w:rsidRDefault="00B72643" w:rsidP="006B247E">
            <w:pPr>
              <w:pStyle w:val="Nidung"/>
              <w:ind w:firstLine="0"/>
            </w:pPr>
            <w:r>
              <w:t>Ngày tạo</w:t>
            </w:r>
          </w:p>
        </w:tc>
      </w:tr>
      <w:tr w:rsidR="00B72643" w14:paraId="254E369F" w14:textId="77777777" w:rsidTr="006E4872">
        <w:tc>
          <w:tcPr>
            <w:tcW w:w="534" w:type="dxa"/>
          </w:tcPr>
          <w:p w14:paraId="2560BE22" w14:textId="77777777" w:rsidR="00B72643" w:rsidRDefault="006E4872" w:rsidP="006B247E">
            <w:pPr>
              <w:pStyle w:val="Nidung"/>
              <w:ind w:firstLine="0"/>
            </w:pPr>
            <w:r>
              <w:t>6</w:t>
            </w:r>
          </w:p>
        </w:tc>
        <w:tc>
          <w:tcPr>
            <w:tcW w:w="2170" w:type="dxa"/>
          </w:tcPr>
          <w:p w14:paraId="0B6ADC8C" w14:textId="77777777" w:rsidR="00B72643" w:rsidRDefault="00B72643" w:rsidP="006B247E">
            <w:pPr>
              <w:pStyle w:val="Nidung"/>
              <w:ind w:firstLine="0"/>
            </w:pPr>
            <w:r>
              <w:t>NgayCapNhat</w:t>
            </w:r>
          </w:p>
        </w:tc>
        <w:tc>
          <w:tcPr>
            <w:tcW w:w="1192" w:type="dxa"/>
          </w:tcPr>
          <w:p w14:paraId="1D9B9132" w14:textId="77777777" w:rsidR="00B72643" w:rsidRDefault="00B72643" w:rsidP="006B247E">
            <w:pPr>
              <w:pStyle w:val="Nidung"/>
              <w:ind w:firstLine="0"/>
            </w:pPr>
            <w:r>
              <w:t>Ngày</w:t>
            </w:r>
          </w:p>
        </w:tc>
        <w:tc>
          <w:tcPr>
            <w:tcW w:w="3092" w:type="dxa"/>
          </w:tcPr>
          <w:p w14:paraId="741DF6B0" w14:textId="77777777" w:rsidR="00B72643" w:rsidRDefault="00B72643" w:rsidP="006B247E">
            <w:pPr>
              <w:pStyle w:val="Nidung"/>
              <w:ind w:firstLine="0"/>
            </w:pPr>
            <w:r>
              <w:t>&gt;=Ngày hiện tại</w:t>
            </w:r>
          </w:p>
        </w:tc>
        <w:tc>
          <w:tcPr>
            <w:tcW w:w="2074" w:type="dxa"/>
          </w:tcPr>
          <w:p w14:paraId="3C8DC1BD" w14:textId="77777777" w:rsidR="00B72643" w:rsidRDefault="00B72643" w:rsidP="006B247E">
            <w:pPr>
              <w:pStyle w:val="Nidung"/>
              <w:ind w:firstLine="0"/>
            </w:pPr>
            <w:r>
              <w:t>Ngày cập nhật</w:t>
            </w:r>
          </w:p>
        </w:tc>
      </w:tr>
      <w:tr w:rsidR="006E4872" w14:paraId="73430EF8" w14:textId="77777777" w:rsidTr="006E4872">
        <w:tc>
          <w:tcPr>
            <w:tcW w:w="534" w:type="dxa"/>
          </w:tcPr>
          <w:p w14:paraId="449225C3" w14:textId="77777777" w:rsidR="00B72643" w:rsidRDefault="006E4872" w:rsidP="006B247E">
            <w:pPr>
              <w:pStyle w:val="Nidung"/>
              <w:ind w:firstLine="0"/>
            </w:pPr>
            <w:r>
              <w:t>7</w:t>
            </w:r>
          </w:p>
        </w:tc>
        <w:tc>
          <w:tcPr>
            <w:tcW w:w="2170" w:type="dxa"/>
          </w:tcPr>
          <w:p w14:paraId="35BF85ED" w14:textId="77777777" w:rsidR="00B72643" w:rsidRDefault="00B72643" w:rsidP="006B247E">
            <w:pPr>
              <w:pStyle w:val="Nidung"/>
              <w:ind w:firstLine="0"/>
            </w:pPr>
            <w:r>
              <w:t>NguoiCapNhat</w:t>
            </w:r>
          </w:p>
        </w:tc>
        <w:tc>
          <w:tcPr>
            <w:tcW w:w="1192" w:type="dxa"/>
          </w:tcPr>
          <w:p w14:paraId="0F81B802" w14:textId="77777777" w:rsidR="00B72643" w:rsidRDefault="00B72643" w:rsidP="006B247E">
            <w:pPr>
              <w:pStyle w:val="Nidung"/>
              <w:ind w:firstLine="0"/>
            </w:pPr>
            <w:r>
              <w:t>Số nguyên</w:t>
            </w:r>
          </w:p>
        </w:tc>
        <w:tc>
          <w:tcPr>
            <w:tcW w:w="3092" w:type="dxa"/>
          </w:tcPr>
          <w:p w14:paraId="7E7CCF35" w14:textId="77777777" w:rsidR="00B72643" w:rsidRDefault="00B72643" w:rsidP="006B247E">
            <w:pPr>
              <w:pStyle w:val="Nidung"/>
              <w:ind w:firstLine="0"/>
            </w:pPr>
            <w:r>
              <w:t>&gt;0</w:t>
            </w:r>
          </w:p>
        </w:tc>
        <w:tc>
          <w:tcPr>
            <w:tcW w:w="2074" w:type="dxa"/>
          </w:tcPr>
          <w:p w14:paraId="15262416" w14:textId="77777777" w:rsidR="00B72643" w:rsidRDefault="00B72643" w:rsidP="006B247E">
            <w:pPr>
              <w:pStyle w:val="Nidung"/>
              <w:ind w:firstLine="0"/>
            </w:pPr>
            <w:r>
              <w:t>Người cập nhật</w:t>
            </w:r>
          </w:p>
        </w:tc>
      </w:tr>
      <w:tr w:rsidR="006E4872" w14:paraId="623A64B6" w14:textId="77777777" w:rsidTr="006E4872">
        <w:tc>
          <w:tcPr>
            <w:tcW w:w="534" w:type="dxa"/>
          </w:tcPr>
          <w:p w14:paraId="6EA23C06" w14:textId="77777777" w:rsidR="00B72643" w:rsidRDefault="006E4872" w:rsidP="006B247E">
            <w:pPr>
              <w:pStyle w:val="Nidung"/>
              <w:ind w:firstLine="0"/>
            </w:pPr>
            <w:r>
              <w:t>8</w:t>
            </w:r>
          </w:p>
        </w:tc>
        <w:tc>
          <w:tcPr>
            <w:tcW w:w="2170" w:type="dxa"/>
          </w:tcPr>
          <w:p w14:paraId="60E59CCD" w14:textId="77777777" w:rsidR="00B72643" w:rsidRDefault="00B72643" w:rsidP="006B247E">
            <w:pPr>
              <w:pStyle w:val="Nidung"/>
              <w:ind w:firstLine="0"/>
            </w:pPr>
            <w:r>
              <w:t>TrangThai</w:t>
            </w:r>
          </w:p>
        </w:tc>
        <w:tc>
          <w:tcPr>
            <w:tcW w:w="1192" w:type="dxa"/>
          </w:tcPr>
          <w:p w14:paraId="63BD5098" w14:textId="77777777" w:rsidR="00B72643" w:rsidRDefault="00B72643" w:rsidP="006B247E">
            <w:pPr>
              <w:pStyle w:val="Nidung"/>
              <w:ind w:firstLine="0"/>
            </w:pPr>
            <w:r>
              <w:t>Số nguyên</w:t>
            </w:r>
          </w:p>
        </w:tc>
        <w:tc>
          <w:tcPr>
            <w:tcW w:w="3092" w:type="dxa"/>
          </w:tcPr>
          <w:p w14:paraId="70C9B52D" w14:textId="3220EE7B" w:rsidR="00B72643" w:rsidRDefault="00B72643" w:rsidP="006B247E">
            <w:pPr>
              <w:pStyle w:val="Nidung"/>
              <w:ind w:firstLine="0"/>
            </w:pPr>
            <w:r>
              <w:t xml:space="preserve">Có </w:t>
            </w:r>
            <w:r w:rsidR="00FE6330">
              <w:t>2</w:t>
            </w:r>
            <w:r>
              <w:t xml:space="preserve"> giá trị “0”, “1”</w:t>
            </w:r>
          </w:p>
        </w:tc>
        <w:tc>
          <w:tcPr>
            <w:tcW w:w="2074" w:type="dxa"/>
          </w:tcPr>
          <w:p w14:paraId="05387703" w14:textId="77777777" w:rsidR="00B72643" w:rsidRDefault="00B72643" w:rsidP="006B247E">
            <w:pPr>
              <w:pStyle w:val="Nidung"/>
              <w:ind w:firstLine="0"/>
            </w:pPr>
            <w:r>
              <w:t>Trạng thái</w:t>
            </w:r>
          </w:p>
        </w:tc>
      </w:tr>
      <w:tr w:rsidR="00377F10" w14:paraId="31C3229E" w14:textId="77777777" w:rsidTr="006E4872">
        <w:tc>
          <w:tcPr>
            <w:tcW w:w="534" w:type="dxa"/>
          </w:tcPr>
          <w:p w14:paraId="1D12B2C6" w14:textId="2613E104" w:rsidR="00377F10" w:rsidRDefault="00377F10" w:rsidP="006B247E">
            <w:pPr>
              <w:pStyle w:val="Nidung"/>
              <w:ind w:firstLine="0"/>
            </w:pPr>
            <w:r>
              <w:t>9</w:t>
            </w:r>
          </w:p>
        </w:tc>
        <w:tc>
          <w:tcPr>
            <w:tcW w:w="2170" w:type="dxa"/>
          </w:tcPr>
          <w:p w14:paraId="716118D7" w14:textId="0EBAF224" w:rsidR="00377F10" w:rsidRDefault="00377F10" w:rsidP="006B247E">
            <w:pPr>
              <w:pStyle w:val="Nidung"/>
              <w:ind w:firstLine="0"/>
            </w:pPr>
            <w:r>
              <w:t>TongTien</w:t>
            </w:r>
          </w:p>
        </w:tc>
        <w:tc>
          <w:tcPr>
            <w:tcW w:w="1192" w:type="dxa"/>
          </w:tcPr>
          <w:p w14:paraId="3502D1D0" w14:textId="76596033" w:rsidR="00377F10" w:rsidRDefault="00377F10" w:rsidP="006B247E">
            <w:pPr>
              <w:pStyle w:val="Nidung"/>
              <w:ind w:firstLine="0"/>
            </w:pPr>
            <w:r>
              <w:t>SoNguyen</w:t>
            </w:r>
          </w:p>
        </w:tc>
        <w:tc>
          <w:tcPr>
            <w:tcW w:w="3092" w:type="dxa"/>
          </w:tcPr>
          <w:p w14:paraId="4837ED02" w14:textId="1757F7AF" w:rsidR="00377F10" w:rsidRDefault="00377F10" w:rsidP="006B247E">
            <w:pPr>
              <w:pStyle w:val="Nidung"/>
              <w:ind w:firstLine="0"/>
            </w:pPr>
            <w:r>
              <w:t>&gt;=0</w:t>
            </w:r>
          </w:p>
        </w:tc>
        <w:tc>
          <w:tcPr>
            <w:tcW w:w="2074" w:type="dxa"/>
          </w:tcPr>
          <w:p w14:paraId="248C3467" w14:textId="54B2208A" w:rsidR="00377F10" w:rsidRDefault="00377F10" w:rsidP="006B247E">
            <w:pPr>
              <w:pStyle w:val="Nidung"/>
              <w:ind w:firstLine="0"/>
            </w:pPr>
            <w:r>
              <w:t>Tổng tiền</w:t>
            </w:r>
          </w:p>
        </w:tc>
      </w:tr>
    </w:tbl>
    <w:p w14:paraId="2420B2FC" w14:textId="77777777" w:rsidR="00FB001E" w:rsidRDefault="00FB001E" w:rsidP="00F05D05">
      <w:pPr>
        <w:pStyle w:val="Nidung"/>
        <w:ind w:firstLine="0"/>
      </w:pPr>
    </w:p>
    <w:p w14:paraId="476F9421" w14:textId="77777777" w:rsidR="006E4872" w:rsidRDefault="006E4872" w:rsidP="006E4872">
      <w:pPr>
        <w:pStyle w:val="1111"/>
      </w:pPr>
      <w:bookmarkStart w:id="44" w:name="_Toc183087228"/>
      <w:r>
        <w:t>Lớp Chi tiết hóa đơn</w:t>
      </w:r>
      <w:bookmarkEnd w:id="44"/>
    </w:p>
    <w:p w14:paraId="1E929407" w14:textId="77777777" w:rsidR="006E4872" w:rsidRDefault="006E4872" w:rsidP="006E4872">
      <w:pPr>
        <w:pStyle w:val="bang11"/>
        <w:tabs>
          <w:tab w:val="left" w:pos="5245"/>
        </w:tabs>
      </w:pPr>
      <w:bookmarkStart w:id="45" w:name="_Toc183087308"/>
      <w:r>
        <w:t xml:space="preserve">Lớp </w:t>
      </w:r>
      <w:r w:rsidR="004646E8">
        <w:t>ChiTietHoaDon</w:t>
      </w:r>
      <w:bookmarkEnd w:id="45"/>
    </w:p>
    <w:tbl>
      <w:tblPr>
        <w:tblStyle w:val="TableGrid"/>
        <w:tblW w:w="0" w:type="auto"/>
        <w:tblInd w:w="0" w:type="dxa"/>
        <w:tblLook w:val="04A0" w:firstRow="1" w:lastRow="0" w:firstColumn="1" w:lastColumn="0" w:noHBand="0" w:noVBand="1"/>
      </w:tblPr>
      <w:tblGrid>
        <w:gridCol w:w="534"/>
        <w:gridCol w:w="2170"/>
        <w:gridCol w:w="1192"/>
        <w:gridCol w:w="3092"/>
        <w:gridCol w:w="2074"/>
      </w:tblGrid>
      <w:tr w:rsidR="006E4872" w14:paraId="55F9ACCD" w14:textId="77777777" w:rsidTr="006B247E">
        <w:trPr>
          <w:trHeight w:val="693"/>
        </w:trPr>
        <w:tc>
          <w:tcPr>
            <w:tcW w:w="534" w:type="dxa"/>
            <w:shd w:val="clear" w:color="auto" w:fill="D9E2F3" w:themeFill="accent1" w:themeFillTint="33"/>
          </w:tcPr>
          <w:p w14:paraId="78458271" w14:textId="77777777" w:rsidR="006E4872" w:rsidRPr="00417B3C" w:rsidRDefault="006E4872" w:rsidP="006B247E">
            <w:pPr>
              <w:pStyle w:val="Nidung"/>
              <w:ind w:firstLine="0"/>
              <w:jc w:val="center"/>
              <w:rPr>
                <w:b/>
                <w:bCs/>
              </w:rPr>
            </w:pPr>
            <w:r w:rsidRPr="00417B3C">
              <w:rPr>
                <w:b/>
                <w:bCs/>
              </w:rPr>
              <w:t>Stt</w:t>
            </w:r>
          </w:p>
        </w:tc>
        <w:tc>
          <w:tcPr>
            <w:tcW w:w="2170" w:type="dxa"/>
            <w:shd w:val="clear" w:color="auto" w:fill="D9E2F3" w:themeFill="accent1" w:themeFillTint="33"/>
          </w:tcPr>
          <w:p w14:paraId="1DAA2835" w14:textId="77777777" w:rsidR="006E4872" w:rsidRPr="00417B3C" w:rsidRDefault="006E4872" w:rsidP="006B247E">
            <w:pPr>
              <w:pStyle w:val="Nidung"/>
              <w:ind w:firstLine="0"/>
              <w:jc w:val="center"/>
              <w:rPr>
                <w:b/>
                <w:bCs/>
              </w:rPr>
            </w:pPr>
            <w:r w:rsidRPr="00417B3C">
              <w:rPr>
                <w:b/>
                <w:bCs/>
              </w:rPr>
              <w:t>Thuộc tính</w:t>
            </w:r>
          </w:p>
        </w:tc>
        <w:tc>
          <w:tcPr>
            <w:tcW w:w="1192" w:type="dxa"/>
            <w:shd w:val="clear" w:color="auto" w:fill="D9E2F3" w:themeFill="accent1" w:themeFillTint="33"/>
          </w:tcPr>
          <w:p w14:paraId="23D5362C" w14:textId="77777777" w:rsidR="006E4872" w:rsidRPr="00417B3C" w:rsidRDefault="006E4872" w:rsidP="006B247E">
            <w:pPr>
              <w:pStyle w:val="Nidung"/>
              <w:ind w:firstLine="0"/>
              <w:jc w:val="center"/>
              <w:rPr>
                <w:b/>
                <w:bCs/>
              </w:rPr>
            </w:pPr>
            <w:r w:rsidRPr="00417B3C">
              <w:rPr>
                <w:b/>
                <w:bCs/>
              </w:rPr>
              <w:t>Kiểu</w:t>
            </w:r>
          </w:p>
        </w:tc>
        <w:tc>
          <w:tcPr>
            <w:tcW w:w="3092" w:type="dxa"/>
            <w:shd w:val="clear" w:color="auto" w:fill="D9E2F3" w:themeFill="accent1" w:themeFillTint="33"/>
          </w:tcPr>
          <w:p w14:paraId="458C034F" w14:textId="77777777" w:rsidR="006E4872" w:rsidRPr="00417B3C" w:rsidRDefault="006E4872" w:rsidP="006B247E">
            <w:pPr>
              <w:pStyle w:val="Nidung"/>
              <w:ind w:firstLine="0"/>
              <w:jc w:val="center"/>
              <w:rPr>
                <w:b/>
                <w:bCs/>
              </w:rPr>
            </w:pPr>
            <w:r w:rsidRPr="00417B3C">
              <w:rPr>
                <w:b/>
                <w:bCs/>
              </w:rPr>
              <w:t>Miền giá trị</w:t>
            </w:r>
          </w:p>
        </w:tc>
        <w:tc>
          <w:tcPr>
            <w:tcW w:w="2074" w:type="dxa"/>
            <w:shd w:val="clear" w:color="auto" w:fill="D9E2F3" w:themeFill="accent1" w:themeFillTint="33"/>
          </w:tcPr>
          <w:p w14:paraId="2767D8EC" w14:textId="77777777" w:rsidR="006E4872" w:rsidRPr="00417B3C" w:rsidRDefault="006E4872" w:rsidP="006B247E">
            <w:pPr>
              <w:pStyle w:val="Nidung"/>
              <w:ind w:firstLine="0"/>
              <w:jc w:val="center"/>
              <w:rPr>
                <w:b/>
                <w:bCs/>
              </w:rPr>
            </w:pPr>
            <w:r w:rsidRPr="00417B3C">
              <w:rPr>
                <w:b/>
                <w:bCs/>
              </w:rPr>
              <w:t>Ý nghĩa</w:t>
            </w:r>
          </w:p>
        </w:tc>
      </w:tr>
      <w:tr w:rsidR="006E4872" w14:paraId="013BD7E4" w14:textId="77777777" w:rsidTr="006B247E">
        <w:trPr>
          <w:trHeight w:val="547"/>
        </w:trPr>
        <w:tc>
          <w:tcPr>
            <w:tcW w:w="534" w:type="dxa"/>
          </w:tcPr>
          <w:p w14:paraId="666710DB" w14:textId="77777777" w:rsidR="006E4872" w:rsidRDefault="006E4872" w:rsidP="006B247E">
            <w:pPr>
              <w:pStyle w:val="Nidung"/>
              <w:ind w:firstLine="0"/>
            </w:pPr>
            <w:r>
              <w:t>1</w:t>
            </w:r>
          </w:p>
        </w:tc>
        <w:tc>
          <w:tcPr>
            <w:tcW w:w="2170" w:type="dxa"/>
          </w:tcPr>
          <w:p w14:paraId="1AFEA057" w14:textId="77777777" w:rsidR="006E4872" w:rsidRDefault="006E4872" w:rsidP="006B247E">
            <w:pPr>
              <w:pStyle w:val="Nidung"/>
              <w:ind w:firstLine="0"/>
            </w:pPr>
            <w:r>
              <w:t>Ma</w:t>
            </w:r>
            <w:r w:rsidR="004D6932">
              <w:t>CTHD</w:t>
            </w:r>
          </w:p>
        </w:tc>
        <w:tc>
          <w:tcPr>
            <w:tcW w:w="1192" w:type="dxa"/>
          </w:tcPr>
          <w:p w14:paraId="3559E9F8" w14:textId="77777777" w:rsidR="006E4872" w:rsidRDefault="006E4872" w:rsidP="006B247E">
            <w:pPr>
              <w:pStyle w:val="Nidung"/>
              <w:ind w:firstLine="0"/>
            </w:pPr>
            <w:r>
              <w:t>Số nguyên</w:t>
            </w:r>
          </w:p>
        </w:tc>
        <w:tc>
          <w:tcPr>
            <w:tcW w:w="3092" w:type="dxa"/>
          </w:tcPr>
          <w:p w14:paraId="5571AA0E" w14:textId="77777777" w:rsidR="006E4872" w:rsidRDefault="006E4872" w:rsidP="006B247E">
            <w:pPr>
              <w:pStyle w:val="Nidung"/>
              <w:ind w:firstLine="0"/>
            </w:pPr>
            <w:r>
              <w:t>&gt;0 (Tự sinh)</w:t>
            </w:r>
          </w:p>
        </w:tc>
        <w:tc>
          <w:tcPr>
            <w:tcW w:w="2074" w:type="dxa"/>
          </w:tcPr>
          <w:p w14:paraId="0495C88F" w14:textId="77777777" w:rsidR="006E4872" w:rsidRDefault="006E4872" w:rsidP="006B247E">
            <w:pPr>
              <w:pStyle w:val="Nidung"/>
              <w:ind w:firstLine="0"/>
            </w:pPr>
            <w:r>
              <w:t>Mã</w:t>
            </w:r>
            <w:r w:rsidR="004D6932">
              <w:t xml:space="preserve"> chi tiết</w:t>
            </w:r>
            <w:r>
              <w:t xml:space="preserve"> hóa đơn</w:t>
            </w:r>
          </w:p>
        </w:tc>
      </w:tr>
      <w:tr w:rsidR="006E4872" w14:paraId="14C6CAD2" w14:textId="77777777" w:rsidTr="006B247E">
        <w:tc>
          <w:tcPr>
            <w:tcW w:w="534" w:type="dxa"/>
          </w:tcPr>
          <w:p w14:paraId="6FD5F34F" w14:textId="77777777" w:rsidR="006E4872" w:rsidRDefault="006E4872" w:rsidP="006B247E">
            <w:pPr>
              <w:pStyle w:val="Nidung"/>
              <w:ind w:firstLine="0"/>
            </w:pPr>
            <w:r>
              <w:t>2</w:t>
            </w:r>
          </w:p>
        </w:tc>
        <w:tc>
          <w:tcPr>
            <w:tcW w:w="2170" w:type="dxa"/>
          </w:tcPr>
          <w:p w14:paraId="7DE4015A" w14:textId="77777777" w:rsidR="006E4872" w:rsidRDefault="006E4872" w:rsidP="006B247E">
            <w:pPr>
              <w:pStyle w:val="Nidung"/>
              <w:ind w:firstLine="0"/>
            </w:pPr>
            <w:r>
              <w:t>Ma</w:t>
            </w:r>
            <w:r w:rsidR="004D6932">
              <w:t>HD</w:t>
            </w:r>
          </w:p>
        </w:tc>
        <w:tc>
          <w:tcPr>
            <w:tcW w:w="1192" w:type="dxa"/>
          </w:tcPr>
          <w:p w14:paraId="2F14D567" w14:textId="77777777" w:rsidR="006E4872" w:rsidRDefault="006E4872" w:rsidP="006B247E">
            <w:pPr>
              <w:pStyle w:val="Nidung"/>
              <w:ind w:firstLine="0"/>
            </w:pPr>
            <w:r>
              <w:t>Số nguyên</w:t>
            </w:r>
          </w:p>
        </w:tc>
        <w:tc>
          <w:tcPr>
            <w:tcW w:w="3092" w:type="dxa"/>
          </w:tcPr>
          <w:p w14:paraId="4D4BA60F" w14:textId="77777777" w:rsidR="006E4872" w:rsidRDefault="006E4872" w:rsidP="006B247E">
            <w:pPr>
              <w:pStyle w:val="Nidung"/>
              <w:ind w:firstLine="0"/>
            </w:pPr>
            <w:r>
              <w:t xml:space="preserve">&gt;0 (Khóa ngoại của bảng </w:t>
            </w:r>
            <w:r w:rsidR="004D6932">
              <w:t>HoaDon</w:t>
            </w:r>
            <w:r>
              <w:t>)</w:t>
            </w:r>
          </w:p>
        </w:tc>
        <w:tc>
          <w:tcPr>
            <w:tcW w:w="2074" w:type="dxa"/>
          </w:tcPr>
          <w:p w14:paraId="6A2E7EE3" w14:textId="77777777" w:rsidR="006E4872" w:rsidRDefault="004D6932" w:rsidP="006B247E">
            <w:pPr>
              <w:pStyle w:val="Nidung"/>
              <w:ind w:firstLine="0"/>
            </w:pPr>
            <w:r>
              <w:t>Mã hóa đơn</w:t>
            </w:r>
          </w:p>
        </w:tc>
      </w:tr>
      <w:tr w:rsidR="006E4872" w14:paraId="3CE84341" w14:textId="77777777" w:rsidTr="006B247E">
        <w:tc>
          <w:tcPr>
            <w:tcW w:w="534" w:type="dxa"/>
          </w:tcPr>
          <w:p w14:paraId="295F9389" w14:textId="77777777" w:rsidR="006E4872" w:rsidRDefault="006E4872" w:rsidP="006B247E">
            <w:pPr>
              <w:pStyle w:val="Nidung"/>
              <w:ind w:firstLine="0"/>
            </w:pPr>
            <w:r>
              <w:t>3</w:t>
            </w:r>
          </w:p>
        </w:tc>
        <w:tc>
          <w:tcPr>
            <w:tcW w:w="2170" w:type="dxa"/>
          </w:tcPr>
          <w:p w14:paraId="52ABBFEB" w14:textId="77777777" w:rsidR="006E4872" w:rsidRDefault="004D6932" w:rsidP="006B247E">
            <w:pPr>
              <w:pStyle w:val="Nidung"/>
              <w:ind w:firstLine="0"/>
            </w:pPr>
            <w:r>
              <w:t>MaSuatChieu</w:t>
            </w:r>
          </w:p>
        </w:tc>
        <w:tc>
          <w:tcPr>
            <w:tcW w:w="1192" w:type="dxa"/>
          </w:tcPr>
          <w:p w14:paraId="21EE6959" w14:textId="77777777" w:rsidR="006E4872" w:rsidRDefault="004D6932" w:rsidP="006B247E">
            <w:pPr>
              <w:pStyle w:val="Nidung"/>
              <w:ind w:firstLine="0"/>
            </w:pPr>
            <w:r>
              <w:t>Số nguyên</w:t>
            </w:r>
          </w:p>
        </w:tc>
        <w:tc>
          <w:tcPr>
            <w:tcW w:w="3092" w:type="dxa"/>
          </w:tcPr>
          <w:p w14:paraId="524C400A" w14:textId="77777777" w:rsidR="006E4872" w:rsidRDefault="004D6932" w:rsidP="006B247E">
            <w:pPr>
              <w:pStyle w:val="Nidung"/>
              <w:ind w:firstLine="0"/>
            </w:pPr>
            <w:r>
              <w:t>&gt;0 (Khóa ngoại của bảng SuatChieu)</w:t>
            </w:r>
          </w:p>
        </w:tc>
        <w:tc>
          <w:tcPr>
            <w:tcW w:w="2074" w:type="dxa"/>
          </w:tcPr>
          <w:p w14:paraId="5241AF20" w14:textId="77777777" w:rsidR="006E4872" w:rsidRDefault="004D6932" w:rsidP="006B247E">
            <w:pPr>
              <w:pStyle w:val="Nidung"/>
              <w:ind w:firstLine="0"/>
            </w:pPr>
            <w:r>
              <w:t>Mã suất chiếu</w:t>
            </w:r>
          </w:p>
        </w:tc>
      </w:tr>
      <w:tr w:rsidR="006E4872" w14:paraId="31E3320E" w14:textId="77777777" w:rsidTr="006B247E">
        <w:tc>
          <w:tcPr>
            <w:tcW w:w="534" w:type="dxa"/>
          </w:tcPr>
          <w:p w14:paraId="3568EC48" w14:textId="77777777" w:rsidR="006E4872" w:rsidRDefault="006E4872" w:rsidP="006B247E">
            <w:pPr>
              <w:pStyle w:val="Nidung"/>
              <w:ind w:firstLine="0"/>
            </w:pPr>
            <w:r>
              <w:t>4</w:t>
            </w:r>
          </w:p>
        </w:tc>
        <w:tc>
          <w:tcPr>
            <w:tcW w:w="2170" w:type="dxa"/>
          </w:tcPr>
          <w:p w14:paraId="153D4D91" w14:textId="77777777" w:rsidR="006E4872" w:rsidRDefault="004D6932" w:rsidP="006B247E">
            <w:pPr>
              <w:pStyle w:val="Nidung"/>
              <w:ind w:firstLine="0"/>
            </w:pPr>
            <w:r>
              <w:t>MaGhe</w:t>
            </w:r>
          </w:p>
        </w:tc>
        <w:tc>
          <w:tcPr>
            <w:tcW w:w="1192" w:type="dxa"/>
          </w:tcPr>
          <w:p w14:paraId="6BD56B1F" w14:textId="77777777" w:rsidR="006E4872" w:rsidRDefault="006E4872" w:rsidP="006B247E">
            <w:pPr>
              <w:pStyle w:val="Nidung"/>
              <w:ind w:firstLine="0"/>
            </w:pPr>
            <w:r>
              <w:t>Số nguyên</w:t>
            </w:r>
          </w:p>
        </w:tc>
        <w:tc>
          <w:tcPr>
            <w:tcW w:w="3092" w:type="dxa"/>
          </w:tcPr>
          <w:p w14:paraId="757B6DFC" w14:textId="77777777" w:rsidR="006E4872" w:rsidRDefault="006E4872" w:rsidP="006B247E">
            <w:pPr>
              <w:pStyle w:val="Nidung"/>
              <w:ind w:firstLine="0"/>
            </w:pPr>
            <w:r>
              <w:t>&gt;0</w:t>
            </w:r>
            <w:r w:rsidR="004D6932">
              <w:t xml:space="preserve"> (Khóa ngoại của bảng Ghe)</w:t>
            </w:r>
          </w:p>
        </w:tc>
        <w:tc>
          <w:tcPr>
            <w:tcW w:w="2074" w:type="dxa"/>
          </w:tcPr>
          <w:p w14:paraId="1B3741C7" w14:textId="77777777" w:rsidR="006E4872" w:rsidRDefault="004D6932" w:rsidP="006B247E">
            <w:pPr>
              <w:pStyle w:val="Nidung"/>
              <w:ind w:firstLine="0"/>
            </w:pPr>
            <w:r>
              <w:t>Mã ghế</w:t>
            </w:r>
          </w:p>
        </w:tc>
      </w:tr>
      <w:tr w:rsidR="004D6932" w14:paraId="3B6FED32" w14:textId="77777777" w:rsidTr="006B247E">
        <w:tc>
          <w:tcPr>
            <w:tcW w:w="534" w:type="dxa"/>
          </w:tcPr>
          <w:p w14:paraId="740416DA" w14:textId="77777777" w:rsidR="004D6932" w:rsidRDefault="004D6932" w:rsidP="006B247E">
            <w:pPr>
              <w:pStyle w:val="Nidung"/>
              <w:ind w:firstLine="0"/>
            </w:pPr>
            <w:r>
              <w:t>5</w:t>
            </w:r>
          </w:p>
        </w:tc>
        <w:tc>
          <w:tcPr>
            <w:tcW w:w="2170" w:type="dxa"/>
          </w:tcPr>
          <w:p w14:paraId="5BEDAC3E" w14:textId="77777777" w:rsidR="004D6932" w:rsidRDefault="004D6932" w:rsidP="006B247E">
            <w:pPr>
              <w:pStyle w:val="Nidung"/>
              <w:ind w:firstLine="0"/>
            </w:pPr>
            <w:r>
              <w:t>BapNuoc</w:t>
            </w:r>
          </w:p>
        </w:tc>
        <w:tc>
          <w:tcPr>
            <w:tcW w:w="1192" w:type="dxa"/>
          </w:tcPr>
          <w:p w14:paraId="47F5BAE3" w14:textId="77777777" w:rsidR="004D6932" w:rsidRDefault="004D6932" w:rsidP="006B247E">
            <w:pPr>
              <w:pStyle w:val="Nidung"/>
              <w:ind w:firstLine="0"/>
            </w:pPr>
            <w:r>
              <w:t>Bool</w:t>
            </w:r>
          </w:p>
        </w:tc>
        <w:tc>
          <w:tcPr>
            <w:tcW w:w="3092" w:type="dxa"/>
          </w:tcPr>
          <w:p w14:paraId="390F73AD" w14:textId="77777777" w:rsidR="004D6932" w:rsidRDefault="004D6932" w:rsidP="006B247E">
            <w:pPr>
              <w:pStyle w:val="Nidung"/>
              <w:ind w:firstLine="0"/>
            </w:pPr>
            <w:r>
              <w:t>Có 2 giá trị “Có”, “Không”</w:t>
            </w:r>
          </w:p>
        </w:tc>
        <w:tc>
          <w:tcPr>
            <w:tcW w:w="2074" w:type="dxa"/>
          </w:tcPr>
          <w:p w14:paraId="20D58C31" w14:textId="77777777" w:rsidR="004D6932" w:rsidRDefault="004D6932" w:rsidP="006B247E">
            <w:pPr>
              <w:pStyle w:val="Nidung"/>
              <w:ind w:firstLine="0"/>
            </w:pPr>
            <w:r>
              <w:t>Bắp nước</w:t>
            </w:r>
          </w:p>
        </w:tc>
      </w:tr>
      <w:tr w:rsidR="006E4872" w14:paraId="1CF49A75" w14:textId="77777777" w:rsidTr="006B247E">
        <w:tc>
          <w:tcPr>
            <w:tcW w:w="534" w:type="dxa"/>
          </w:tcPr>
          <w:p w14:paraId="4FEB763F" w14:textId="77777777" w:rsidR="006E4872" w:rsidRDefault="004D6932" w:rsidP="006B247E">
            <w:pPr>
              <w:pStyle w:val="Nidung"/>
              <w:ind w:firstLine="0"/>
            </w:pPr>
            <w:r>
              <w:t>6</w:t>
            </w:r>
          </w:p>
        </w:tc>
        <w:tc>
          <w:tcPr>
            <w:tcW w:w="2170" w:type="dxa"/>
          </w:tcPr>
          <w:p w14:paraId="17243BFC" w14:textId="77777777" w:rsidR="006E4872" w:rsidRDefault="006E4872" w:rsidP="006B247E">
            <w:pPr>
              <w:pStyle w:val="Nidung"/>
              <w:ind w:firstLine="0"/>
            </w:pPr>
            <w:r>
              <w:t>NgayTao</w:t>
            </w:r>
          </w:p>
        </w:tc>
        <w:tc>
          <w:tcPr>
            <w:tcW w:w="1192" w:type="dxa"/>
          </w:tcPr>
          <w:p w14:paraId="641DF801" w14:textId="77777777" w:rsidR="006E4872" w:rsidRDefault="006E4872" w:rsidP="006B247E">
            <w:pPr>
              <w:pStyle w:val="Nidung"/>
              <w:ind w:firstLine="0"/>
            </w:pPr>
            <w:r>
              <w:t>Ngày</w:t>
            </w:r>
          </w:p>
        </w:tc>
        <w:tc>
          <w:tcPr>
            <w:tcW w:w="3092" w:type="dxa"/>
          </w:tcPr>
          <w:p w14:paraId="6CC026D0" w14:textId="77777777" w:rsidR="006E4872" w:rsidRDefault="006E4872" w:rsidP="006B247E">
            <w:pPr>
              <w:pStyle w:val="Nidung"/>
              <w:ind w:firstLine="0"/>
            </w:pPr>
            <w:r>
              <w:t>&gt;= Ngày hiện tại</w:t>
            </w:r>
          </w:p>
        </w:tc>
        <w:tc>
          <w:tcPr>
            <w:tcW w:w="2074" w:type="dxa"/>
          </w:tcPr>
          <w:p w14:paraId="229DDB59" w14:textId="77777777" w:rsidR="006E4872" w:rsidRDefault="006E4872" w:rsidP="006B247E">
            <w:pPr>
              <w:pStyle w:val="Nidung"/>
              <w:ind w:firstLine="0"/>
            </w:pPr>
            <w:r>
              <w:t>Ngày tạo</w:t>
            </w:r>
          </w:p>
        </w:tc>
      </w:tr>
      <w:tr w:rsidR="006E4872" w14:paraId="2A83B7CE" w14:textId="77777777" w:rsidTr="006B247E">
        <w:tc>
          <w:tcPr>
            <w:tcW w:w="534" w:type="dxa"/>
          </w:tcPr>
          <w:p w14:paraId="6ED64C06" w14:textId="77777777" w:rsidR="006E4872" w:rsidRDefault="004D6932" w:rsidP="006B247E">
            <w:pPr>
              <w:pStyle w:val="Nidung"/>
              <w:ind w:firstLine="0"/>
            </w:pPr>
            <w:r>
              <w:t>7</w:t>
            </w:r>
          </w:p>
        </w:tc>
        <w:tc>
          <w:tcPr>
            <w:tcW w:w="2170" w:type="dxa"/>
          </w:tcPr>
          <w:p w14:paraId="2E2F73FF" w14:textId="77777777" w:rsidR="006E4872" w:rsidRDefault="006E4872" w:rsidP="006B247E">
            <w:pPr>
              <w:pStyle w:val="Nidung"/>
              <w:ind w:firstLine="0"/>
            </w:pPr>
            <w:r>
              <w:t>NgayCapNhat</w:t>
            </w:r>
          </w:p>
        </w:tc>
        <w:tc>
          <w:tcPr>
            <w:tcW w:w="1192" w:type="dxa"/>
          </w:tcPr>
          <w:p w14:paraId="6D81D42D" w14:textId="77777777" w:rsidR="006E4872" w:rsidRDefault="006E4872" w:rsidP="006B247E">
            <w:pPr>
              <w:pStyle w:val="Nidung"/>
              <w:ind w:firstLine="0"/>
            </w:pPr>
            <w:r>
              <w:t>Ngày</w:t>
            </w:r>
          </w:p>
        </w:tc>
        <w:tc>
          <w:tcPr>
            <w:tcW w:w="3092" w:type="dxa"/>
          </w:tcPr>
          <w:p w14:paraId="28B5BAAF" w14:textId="77777777" w:rsidR="006E4872" w:rsidRDefault="006E4872" w:rsidP="006B247E">
            <w:pPr>
              <w:pStyle w:val="Nidung"/>
              <w:ind w:firstLine="0"/>
            </w:pPr>
            <w:r>
              <w:t>&gt;=Ngày hiện tại</w:t>
            </w:r>
          </w:p>
        </w:tc>
        <w:tc>
          <w:tcPr>
            <w:tcW w:w="2074" w:type="dxa"/>
          </w:tcPr>
          <w:p w14:paraId="5EC79A9F" w14:textId="77777777" w:rsidR="006E4872" w:rsidRDefault="006E4872" w:rsidP="006B247E">
            <w:pPr>
              <w:pStyle w:val="Nidung"/>
              <w:ind w:firstLine="0"/>
            </w:pPr>
            <w:r>
              <w:t>Ngày cập nhật</w:t>
            </w:r>
          </w:p>
        </w:tc>
      </w:tr>
      <w:tr w:rsidR="006E4872" w14:paraId="3290EFEB" w14:textId="77777777" w:rsidTr="006B247E">
        <w:tc>
          <w:tcPr>
            <w:tcW w:w="534" w:type="dxa"/>
          </w:tcPr>
          <w:p w14:paraId="1A2F1ED9" w14:textId="77777777" w:rsidR="006E4872" w:rsidRDefault="004D6932" w:rsidP="006B247E">
            <w:pPr>
              <w:pStyle w:val="Nidung"/>
              <w:ind w:firstLine="0"/>
            </w:pPr>
            <w:r>
              <w:t>8</w:t>
            </w:r>
          </w:p>
        </w:tc>
        <w:tc>
          <w:tcPr>
            <w:tcW w:w="2170" w:type="dxa"/>
          </w:tcPr>
          <w:p w14:paraId="1CBF2979" w14:textId="77777777" w:rsidR="006E4872" w:rsidRDefault="006E4872" w:rsidP="006B247E">
            <w:pPr>
              <w:pStyle w:val="Nidung"/>
              <w:ind w:firstLine="0"/>
            </w:pPr>
            <w:r>
              <w:t>NguoiCapNhat</w:t>
            </w:r>
          </w:p>
        </w:tc>
        <w:tc>
          <w:tcPr>
            <w:tcW w:w="1192" w:type="dxa"/>
          </w:tcPr>
          <w:p w14:paraId="6CA6DB19" w14:textId="77777777" w:rsidR="006E4872" w:rsidRDefault="006E4872" w:rsidP="006B247E">
            <w:pPr>
              <w:pStyle w:val="Nidung"/>
              <w:ind w:firstLine="0"/>
            </w:pPr>
            <w:r>
              <w:t>Số nguyên</w:t>
            </w:r>
          </w:p>
        </w:tc>
        <w:tc>
          <w:tcPr>
            <w:tcW w:w="3092" w:type="dxa"/>
          </w:tcPr>
          <w:p w14:paraId="58304D9C" w14:textId="77777777" w:rsidR="006E4872" w:rsidRDefault="006E4872" w:rsidP="006B247E">
            <w:pPr>
              <w:pStyle w:val="Nidung"/>
              <w:ind w:firstLine="0"/>
            </w:pPr>
            <w:r>
              <w:t>&gt;0</w:t>
            </w:r>
          </w:p>
        </w:tc>
        <w:tc>
          <w:tcPr>
            <w:tcW w:w="2074" w:type="dxa"/>
          </w:tcPr>
          <w:p w14:paraId="501E3981" w14:textId="77777777" w:rsidR="006E4872" w:rsidRDefault="006E4872" w:rsidP="006B247E">
            <w:pPr>
              <w:pStyle w:val="Nidung"/>
              <w:ind w:firstLine="0"/>
            </w:pPr>
            <w:r>
              <w:t>Người cập nhật</w:t>
            </w:r>
          </w:p>
        </w:tc>
      </w:tr>
      <w:tr w:rsidR="006E4872" w14:paraId="6FB5DDFF" w14:textId="77777777" w:rsidTr="006B247E">
        <w:tc>
          <w:tcPr>
            <w:tcW w:w="534" w:type="dxa"/>
          </w:tcPr>
          <w:p w14:paraId="7D50CCFB" w14:textId="77777777" w:rsidR="006E4872" w:rsidRDefault="004D6932" w:rsidP="006B247E">
            <w:pPr>
              <w:pStyle w:val="Nidung"/>
              <w:ind w:firstLine="0"/>
            </w:pPr>
            <w:r>
              <w:t>9</w:t>
            </w:r>
          </w:p>
        </w:tc>
        <w:tc>
          <w:tcPr>
            <w:tcW w:w="2170" w:type="dxa"/>
          </w:tcPr>
          <w:p w14:paraId="1FD4A562" w14:textId="77777777" w:rsidR="006E4872" w:rsidRDefault="006E4872" w:rsidP="006B247E">
            <w:pPr>
              <w:pStyle w:val="Nidung"/>
              <w:ind w:firstLine="0"/>
            </w:pPr>
            <w:r>
              <w:t>TrangThai</w:t>
            </w:r>
          </w:p>
        </w:tc>
        <w:tc>
          <w:tcPr>
            <w:tcW w:w="1192" w:type="dxa"/>
          </w:tcPr>
          <w:p w14:paraId="3BD95F2B" w14:textId="77777777" w:rsidR="006E4872" w:rsidRDefault="006E4872" w:rsidP="006B247E">
            <w:pPr>
              <w:pStyle w:val="Nidung"/>
              <w:ind w:firstLine="0"/>
            </w:pPr>
            <w:r>
              <w:t>Số nguyên</w:t>
            </w:r>
          </w:p>
        </w:tc>
        <w:tc>
          <w:tcPr>
            <w:tcW w:w="3092" w:type="dxa"/>
          </w:tcPr>
          <w:p w14:paraId="1D24C1CD" w14:textId="77777777" w:rsidR="006E4872" w:rsidRDefault="006E4872" w:rsidP="006B247E">
            <w:pPr>
              <w:pStyle w:val="Nidung"/>
              <w:ind w:firstLine="0"/>
            </w:pPr>
            <w:r>
              <w:t>Có 3 giá trị “0”, “1”, “2”</w:t>
            </w:r>
          </w:p>
        </w:tc>
        <w:tc>
          <w:tcPr>
            <w:tcW w:w="2074" w:type="dxa"/>
          </w:tcPr>
          <w:p w14:paraId="262B8C66" w14:textId="77777777" w:rsidR="006E4872" w:rsidRDefault="006E4872" w:rsidP="006B247E">
            <w:pPr>
              <w:pStyle w:val="Nidung"/>
              <w:ind w:firstLine="0"/>
            </w:pPr>
            <w:r>
              <w:t>Trạng thái</w:t>
            </w:r>
          </w:p>
        </w:tc>
      </w:tr>
    </w:tbl>
    <w:p w14:paraId="2F1281A3" w14:textId="77777777" w:rsidR="006E4872" w:rsidRDefault="006E4872" w:rsidP="00F05D05">
      <w:pPr>
        <w:pStyle w:val="Nidung"/>
        <w:ind w:firstLine="0"/>
      </w:pPr>
    </w:p>
    <w:p w14:paraId="740429BF" w14:textId="77777777" w:rsidR="004D6932" w:rsidRDefault="004D6932" w:rsidP="004D6932">
      <w:pPr>
        <w:pStyle w:val="1111"/>
      </w:pPr>
      <w:bookmarkStart w:id="46" w:name="_Toc183087229"/>
      <w:r>
        <w:t>Lớp Menu</w:t>
      </w:r>
      <w:bookmarkEnd w:id="46"/>
    </w:p>
    <w:p w14:paraId="5EC274ED" w14:textId="77777777" w:rsidR="004D6932" w:rsidRDefault="004D6932" w:rsidP="004D6932">
      <w:pPr>
        <w:pStyle w:val="bang11"/>
        <w:tabs>
          <w:tab w:val="left" w:pos="5245"/>
        </w:tabs>
      </w:pPr>
      <w:bookmarkStart w:id="47" w:name="_Toc183087309"/>
      <w:r>
        <w:t>Lớp Menu</w:t>
      </w:r>
      <w:bookmarkEnd w:id="47"/>
    </w:p>
    <w:tbl>
      <w:tblPr>
        <w:tblStyle w:val="TableGrid"/>
        <w:tblW w:w="0" w:type="auto"/>
        <w:tblInd w:w="0" w:type="dxa"/>
        <w:tblLook w:val="04A0" w:firstRow="1" w:lastRow="0" w:firstColumn="1" w:lastColumn="0" w:noHBand="0" w:noVBand="1"/>
      </w:tblPr>
      <w:tblGrid>
        <w:gridCol w:w="534"/>
        <w:gridCol w:w="2170"/>
        <w:gridCol w:w="1192"/>
        <w:gridCol w:w="3092"/>
        <w:gridCol w:w="2074"/>
      </w:tblGrid>
      <w:tr w:rsidR="004D6932" w14:paraId="43DB5086" w14:textId="77777777" w:rsidTr="006B247E">
        <w:trPr>
          <w:trHeight w:val="693"/>
        </w:trPr>
        <w:tc>
          <w:tcPr>
            <w:tcW w:w="534" w:type="dxa"/>
            <w:shd w:val="clear" w:color="auto" w:fill="D9E2F3" w:themeFill="accent1" w:themeFillTint="33"/>
          </w:tcPr>
          <w:p w14:paraId="650CA1B4" w14:textId="77777777" w:rsidR="004D6932" w:rsidRPr="00417B3C" w:rsidRDefault="004D6932" w:rsidP="006B247E">
            <w:pPr>
              <w:pStyle w:val="Nidung"/>
              <w:ind w:firstLine="0"/>
              <w:jc w:val="center"/>
              <w:rPr>
                <w:b/>
                <w:bCs/>
              </w:rPr>
            </w:pPr>
            <w:r w:rsidRPr="00417B3C">
              <w:rPr>
                <w:b/>
                <w:bCs/>
              </w:rPr>
              <w:t>Stt</w:t>
            </w:r>
          </w:p>
        </w:tc>
        <w:tc>
          <w:tcPr>
            <w:tcW w:w="2170" w:type="dxa"/>
            <w:shd w:val="clear" w:color="auto" w:fill="D9E2F3" w:themeFill="accent1" w:themeFillTint="33"/>
          </w:tcPr>
          <w:p w14:paraId="30A46F07" w14:textId="77777777" w:rsidR="004D6932" w:rsidRPr="00417B3C" w:rsidRDefault="004D6932" w:rsidP="006B247E">
            <w:pPr>
              <w:pStyle w:val="Nidung"/>
              <w:ind w:firstLine="0"/>
              <w:jc w:val="center"/>
              <w:rPr>
                <w:b/>
                <w:bCs/>
              </w:rPr>
            </w:pPr>
            <w:r w:rsidRPr="00417B3C">
              <w:rPr>
                <w:b/>
                <w:bCs/>
              </w:rPr>
              <w:t>Thuộc tính</w:t>
            </w:r>
          </w:p>
        </w:tc>
        <w:tc>
          <w:tcPr>
            <w:tcW w:w="1192" w:type="dxa"/>
            <w:shd w:val="clear" w:color="auto" w:fill="D9E2F3" w:themeFill="accent1" w:themeFillTint="33"/>
          </w:tcPr>
          <w:p w14:paraId="2F4423F4" w14:textId="77777777" w:rsidR="004D6932" w:rsidRPr="00417B3C" w:rsidRDefault="004D6932" w:rsidP="006B247E">
            <w:pPr>
              <w:pStyle w:val="Nidung"/>
              <w:ind w:firstLine="0"/>
              <w:jc w:val="center"/>
              <w:rPr>
                <w:b/>
                <w:bCs/>
              </w:rPr>
            </w:pPr>
            <w:r w:rsidRPr="00417B3C">
              <w:rPr>
                <w:b/>
                <w:bCs/>
              </w:rPr>
              <w:t>Kiểu</w:t>
            </w:r>
          </w:p>
        </w:tc>
        <w:tc>
          <w:tcPr>
            <w:tcW w:w="3092" w:type="dxa"/>
            <w:shd w:val="clear" w:color="auto" w:fill="D9E2F3" w:themeFill="accent1" w:themeFillTint="33"/>
          </w:tcPr>
          <w:p w14:paraId="64241B42" w14:textId="77777777" w:rsidR="004D6932" w:rsidRPr="00417B3C" w:rsidRDefault="004D6932" w:rsidP="006B247E">
            <w:pPr>
              <w:pStyle w:val="Nidung"/>
              <w:ind w:firstLine="0"/>
              <w:jc w:val="center"/>
              <w:rPr>
                <w:b/>
                <w:bCs/>
              </w:rPr>
            </w:pPr>
            <w:r w:rsidRPr="00417B3C">
              <w:rPr>
                <w:b/>
                <w:bCs/>
              </w:rPr>
              <w:t>Miền giá trị</w:t>
            </w:r>
          </w:p>
        </w:tc>
        <w:tc>
          <w:tcPr>
            <w:tcW w:w="2074" w:type="dxa"/>
            <w:shd w:val="clear" w:color="auto" w:fill="D9E2F3" w:themeFill="accent1" w:themeFillTint="33"/>
          </w:tcPr>
          <w:p w14:paraId="5836A817" w14:textId="77777777" w:rsidR="004D6932" w:rsidRPr="00417B3C" w:rsidRDefault="004D6932" w:rsidP="006B247E">
            <w:pPr>
              <w:pStyle w:val="Nidung"/>
              <w:ind w:firstLine="0"/>
              <w:jc w:val="center"/>
              <w:rPr>
                <w:b/>
                <w:bCs/>
              </w:rPr>
            </w:pPr>
            <w:r w:rsidRPr="00417B3C">
              <w:rPr>
                <w:b/>
                <w:bCs/>
              </w:rPr>
              <w:t>Ý nghĩa</w:t>
            </w:r>
          </w:p>
        </w:tc>
      </w:tr>
      <w:tr w:rsidR="004D6932" w14:paraId="07A81990" w14:textId="77777777" w:rsidTr="006B247E">
        <w:trPr>
          <w:trHeight w:val="547"/>
        </w:trPr>
        <w:tc>
          <w:tcPr>
            <w:tcW w:w="534" w:type="dxa"/>
          </w:tcPr>
          <w:p w14:paraId="4FACFA2C" w14:textId="77777777" w:rsidR="004D6932" w:rsidRDefault="004D6932" w:rsidP="006B247E">
            <w:pPr>
              <w:pStyle w:val="Nidung"/>
              <w:ind w:firstLine="0"/>
            </w:pPr>
            <w:r>
              <w:t>1</w:t>
            </w:r>
          </w:p>
        </w:tc>
        <w:tc>
          <w:tcPr>
            <w:tcW w:w="2170" w:type="dxa"/>
          </w:tcPr>
          <w:p w14:paraId="3A064D7D" w14:textId="77777777" w:rsidR="004D6932" w:rsidRDefault="004D6932" w:rsidP="006B247E">
            <w:pPr>
              <w:pStyle w:val="Nidung"/>
              <w:ind w:firstLine="0"/>
            </w:pPr>
            <w:r>
              <w:t>Id</w:t>
            </w:r>
          </w:p>
        </w:tc>
        <w:tc>
          <w:tcPr>
            <w:tcW w:w="1192" w:type="dxa"/>
          </w:tcPr>
          <w:p w14:paraId="1ED796A5" w14:textId="77777777" w:rsidR="004D6932" w:rsidRDefault="004D6932" w:rsidP="006B247E">
            <w:pPr>
              <w:pStyle w:val="Nidung"/>
              <w:ind w:firstLine="0"/>
            </w:pPr>
            <w:r>
              <w:t>Số nguyên</w:t>
            </w:r>
          </w:p>
        </w:tc>
        <w:tc>
          <w:tcPr>
            <w:tcW w:w="3092" w:type="dxa"/>
          </w:tcPr>
          <w:p w14:paraId="4FBAF070" w14:textId="77777777" w:rsidR="004D6932" w:rsidRDefault="004D6932" w:rsidP="006B247E">
            <w:pPr>
              <w:pStyle w:val="Nidung"/>
              <w:ind w:firstLine="0"/>
            </w:pPr>
            <w:r>
              <w:t>&gt;0 (Tự sinh)</w:t>
            </w:r>
          </w:p>
        </w:tc>
        <w:tc>
          <w:tcPr>
            <w:tcW w:w="2074" w:type="dxa"/>
          </w:tcPr>
          <w:p w14:paraId="51A6D0E1" w14:textId="77777777" w:rsidR="004D6932" w:rsidRDefault="004D6932" w:rsidP="006B247E">
            <w:pPr>
              <w:pStyle w:val="Nidung"/>
              <w:ind w:firstLine="0"/>
            </w:pPr>
            <w:r>
              <w:t>Mã menu</w:t>
            </w:r>
          </w:p>
        </w:tc>
      </w:tr>
      <w:tr w:rsidR="004D6932" w14:paraId="76BE3F2B" w14:textId="77777777" w:rsidTr="006B247E">
        <w:tc>
          <w:tcPr>
            <w:tcW w:w="534" w:type="dxa"/>
          </w:tcPr>
          <w:p w14:paraId="56E96A46" w14:textId="77777777" w:rsidR="004D6932" w:rsidRDefault="004D6932" w:rsidP="006B247E">
            <w:pPr>
              <w:pStyle w:val="Nidung"/>
              <w:ind w:firstLine="0"/>
            </w:pPr>
            <w:r>
              <w:t>2</w:t>
            </w:r>
          </w:p>
        </w:tc>
        <w:tc>
          <w:tcPr>
            <w:tcW w:w="2170" w:type="dxa"/>
          </w:tcPr>
          <w:p w14:paraId="539EEBC6" w14:textId="77777777" w:rsidR="004D6932" w:rsidRDefault="000C4645" w:rsidP="006B247E">
            <w:pPr>
              <w:pStyle w:val="Nidung"/>
              <w:ind w:firstLine="0"/>
            </w:pPr>
            <w:r w:rsidRPr="000C4645">
              <w:t>TenMenu</w:t>
            </w:r>
          </w:p>
        </w:tc>
        <w:tc>
          <w:tcPr>
            <w:tcW w:w="1192" w:type="dxa"/>
          </w:tcPr>
          <w:p w14:paraId="12C7FDCC" w14:textId="77777777" w:rsidR="004D6932" w:rsidRDefault="000C4645" w:rsidP="006B247E">
            <w:pPr>
              <w:pStyle w:val="Nidung"/>
              <w:ind w:firstLine="0"/>
            </w:pPr>
            <w:r>
              <w:t>Chuỗi</w:t>
            </w:r>
          </w:p>
        </w:tc>
        <w:tc>
          <w:tcPr>
            <w:tcW w:w="3092" w:type="dxa"/>
          </w:tcPr>
          <w:p w14:paraId="1D60400C" w14:textId="77777777" w:rsidR="004D6932" w:rsidRDefault="000C4645" w:rsidP="006B247E">
            <w:pPr>
              <w:pStyle w:val="Nidung"/>
              <w:ind w:firstLine="0"/>
            </w:pPr>
            <w:r>
              <w:t>Tối đa 255 kí tự</w:t>
            </w:r>
          </w:p>
        </w:tc>
        <w:tc>
          <w:tcPr>
            <w:tcW w:w="2074" w:type="dxa"/>
          </w:tcPr>
          <w:p w14:paraId="1085C409" w14:textId="77777777" w:rsidR="004D6932" w:rsidRDefault="000C4645" w:rsidP="006B247E">
            <w:pPr>
              <w:pStyle w:val="Nidung"/>
              <w:ind w:firstLine="0"/>
            </w:pPr>
            <w:r>
              <w:t>Tên menu</w:t>
            </w:r>
          </w:p>
        </w:tc>
      </w:tr>
      <w:tr w:rsidR="004D6932" w14:paraId="2176EF3A" w14:textId="77777777" w:rsidTr="006B247E">
        <w:tc>
          <w:tcPr>
            <w:tcW w:w="534" w:type="dxa"/>
          </w:tcPr>
          <w:p w14:paraId="7B8A53C5" w14:textId="77777777" w:rsidR="004D6932" w:rsidRDefault="004D6932" w:rsidP="006B247E">
            <w:pPr>
              <w:pStyle w:val="Nidung"/>
              <w:ind w:firstLine="0"/>
            </w:pPr>
            <w:r>
              <w:t>3</w:t>
            </w:r>
          </w:p>
        </w:tc>
        <w:tc>
          <w:tcPr>
            <w:tcW w:w="2170" w:type="dxa"/>
          </w:tcPr>
          <w:p w14:paraId="04BCB637" w14:textId="77777777" w:rsidR="004D6932" w:rsidRDefault="000C4645" w:rsidP="006B247E">
            <w:pPr>
              <w:pStyle w:val="Nidung"/>
              <w:ind w:firstLine="0"/>
            </w:pPr>
            <w:r w:rsidRPr="000C4645">
              <w:t>TableId</w:t>
            </w:r>
          </w:p>
        </w:tc>
        <w:tc>
          <w:tcPr>
            <w:tcW w:w="1192" w:type="dxa"/>
          </w:tcPr>
          <w:p w14:paraId="56A70304" w14:textId="77777777" w:rsidR="004D6932" w:rsidRDefault="004D6932" w:rsidP="006B247E">
            <w:pPr>
              <w:pStyle w:val="Nidung"/>
              <w:ind w:firstLine="0"/>
            </w:pPr>
            <w:r>
              <w:t>Số nguyên</w:t>
            </w:r>
          </w:p>
        </w:tc>
        <w:tc>
          <w:tcPr>
            <w:tcW w:w="3092" w:type="dxa"/>
          </w:tcPr>
          <w:p w14:paraId="602BA2A4" w14:textId="77777777" w:rsidR="004D6932" w:rsidRDefault="000C4645" w:rsidP="006B247E">
            <w:pPr>
              <w:pStyle w:val="Nidung"/>
              <w:ind w:firstLine="0"/>
            </w:pPr>
            <w:r>
              <w:t>&gt;0</w:t>
            </w:r>
          </w:p>
        </w:tc>
        <w:tc>
          <w:tcPr>
            <w:tcW w:w="2074" w:type="dxa"/>
          </w:tcPr>
          <w:p w14:paraId="050B66E4" w14:textId="77777777" w:rsidR="004D6932" w:rsidRDefault="000C4645" w:rsidP="006B247E">
            <w:pPr>
              <w:pStyle w:val="Nidung"/>
              <w:ind w:firstLine="0"/>
            </w:pPr>
            <w:r>
              <w:t>Bảng dữ liệu</w:t>
            </w:r>
          </w:p>
        </w:tc>
      </w:tr>
      <w:tr w:rsidR="004D6932" w14:paraId="3D1EC1E3" w14:textId="77777777" w:rsidTr="006B247E">
        <w:tc>
          <w:tcPr>
            <w:tcW w:w="534" w:type="dxa"/>
          </w:tcPr>
          <w:p w14:paraId="6AC458F6" w14:textId="77777777" w:rsidR="004D6932" w:rsidRDefault="004D6932" w:rsidP="006B247E">
            <w:pPr>
              <w:pStyle w:val="Nidung"/>
              <w:ind w:firstLine="0"/>
            </w:pPr>
            <w:r>
              <w:t>4</w:t>
            </w:r>
          </w:p>
        </w:tc>
        <w:tc>
          <w:tcPr>
            <w:tcW w:w="2170" w:type="dxa"/>
          </w:tcPr>
          <w:p w14:paraId="0995CDDB" w14:textId="77777777" w:rsidR="004D6932" w:rsidRDefault="002F7610" w:rsidP="006B247E">
            <w:pPr>
              <w:pStyle w:val="Nidung"/>
              <w:ind w:firstLine="0"/>
            </w:pPr>
            <w:r w:rsidRPr="002F7610">
              <w:t>KieuMenu</w:t>
            </w:r>
          </w:p>
        </w:tc>
        <w:tc>
          <w:tcPr>
            <w:tcW w:w="1192" w:type="dxa"/>
          </w:tcPr>
          <w:p w14:paraId="53070108" w14:textId="77777777" w:rsidR="004D6932" w:rsidRDefault="002F7610" w:rsidP="006B247E">
            <w:pPr>
              <w:pStyle w:val="Nidung"/>
              <w:ind w:firstLine="0"/>
            </w:pPr>
            <w:r>
              <w:t>Chuỗi</w:t>
            </w:r>
          </w:p>
        </w:tc>
        <w:tc>
          <w:tcPr>
            <w:tcW w:w="3092" w:type="dxa"/>
          </w:tcPr>
          <w:p w14:paraId="4EBF6BC5" w14:textId="77777777" w:rsidR="004D6932" w:rsidRDefault="002F7610" w:rsidP="006B247E">
            <w:pPr>
              <w:pStyle w:val="Nidung"/>
              <w:ind w:firstLine="0"/>
            </w:pPr>
            <w:r>
              <w:t>Tối đa 255 kí tự</w:t>
            </w:r>
          </w:p>
        </w:tc>
        <w:tc>
          <w:tcPr>
            <w:tcW w:w="2074" w:type="dxa"/>
          </w:tcPr>
          <w:p w14:paraId="20963292" w14:textId="77777777" w:rsidR="004D6932" w:rsidRDefault="002F7610" w:rsidP="006B247E">
            <w:pPr>
              <w:pStyle w:val="Nidung"/>
              <w:ind w:firstLine="0"/>
            </w:pPr>
            <w:r>
              <w:t>Kiểu menu</w:t>
            </w:r>
          </w:p>
        </w:tc>
      </w:tr>
      <w:tr w:rsidR="004D6932" w14:paraId="6BD8AA16" w14:textId="77777777" w:rsidTr="006B247E">
        <w:tc>
          <w:tcPr>
            <w:tcW w:w="534" w:type="dxa"/>
          </w:tcPr>
          <w:p w14:paraId="6000F9CE" w14:textId="77777777" w:rsidR="004D6932" w:rsidRDefault="004D6932" w:rsidP="006B247E">
            <w:pPr>
              <w:pStyle w:val="Nidung"/>
              <w:ind w:firstLine="0"/>
            </w:pPr>
            <w:r>
              <w:t>5</w:t>
            </w:r>
          </w:p>
        </w:tc>
        <w:tc>
          <w:tcPr>
            <w:tcW w:w="2170" w:type="dxa"/>
          </w:tcPr>
          <w:p w14:paraId="207C3399" w14:textId="77777777" w:rsidR="004D6932" w:rsidRDefault="002F7610" w:rsidP="006B247E">
            <w:pPr>
              <w:pStyle w:val="Nidung"/>
              <w:ind w:firstLine="0"/>
            </w:pPr>
            <w:r w:rsidRPr="002F7610">
              <w:t>ViTri</w:t>
            </w:r>
          </w:p>
        </w:tc>
        <w:tc>
          <w:tcPr>
            <w:tcW w:w="1192" w:type="dxa"/>
          </w:tcPr>
          <w:p w14:paraId="57D42D4D" w14:textId="77777777" w:rsidR="004D6932" w:rsidRDefault="002F7610" w:rsidP="006B247E">
            <w:pPr>
              <w:pStyle w:val="Nidung"/>
              <w:ind w:firstLine="0"/>
            </w:pPr>
            <w:r>
              <w:t>Chuỗi</w:t>
            </w:r>
          </w:p>
        </w:tc>
        <w:tc>
          <w:tcPr>
            <w:tcW w:w="3092" w:type="dxa"/>
          </w:tcPr>
          <w:p w14:paraId="01DAD013" w14:textId="77777777" w:rsidR="004D6932" w:rsidRDefault="002F7610" w:rsidP="006B247E">
            <w:pPr>
              <w:pStyle w:val="Nidung"/>
              <w:ind w:firstLine="0"/>
            </w:pPr>
            <w:r>
              <w:t>Tối đa 255 kí tự</w:t>
            </w:r>
          </w:p>
        </w:tc>
        <w:tc>
          <w:tcPr>
            <w:tcW w:w="2074" w:type="dxa"/>
          </w:tcPr>
          <w:p w14:paraId="426D07FF" w14:textId="77777777" w:rsidR="004D6932" w:rsidRDefault="002F7610" w:rsidP="006B247E">
            <w:pPr>
              <w:pStyle w:val="Nidung"/>
              <w:ind w:firstLine="0"/>
            </w:pPr>
            <w:r>
              <w:t>Vị trí</w:t>
            </w:r>
          </w:p>
        </w:tc>
      </w:tr>
      <w:tr w:rsidR="002F7610" w14:paraId="476C41D5" w14:textId="77777777" w:rsidTr="006B247E">
        <w:tc>
          <w:tcPr>
            <w:tcW w:w="534" w:type="dxa"/>
          </w:tcPr>
          <w:p w14:paraId="720206C6" w14:textId="77777777" w:rsidR="002F7610" w:rsidRDefault="002F7610" w:rsidP="006B247E">
            <w:pPr>
              <w:pStyle w:val="Nidung"/>
              <w:ind w:firstLine="0"/>
            </w:pPr>
            <w:r>
              <w:t>6</w:t>
            </w:r>
          </w:p>
        </w:tc>
        <w:tc>
          <w:tcPr>
            <w:tcW w:w="2170" w:type="dxa"/>
          </w:tcPr>
          <w:p w14:paraId="52CAD2A3" w14:textId="77777777" w:rsidR="002F7610" w:rsidRPr="002F7610" w:rsidRDefault="002F7610" w:rsidP="006B247E">
            <w:pPr>
              <w:pStyle w:val="Nidung"/>
              <w:ind w:firstLine="0"/>
            </w:pPr>
            <w:r w:rsidRPr="002F7610">
              <w:t>LienKe</w:t>
            </w:r>
            <w:r>
              <w:t>t</w:t>
            </w:r>
          </w:p>
        </w:tc>
        <w:tc>
          <w:tcPr>
            <w:tcW w:w="1192" w:type="dxa"/>
          </w:tcPr>
          <w:p w14:paraId="49FFA908" w14:textId="77777777" w:rsidR="002F7610" w:rsidRDefault="002F7610" w:rsidP="006B247E">
            <w:pPr>
              <w:pStyle w:val="Nidung"/>
              <w:ind w:firstLine="0"/>
            </w:pPr>
            <w:r>
              <w:t>Chuỗi</w:t>
            </w:r>
          </w:p>
        </w:tc>
        <w:tc>
          <w:tcPr>
            <w:tcW w:w="3092" w:type="dxa"/>
          </w:tcPr>
          <w:p w14:paraId="70046E5F" w14:textId="77777777" w:rsidR="002F7610" w:rsidRDefault="002F7610" w:rsidP="006B247E">
            <w:pPr>
              <w:pStyle w:val="Nidung"/>
              <w:ind w:firstLine="0"/>
            </w:pPr>
            <w:r>
              <w:t>Tối đa 255 kí tự</w:t>
            </w:r>
          </w:p>
        </w:tc>
        <w:tc>
          <w:tcPr>
            <w:tcW w:w="2074" w:type="dxa"/>
          </w:tcPr>
          <w:p w14:paraId="750B23E0" w14:textId="77777777" w:rsidR="002F7610" w:rsidRDefault="002F7610" w:rsidP="006B247E">
            <w:pPr>
              <w:pStyle w:val="Nidung"/>
              <w:ind w:firstLine="0"/>
            </w:pPr>
            <w:r>
              <w:t>Liên kết</w:t>
            </w:r>
          </w:p>
        </w:tc>
      </w:tr>
      <w:tr w:rsidR="002F7610" w14:paraId="485D13C7" w14:textId="77777777" w:rsidTr="006B247E">
        <w:tc>
          <w:tcPr>
            <w:tcW w:w="534" w:type="dxa"/>
          </w:tcPr>
          <w:p w14:paraId="1F267327" w14:textId="77777777" w:rsidR="002F7610" w:rsidRDefault="002F7610" w:rsidP="006B247E">
            <w:pPr>
              <w:pStyle w:val="Nidung"/>
              <w:ind w:firstLine="0"/>
            </w:pPr>
            <w:r>
              <w:t>7</w:t>
            </w:r>
          </w:p>
        </w:tc>
        <w:tc>
          <w:tcPr>
            <w:tcW w:w="2170" w:type="dxa"/>
          </w:tcPr>
          <w:p w14:paraId="211C72CA" w14:textId="77777777" w:rsidR="002F7610" w:rsidRPr="002F7610" w:rsidRDefault="002F7610" w:rsidP="006B247E">
            <w:pPr>
              <w:pStyle w:val="Nidung"/>
              <w:ind w:firstLine="0"/>
            </w:pPr>
            <w:r w:rsidRPr="002F7610">
              <w:t>Order</w:t>
            </w:r>
          </w:p>
        </w:tc>
        <w:tc>
          <w:tcPr>
            <w:tcW w:w="1192" w:type="dxa"/>
          </w:tcPr>
          <w:p w14:paraId="5B6C7E22" w14:textId="77777777" w:rsidR="002F7610" w:rsidRDefault="002F7610" w:rsidP="006B247E">
            <w:pPr>
              <w:pStyle w:val="Nidung"/>
              <w:ind w:firstLine="0"/>
            </w:pPr>
            <w:r>
              <w:t>Số nguyên</w:t>
            </w:r>
          </w:p>
        </w:tc>
        <w:tc>
          <w:tcPr>
            <w:tcW w:w="3092" w:type="dxa"/>
          </w:tcPr>
          <w:p w14:paraId="6C2FB484" w14:textId="77777777" w:rsidR="002F7610" w:rsidRDefault="002F7610" w:rsidP="006B247E">
            <w:pPr>
              <w:pStyle w:val="Nidung"/>
              <w:ind w:firstLine="0"/>
            </w:pPr>
            <w:r>
              <w:t>&gt;0</w:t>
            </w:r>
          </w:p>
        </w:tc>
        <w:tc>
          <w:tcPr>
            <w:tcW w:w="2074" w:type="dxa"/>
          </w:tcPr>
          <w:p w14:paraId="7D2D27CE" w14:textId="77777777" w:rsidR="002F7610" w:rsidRDefault="002F7610" w:rsidP="006B247E">
            <w:pPr>
              <w:pStyle w:val="Nidung"/>
              <w:ind w:firstLine="0"/>
            </w:pPr>
            <w:r>
              <w:t>Sắp xếp</w:t>
            </w:r>
          </w:p>
        </w:tc>
      </w:tr>
      <w:tr w:rsidR="002F7610" w14:paraId="4D32FA35" w14:textId="77777777" w:rsidTr="006B247E">
        <w:tc>
          <w:tcPr>
            <w:tcW w:w="534" w:type="dxa"/>
          </w:tcPr>
          <w:p w14:paraId="35CCA291" w14:textId="77777777" w:rsidR="002F7610" w:rsidRDefault="002F7610" w:rsidP="006B247E">
            <w:pPr>
              <w:pStyle w:val="Nidung"/>
              <w:ind w:firstLine="0"/>
            </w:pPr>
            <w:r>
              <w:lastRenderedPageBreak/>
              <w:t>8</w:t>
            </w:r>
          </w:p>
        </w:tc>
        <w:tc>
          <w:tcPr>
            <w:tcW w:w="2170" w:type="dxa"/>
          </w:tcPr>
          <w:p w14:paraId="06857663" w14:textId="77777777" w:rsidR="002F7610" w:rsidRPr="002F7610" w:rsidRDefault="002F7610" w:rsidP="006B247E">
            <w:pPr>
              <w:pStyle w:val="Nidung"/>
              <w:ind w:firstLine="0"/>
            </w:pPr>
            <w:r>
              <w:t>NguoiTao</w:t>
            </w:r>
          </w:p>
        </w:tc>
        <w:tc>
          <w:tcPr>
            <w:tcW w:w="1192" w:type="dxa"/>
          </w:tcPr>
          <w:p w14:paraId="491B620C" w14:textId="77777777" w:rsidR="002F7610" w:rsidRDefault="002F7610" w:rsidP="006B247E">
            <w:pPr>
              <w:pStyle w:val="Nidung"/>
              <w:ind w:firstLine="0"/>
            </w:pPr>
            <w:r>
              <w:t>Số nguyên</w:t>
            </w:r>
          </w:p>
        </w:tc>
        <w:tc>
          <w:tcPr>
            <w:tcW w:w="3092" w:type="dxa"/>
          </w:tcPr>
          <w:p w14:paraId="3A8D3509" w14:textId="77777777" w:rsidR="002F7610" w:rsidRDefault="002F7610" w:rsidP="006B247E">
            <w:pPr>
              <w:pStyle w:val="Nidung"/>
              <w:ind w:firstLine="0"/>
            </w:pPr>
            <w:r>
              <w:t>&gt;0</w:t>
            </w:r>
          </w:p>
        </w:tc>
        <w:tc>
          <w:tcPr>
            <w:tcW w:w="2074" w:type="dxa"/>
          </w:tcPr>
          <w:p w14:paraId="56386978" w14:textId="77777777" w:rsidR="002F7610" w:rsidRDefault="002F7610" w:rsidP="006B247E">
            <w:pPr>
              <w:pStyle w:val="Nidung"/>
              <w:ind w:firstLine="0"/>
            </w:pPr>
            <w:r>
              <w:t>Người tạo</w:t>
            </w:r>
          </w:p>
        </w:tc>
      </w:tr>
      <w:tr w:rsidR="004D6932" w14:paraId="3FB46CA0" w14:textId="77777777" w:rsidTr="006B247E">
        <w:tc>
          <w:tcPr>
            <w:tcW w:w="534" w:type="dxa"/>
          </w:tcPr>
          <w:p w14:paraId="37B5A663" w14:textId="77777777" w:rsidR="004D6932" w:rsidRDefault="00CC29BA" w:rsidP="006B247E">
            <w:pPr>
              <w:pStyle w:val="Nidung"/>
              <w:ind w:firstLine="0"/>
            </w:pPr>
            <w:r>
              <w:t>9</w:t>
            </w:r>
          </w:p>
        </w:tc>
        <w:tc>
          <w:tcPr>
            <w:tcW w:w="2170" w:type="dxa"/>
          </w:tcPr>
          <w:p w14:paraId="4EBCE35B" w14:textId="77777777" w:rsidR="004D6932" w:rsidRDefault="004D6932" w:rsidP="006B247E">
            <w:pPr>
              <w:pStyle w:val="Nidung"/>
              <w:ind w:firstLine="0"/>
            </w:pPr>
            <w:r>
              <w:t>NgayTao</w:t>
            </w:r>
          </w:p>
        </w:tc>
        <w:tc>
          <w:tcPr>
            <w:tcW w:w="1192" w:type="dxa"/>
          </w:tcPr>
          <w:p w14:paraId="3F6AE729" w14:textId="77777777" w:rsidR="004D6932" w:rsidRDefault="004D6932" w:rsidP="006B247E">
            <w:pPr>
              <w:pStyle w:val="Nidung"/>
              <w:ind w:firstLine="0"/>
            </w:pPr>
            <w:r>
              <w:t>Ngày</w:t>
            </w:r>
          </w:p>
        </w:tc>
        <w:tc>
          <w:tcPr>
            <w:tcW w:w="3092" w:type="dxa"/>
          </w:tcPr>
          <w:p w14:paraId="0332E637" w14:textId="77777777" w:rsidR="004D6932" w:rsidRDefault="004D6932" w:rsidP="006B247E">
            <w:pPr>
              <w:pStyle w:val="Nidung"/>
              <w:ind w:firstLine="0"/>
            </w:pPr>
            <w:r>
              <w:t>&gt;= Ngày hiện tại</w:t>
            </w:r>
          </w:p>
        </w:tc>
        <w:tc>
          <w:tcPr>
            <w:tcW w:w="2074" w:type="dxa"/>
          </w:tcPr>
          <w:p w14:paraId="52B6890C" w14:textId="77777777" w:rsidR="004D6932" w:rsidRDefault="004D6932" w:rsidP="006B247E">
            <w:pPr>
              <w:pStyle w:val="Nidung"/>
              <w:ind w:firstLine="0"/>
            </w:pPr>
            <w:r>
              <w:t>Ngày tạo</w:t>
            </w:r>
          </w:p>
        </w:tc>
      </w:tr>
      <w:tr w:rsidR="004D6932" w14:paraId="46366F70" w14:textId="77777777" w:rsidTr="006B247E">
        <w:tc>
          <w:tcPr>
            <w:tcW w:w="534" w:type="dxa"/>
          </w:tcPr>
          <w:p w14:paraId="07B809C0" w14:textId="77777777" w:rsidR="004D6932" w:rsidRDefault="00CC29BA" w:rsidP="006B247E">
            <w:pPr>
              <w:pStyle w:val="Nidung"/>
              <w:ind w:firstLine="0"/>
            </w:pPr>
            <w:r>
              <w:t>10</w:t>
            </w:r>
          </w:p>
        </w:tc>
        <w:tc>
          <w:tcPr>
            <w:tcW w:w="2170" w:type="dxa"/>
          </w:tcPr>
          <w:p w14:paraId="3A5AB323" w14:textId="77777777" w:rsidR="004D6932" w:rsidRDefault="004D6932" w:rsidP="006B247E">
            <w:pPr>
              <w:pStyle w:val="Nidung"/>
              <w:ind w:firstLine="0"/>
            </w:pPr>
            <w:r>
              <w:t>NgayCapNhat</w:t>
            </w:r>
          </w:p>
        </w:tc>
        <w:tc>
          <w:tcPr>
            <w:tcW w:w="1192" w:type="dxa"/>
          </w:tcPr>
          <w:p w14:paraId="44971BE2" w14:textId="77777777" w:rsidR="004D6932" w:rsidRDefault="004D6932" w:rsidP="006B247E">
            <w:pPr>
              <w:pStyle w:val="Nidung"/>
              <w:ind w:firstLine="0"/>
            </w:pPr>
            <w:r>
              <w:t>Ngày</w:t>
            </w:r>
          </w:p>
        </w:tc>
        <w:tc>
          <w:tcPr>
            <w:tcW w:w="3092" w:type="dxa"/>
          </w:tcPr>
          <w:p w14:paraId="74158298" w14:textId="77777777" w:rsidR="004D6932" w:rsidRDefault="004D6932" w:rsidP="006B247E">
            <w:pPr>
              <w:pStyle w:val="Nidung"/>
              <w:ind w:firstLine="0"/>
            </w:pPr>
            <w:r>
              <w:t>&gt;=Ngày hiện tại</w:t>
            </w:r>
          </w:p>
        </w:tc>
        <w:tc>
          <w:tcPr>
            <w:tcW w:w="2074" w:type="dxa"/>
          </w:tcPr>
          <w:p w14:paraId="783FE4B8" w14:textId="77777777" w:rsidR="004D6932" w:rsidRDefault="004D6932" w:rsidP="006B247E">
            <w:pPr>
              <w:pStyle w:val="Nidung"/>
              <w:ind w:firstLine="0"/>
            </w:pPr>
            <w:r>
              <w:t>Ngày cập nhật</w:t>
            </w:r>
          </w:p>
        </w:tc>
      </w:tr>
      <w:tr w:rsidR="004D6932" w14:paraId="63D99683" w14:textId="77777777" w:rsidTr="006B247E">
        <w:tc>
          <w:tcPr>
            <w:tcW w:w="534" w:type="dxa"/>
          </w:tcPr>
          <w:p w14:paraId="315DFA9F" w14:textId="77777777" w:rsidR="004D6932" w:rsidRDefault="00CC29BA" w:rsidP="006B247E">
            <w:pPr>
              <w:pStyle w:val="Nidung"/>
              <w:ind w:firstLine="0"/>
            </w:pPr>
            <w:r>
              <w:t>11</w:t>
            </w:r>
          </w:p>
        </w:tc>
        <w:tc>
          <w:tcPr>
            <w:tcW w:w="2170" w:type="dxa"/>
          </w:tcPr>
          <w:p w14:paraId="7D6484EB" w14:textId="77777777" w:rsidR="004D6932" w:rsidRDefault="004D6932" w:rsidP="006B247E">
            <w:pPr>
              <w:pStyle w:val="Nidung"/>
              <w:ind w:firstLine="0"/>
            </w:pPr>
            <w:r>
              <w:t>NguoiCapNhat</w:t>
            </w:r>
          </w:p>
        </w:tc>
        <w:tc>
          <w:tcPr>
            <w:tcW w:w="1192" w:type="dxa"/>
          </w:tcPr>
          <w:p w14:paraId="144C1F70" w14:textId="77777777" w:rsidR="004D6932" w:rsidRDefault="004D6932" w:rsidP="006B247E">
            <w:pPr>
              <w:pStyle w:val="Nidung"/>
              <w:ind w:firstLine="0"/>
            </w:pPr>
            <w:r>
              <w:t>Số nguyên</w:t>
            </w:r>
          </w:p>
        </w:tc>
        <w:tc>
          <w:tcPr>
            <w:tcW w:w="3092" w:type="dxa"/>
          </w:tcPr>
          <w:p w14:paraId="475ECD1A" w14:textId="77777777" w:rsidR="004D6932" w:rsidRDefault="004D6932" w:rsidP="006B247E">
            <w:pPr>
              <w:pStyle w:val="Nidung"/>
              <w:ind w:firstLine="0"/>
            </w:pPr>
            <w:r>
              <w:t>&gt;0</w:t>
            </w:r>
          </w:p>
        </w:tc>
        <w:tc>
          <w:tcPr>
            <w:tcW w:w="2074" w:type="dxa"/>
          </w:tcPr>
          <w:p w14:paraId="1AEF27E1" w14:textId="77777777" w:rsidR="004D6932" w:rsidRDefault="004D6932" w:rsidP="006B247E">
            <w:pPr>
              <w:pStyle w:val="Nidung"/>
              <w:ind w:firstLine="0"/>
            </w:pPr>
            <w:r>
              <w:t>Người cập nhật</w:t>
            </w:r>
          </w:p>
        </w:tc>
      </w:tr>
      <w:tr w:rsidR="004D6932" w14:paraId="0105643D" w14:textId="77777777" w:rsidTr="006B247E">
        <w:tc>
          <w:tcPr>
            <w:tcW w:w="534" w:type="dxa"/>
          </w:tcPr>
          <w:p w14:paraId="2D700D23" w14:textId="77777777" w:rsidR="004D6932" w:rsidRDefault="00CC29BA" w:rsidP="006B247E">
            <w:pPr>
              <w:pStyle w:val="Nidung"/>
              <w:ind w:firstLine="0"/>
            </w:pPr>
            <w:r>
              <w:t>12</w:t>
            </w:r>
          </w:p>
        </w:tc>
        <w:tc>
          <w:tcPr>
            <w:tcW w:w="2170" w:type="dxa"/>
          </w:tcPr>
          <w:p w14:paraId="3EB4C09F" w14:textId="77777777" w:rsidR="004D6932" w:rsidRDefault="004D6932" w:rsidP="006B247E">
            <w:pPr>
              <w:pStyle w:val="Nidung"/>
              <w:ind w:firstLine="0"/>
            </w:pPr>
            <w:r>
              <w:t>TrangThai</w:t>
            </w:r>
          </w:p>
        </w:tc>
        <w:tc>
          <w:tcPr>
            <w:tcW w:w="1192" w:type="dxa"/>
          </w:tcPr>
          <w:p w14:paraId="374E637C" w14:textId="77777777" w:rsidR="004D6932" w:rsidRDefault="004D6932" w:rsidP="006B247E">
            <w:pPr>
              <w:pStyle w:val="Nidung"/>
              <w:ind w:firstLine="0"/>
            </w:pPr>
            <w:r>
              <w:t>Số nguyên</w:t>
            </w:r>
          </w:p>
        </w:tc>
        <w:tc>
          <w:tcPr>
            <w:tcW w:w="3092" w:type="dxa"/>
          </w:tcPr>
          <w:p w14:paraId="554B7013" w14:textId="2F8EE3DF" w:rsidR="004D6932" w:rsidRDefault="004D6932" w:rsidP="006B247E">
            <w:pPr>
              <w:pStyle w:val="Nidung"/>
              <w:ind w:firstLine="0"/>
            </w:pPr>
            <w:r>
              <w:t xml:space="preserve">Có </w:t>
            </w:r>
            <w:r w:rsidR="003F425A">
              <w:t>2</w:t>
            </w:r>
            <w:r>
              <w:t xml:space="preserve"> giá trị “0”, “1”</w:t>
            </w:r>
          </w:p>
        </w:tc>
        <w:tc>
          <w:tcPr>
            <w:tcW w:w="2074" w:type="dxa"/>
          </w:tcPr>
          <w:p w14:paraId="4A17758C" w14:textId="77777777" w:rsidR="004D6932" w:rsidRDefault="004D6932" w:rsidP="006B247E">
            <w:pPr>
              <w:pStyle w:val="Nidung"/>
              <w:ind w:firstLine="0"/>
            </w:pPr>
            <w:r>
              <w:t>Trạng thái</w:t>
            </w:r>
          </w:p>
        </w:tc>
      </w:tr>
    </w:tbl>
    <w:p w14:paraId="14333C36" w14:textId="77777777" w:rsidR="00F77A5E" w:rsidRDefault="00F77A5E" w:rsidP="00F77A5E">
      <w:pPr>
        <w:pStyle w:val="Nidung"/>
        <w:ind w:firstLine="0"/>
      </w:pPr>
    </w:p>
    <w:p w14:paraId="0C9992E7" w14:textId="77777777" w:rsidR="00AD1E41" w:rsidRDefault="00AD1E41" w:rsidP="00F77A5E">
      <w:pPr>
        <w:pStyle w:val="1111"/>
      </w:pPr>
      <w:bookmarkStart w:id="48" w:name="_Toc183087230"/>
      <w:r>
        <w:t>Lớp Slider</w:t>
      </w:r>
      <w:bookmarkEnd w:id="48"/>
    </w:p>
    <w:p w14:paraId="7AA54CA1" w14:textId="77777777" w:rsidR="00AD1E41" w:rsidRDefault="00AD1E41" w:rsidP="00AD1E41">
      <w:pPr>
        <w:pStyle w:val="bang11"/>
        <w:tabs>
          <w:tab w:val="left" w:pos="5245"/>
        </w:tabs>
      </w:pPr>
      <w:bookmarkStart w:id="49" w:name="_Toc183087310"/>
      <w:r>
        <w:t xml:space="preserve">Lớp </w:t>
      </w:r>
      <w:r w:rsidR="00AC7507">
        <w:t>Slider</w:t>
      </w:r>
      <w:bookmarkEnd w:id="49"/>
    </w:p>
    <w:tbl>
      <w:tblPr>
        <w:tblStyle w:val="TableGrid"/>
        <w:tblW w:w="0" w:type="auto"/>
        <w:tblInd w:w="0" w:type="dxa"/>
        <w:tblLook w:val="04A0" w:firstRow="1" w:lastRow="0" w:firstColumn="1" w:lastColumn="0" w:noHBand="0" w:noVBand="1"/>
      </w:tblPr>
      <w:tblGrid>
        <w:gridCol w:w="534"/>
        <w:gridCol w:w="2170"/>
        <w:gridCol w:w="1192"/>
        <w:gridCol w:w="3092"/>
        <w:gridCol w:w="2074"/>
      </w:tblGrid>
      <w:tr w:rsidR="00AD1E41" w14:paraId="4ACF7659" w14:textId="77777777" w:rsidTr="006A3845">
        <w:trPr>
          <w:trHeight w:val="693"/>
        </w:trPr>
        <w:tc>
          <w:tcPr>
            <w:tcW w:w="534" w:type="dxa"/>
            <w:shd w:val="clear" w:color="auto" w:fill="D9E2F3" w:themeFill="accent1" w:themeFillTint="33"/>
          </w:tcPr>
          <w:p w14:paraId="3279BCD7" w14:textId="77777777" w:rsidR="00AD1E41" w:rsidRPr="00417B3C" w:rsidRDefault="00AD1E41" w:rsidP="006A3845">
            <w:pPr>
              <w:pStyle w:val="Nidung"/>
              <w:ind w:firstLine="0"/>
              <w:jc w:val="center"/>
              <w:rPr>
                <w:b/>
                <w:bCs/>
              </w:rPr>
            </w:pPr>
            <w:r w:rsidRPr="00417B3C">
              <w:rPr>
                <w:b/>
                <w:bCs/>
              </w:rPr>
              <w:t>Stt</w:t>
            </w:r>
          </w:p>
        </w:tc>
        <w:tc>
          <w:tcPr>
            <w:tcW w:w="2170" w:type="dxa"/>
            <w:shd w:val="clear" w:color="auto" w:fill="D9E2F3" w:themeFill="accent1" w:themeFillTint="33"/>
          </w:tcPr>
          <w:p w14:paraId="034E63CB" w14:textId="77777777" w:rsidR="00AD1E41" w:rsidRPr="00417B3C" w:rsidRDefault="00AD1E41" w:rsidP="006A3845">
            <w:pPr>
              <w:pStyle w:val="Nidung"/>
              <w:ind w:firstLine="0"/>
              <w:jc w:val="center"/>
              <w:rPr>
                <w:b/>
                <w:bCs/>
              </w:rPr>
            </w:pPr>
            <w:r w:rsidRPr="00417B3C">
              <w:rPr>
                <w:b/>
                <w:bCs/>
              </w:rPr>
              <w:t>Thuộc tính</w:t>
            </w:r>
          </w:p>
        </w:tc>
        <w:tc>
          <w:tcPr>
            <w:tcW w:w="1192" w:type="dxa"/>
            <w:shd w:val="clear" w:color="auto" w:fill="D9E2F3" w:themeFill="accent1" w:themeFillTint="33"/>
          </w:tcPr>
          <w:p w14:paraId="7157147F" w14:textId="77777777" w:rsidR="00AD1E41" w:rsidRPr="00417B3C" w:rsidRDefault="00AD1E41" w:rsidP="006A3845">
            <w:pPr>
              <w:pStyle w:val="Nidung"/>
              <w:ind w:firstLine="0"/>
              <w:jc w:val="center"/>
              <w:rPr>
                <w:b/>
                <w:bCs/>
              </w:rPr>
            </w:pPr>
            <w:r w:rsidRPr="00417B3C">
              <w:rPr>
                <w:b/>
                <w:bCs/>
              </w:rPr>
              <w:t>Kiểu</w:t>
            </w:r>
          </w:p>
        </w:tc>
        <w:tc>
          <w:tcPr>
            <w:tcW w:w="3092" w:type="dxa"/>
            <w:shd w:val="clear" w:color="auto" w:fill="D9E2F3" w:themeFill="accent1" w:themeFillTint="33"/>
          </w:tcPr>
          <w:p w14:paraId="34BA3D5B" w14:textId="77777777" w:rsidR="00AD1E41" w:rsidRPr="00417B3C" w:rsidRDefault="00AD1E41" w:rsidP="006A3845">
            <w:pPr>
              <w:pStyle w:val="Nidung"/>
              <w:ind w:firstLine="0"/>
              <w:jc w:val="center"/>
              <w:rPr>
                <w:b/>
                <w:bCs/>
              </w:rPr>
            </w:pPr>
            <w:r w:rsidRPr="00417B3C">
              <w:rPr>
                <w:b/>
                <w:bCs/>
              </w:rPr>
              <w:t>Miền giá trị</w:t>
            </w:r>
          </w:p>
        </w:tc>
        <w:tc>
          <w:tcPr>
            <w:tcW w:w="2074" w:type="dxa"/>
            <w:shd w:val="clear" w:color="auto" w:fill="D9E2F3" w:themeFill="accent1" w:themeFillTint="33"/>
          </w:tcPr>
          <w:p w14:paraId="67D0A825" w14:textId="77777777" w:rsidR="00AD1E41" w:rsidRPr="00417B3C" w:rsidRDefault="00AD1E41" w:rsidP="006A3845">
            <w:pPr>
              <w:pStyle w:val="Nidung"/>
              <w:ind w:firstLine="0"/>
              <w:jc w:val="center"/>
              <w:rPr>
                <w:b/>
                <w:bCs/>
              </w:rPr>
            </w:pPr>
            <w:r w:rsidRPr="00417B3C">
              <w:rPr>
                <w:b/>
                <w:bCs/>
              </w:rPr>
              <w:t>Ý nghĩa</w:t>
            </w:r>
          </w:p>
        </w:tc>
      </w:tr>
      <w:tr w:rsidR="00AD1E41" w14:paraId="561606F7" w14:textId="77777777" w:rsidTr="006A3845">
        <w:trPr>
          <w:trHeight w:val="547"/>
        </w:trPr>
        <w:tc>
          <w:tcPr>
            <w:tcW w:w="534" w:type="dxa"/>
          </w:tcPr>
          <w:p w14:paraId="13FC052F" w14:textId="77777777" w:rsidR="00AD1E41" w:rsidRDefault="00AD1E41" w:rsidP="006A3845">
            <w:pPr>
              <w:pStyle w:val="Nidung"/>
              <w:ind w:firstLine="0"/>
            </w:pPr>
            <w:r>
              <w:t>1</w:t>
            </w:r>
          </w:p>
        </w:tc>
        <w:tc>
          <w:tcPr>
            <w:tcW w:w="2170" w:type="dxa"/>
          </w:tcPr>
          <w:p w14:paraId="465F8F2D" w14:textId="77777777" w:rsidR="00AD1E41" w:rsidRDefault="00AD1E41" w:rsidP="006A3845">
            <w:pPr>
              <w:pStyle w:val="Nidung"/>
              <w:ind w:firstLine="0"/>
            </w:pPr>
            <w:r>
              <w:t>Id</w:t>
            </w:r>
          </w:p>
        </w:tc>
        <w:tc>
          <w:tcPr>
            <w:tcW w:w="1192" w:type="dxa"/>
          </w:tcPr>
          <w:p w14:paraId="5B04868A" w14:textId="77777777" w:rsidR="00AD1E41" w:rsidRDefault="00AD1E41" w:rsidP="006A3845">
            <w:pPr>
              <w:pStyle w:val="Nidung"/>
              <w:ind w:firstLine="0"/>
            </w:pPr>
            <w:r>
              <w:t>Số nguyên</w:t>
            </w:r>
          </w:p>
        </w:tc>
        <w:tc>
          <w:tcPr>
            <w:tcW w:w="3092" w:type="dxa"/>
          </w:tcPr>
          <w:p w14:paraId="57AA4A20" w14:textId="77777777" w:rsidR="00AD1E41" w:rsidRDefault="00AD1E41" w:rsidP="006A3845">
            <w:pPr>
              <w:pStyle w:val="Nidung"/>
              <w:ind w:firstLine="0"/>
            </w:pPr>
            <w:r>
              <w:t>&gt;0 (Tự sinh)</w:t>
            </w:r>
          </w:p>
        </w:tc>
        <w:tc>
          <w:tcPr>
            <w:tcW w:w="2074" w:type="dxa"/>
          </w:tcPr>
          <w:p w14:paraId="3AEAA057" w14:textId="77777777" w:rsidR="00AD1E41" w:rsidRDefault="00AD1E41" w:rsidP="006A3845">
            <w:pPr>
              <w:pStyle w:val="Nidung"/>
              <w:ind w:firstLine="0"/>
            </w:pPr>
            <w:r>
              <w:t>Mã menu</w:t>
            </w:r>
          </w:p>
        </w:tc>
      </w:tr>
      <w:tr w:rsidR="00AD1E41" w14:paraId="31CF511A" w14:textId="77777777" w:rsidTr="006A3845">
        <w:tc>
          <w:tcPr>
            <w:tcW w:w="534" w:type="dxa"/>
          </w:tcPr>
          <w:p w14:paraId="26161802" w14:textId="77777777" w:rsidR="00AD1E41" w:rsidRDefault="00AD1E41" w:rsidP="006A3845">
            <w:pPr>
              <w:pStyle w:val="Nidung"/>
              <w:ind w:firstLine="0"/>
            </w:pPr>
            <w:r>
              <w:t>2</w:t>
            </w:r>
          </w:p>
        </w:tc>
        <w:tc>
          <w:tcPr>
            <w:tcW w:w="2170" w:type="dxa"/>
          </w:tcPr>
          <w:p w14:paraId="38A3DC3E" w14:textId="77777777" w:rsidR="00AD1E41" w:rsidRDefault="001376BE" w:rsidP="006A3845">
            <w:pPr>
              <w:pStyle w:val="Nidung"/>
              <w:ind w:firstLine="0"/>
            </w:pPr>
            <w:r w:rsidRPr="001376BE">
              <w:t>TenSlider</w:t>
            </w:r>
          </w:p>
        </w:tc>
        <w:tc>
          <w:tcPr>
            <w:tcW w:w="1192" w:type="dxa"/>
          </w:tcPr>
          <w:p w14:paraId="0145165C" w14:textId="77777777" w:rsidR="00AD1E41" w:rsidRDefault="00AD1E41" w:rsidP="006A3845">
            <w:pPr>
              <w:pStyle w:val="Nidung"/>
              <w:ind w:firstLine="0"/>
            </w:pPr>
            <w:r>
              <w:t>Chuỗi</w:t>
            </w:r>
          </w:p>
        </w:tc>
        <w:tc>
          <w:tcPr>
            <w:tcW w:w="3092" w:type="dxa"/>
          </w:tcPr>
          <w:p w14:paraId="5277871C" w14:textId="77777777" w:rsidR="00AD1E41" w:rsidRDefault="00AD1E41" w:rsidP="006A3845">
            <w:pPr>
              <w:pStyle w:val="Nidung"/>
              <w:ind w:firstLine="0"/>
            </w:pPr>
            <w:r>
              <w:t>Tối đa 255 kí tự</w:t>
            </w:r>
          </w:p>
        </w:tc>
        <w:tc>
          <w:tcPr>
            <w:tcW w:w="2074" w:type="dxa"/>
          </w:tcPr>
          <w:p w14:paraId="4E872626" w14:textId="77777777" w:rsidR="00AD1E41" w:rsidRDefault="00AD1E41" w:rsidP="006A3845">
            <w:pPr>
              <w:pStyle w:val="Nidung"/>
              <w:ind w:firstLine="0"/>
            </w:pPr>
            <w:r>
              <w:t xml:space="preserve">Tên </w:t>
            </w:r>
            <w:r w:rsidR="001376BE">
              <w:t>slider</w:t>
            </w:r>
          </w:p>
        </w:tc>
      </w:tr>
      <w:tr w:rsidR="00AD1E41" w14:paraId="44B657B2" w14:textId="77777777" w:rsidTr="006A3845">
        <w:tc>
          <w:tcPr>
            <w:tcW w:w="534" w:type="dxa"/>
          </w:tcPr>
          <w:p w14:paraId="79672F5A" w14:textId="77777777" w:rsidR="00AD1E41" w:rsidRDefault="00AD1E41" w:rsidP="006A3845">
            <w:pPr>
              <w:pStyle w:val="Nidung"/>
              <w:ind w:firstLine="0"/>
            </w:pPr>
            <w:r>
              <w:t>3</w:t>
            </w:r>
          </w:p>
        </w:tc>
        <w:tc>
          <w:tcPr>
            <w:tcW w:w="2170" w:type="dxa"/>
          </w:tcPr>
          <w:p w14:paraId="069098E5" w14:textId="77777777" w:rsidR="00AD1E41" w:rsidRDefault="003A6943" w:rsidP="006A3845">
            <w:pPr>
              <w:pStyle w:val="Nidung"/>
              <w:ind w:firstLine="0"/>
            </w:pPr>
            <w:r w:rsidRPr="003A6943">
              <w:t>URL</w:t>
            </w:r>
          </w:p>
        </w:tc>
        <w:tc>
          <w:tcPr>
            <w:tcW w:w="1192" w:type="dxa"/>
          </w:tcPr>
          <w:p w14:paraId="74462CC8" w14:textId="77777777" w:rsidR="00AD1E41" w:rsidRDefault="003A6943" w:rsidP="006A3845">
            <w:pPr>
              <w:pStyle w:val="Nidung"/>
              <w:ind w:firstLine="0"/>
            </w:pPr>
            <w:r>
              <w:t>Chuỗi</w:t>
            </w:r>
          </w:p>
        </w:tc>
        <w:tc>
          <w:tcPr>
            <w:tcW w:w="3092" w:type="dxa"/>
          </w:tcPr>
          <w:p w14:paraId="4330D936" w14:textId="77777777" w:rsidR="00AD1E41" w:rsidRDefault="003A6943" w:rsidP="006A3845">
            <w:pPr>
              <w:pStyle w:val="Nidung"/>
              <w:ind w:firstLine="0"/>
            </w:pPr>
            <w:r>
              <w:t>Tối đa 255 kí tự</w:t>
            </w:r>
          </w:p>
        </w:tc>
        <w:tc>
          <w:tcPr>
            <w:tcW w:w="2074" w:type="dxa"/>
          </w:tcPr>
          <w:p w14:paraId="4409BD77" w14:textId="77777777" w:rsidR="00AD1E41" w:rsidRDefault="003A6943" w:rsidP="006A3845">
            <w:pPr>
              <w:pStyle w:val="Nidung"/>
              <w:ind w:firstLine="0"/>
            </w:pPr>
            <w:r>
              <w:t>Liên kết</w:t>
            </w:r>
          </w:p>
        </w:tc>
      </w:tr>
      <w:tr w:rsidR="00AD1E41" w14:paraId="3B228CBC" w14:textId="77777777" w:rsidTr="006A3845">
        <w:tc>
          <w:tcPr>
            <w:tcW w:w="534" w:type="dxa"/>
          </w:tcPr>
          <w:p w14:paraId="224F1CDC" w14:textId="77777777" w:rsidR="00AD1E41" w:rsidRDefault="00AD1E41" w:rsidP="006A3845">
            <w:pPr>
              <w:pStyle w:val="Nidung"/>
              <w:ind w:firstLine="0"/>
            </w:pPr>
            <w:r>
              <w:t>4</w:t>
            </w:r>
          </w:p>
        </w:tc>
        <w:tc>
          <w:tcPr>
            <w:tcW w:w="2170" w:type="dxa"/>
          </w:tcPr>
          <w:p w14:paraId="5012EB8D" w14:textId="77777777" w:rsidR="00AD1E41" w:rsidRDefault="003A6943" w:rsidP="006A3845">
            <w:pPr>
              <w:pStyle w:val="Nidung"/>
              <w:ind w:firstLine="0"/>
            </w:pPr>
            <w:r w:rsidRPr="003A6943">
              <w:t>Anh</w:t>
            </w:r>
          </w:p>
        </w:tc>
        <w:tc>
          <w:tcPr>
            <w:tcW w:w="1192" w:type="dxa"/>
          </w:tcPr>
          <w:p w14:paraId="00E372F1" w14:textId="77777777" w:rsidR="00AD1E41" w:rsidRDefault="00AD1E41" w:rsidP="006A3845">
            <w:pPr>
              <w:pStyle w:val="Nidung"/>
              <w:ind w:firstLine="0"/>
            </w:pPr>
            <w:r>
              <w:t>Chuỗi</w:t>
            </w:r>
          </w:p>
        </w:tc>
        <w:tc>
          <w:tcPr>
            <w:tcW w:w="3092" w:type="dxa"/>
          </w:tcPr>
          <w:p w14:paraId="30BD3E8D" w14:textId="77777777" w:rsidR="00AD1E41" w:rsidRDefault="00AD1E41" w:rsidP="006A3845">
            <w:pPr>
              <w:pStyle w:val="Nidung"/>
              <w:ind w:firstLine="0"/>
            </w:pPr>
            <w:r>
              <w:t>Tối đa 255 kí tự</w:t>
            </w:r>
          </w:p>
        </w:tc>
        <w:tc>
          <w:tcPr>
            <w:tcW w:w="2074" w:type="dxa"/>
          </w:tcPr>
          <w:p w14:paraId="67156723" w14:textId="77777777" w:rsidR="00AD1E41" w:rsidRDefault="003A6943" w:rsidP="006A3845">
            <w:pPr>
              <w:pStyle w:val="Nidung"/>
              <w:ind w:firstLine="0"/>
            </w:pPr>
            <w:r>
              <w:t>Ảnh</w:t>
            </w:r>
          </w:p>
        </w:tc>
      </w:tr>
      <w:tr w:rsidR="00AD1E41" w14:paraId="3F161295" w14:textId="77777777" w:rsidTr="006A3845">
        <w:tc>
          <w:tcPr>
            <w:tcW w:w="534" w:type="dxa"/>
          </w:tcPr>
          <w:p w14:paraId="377DD061" w14:textId="77777777" w:rsidR="00AD1E41" w:rsidRDefault="00AD1E41" w:rsidP="006A3845">
            <w:pPr>
              <w:pStyle w:val="Nidung"/>
              <w:ind w:firstLine="0"/>
            </w:pPr>
            <w:r>
              <w:t>5</w:t>
            </w:r>
          </w:p>
        </w:tc>
        <w:tc>
          <w:tcPr>
            <w:tcW w:w="2170" w:type="dxa"/>
          </w:tcPr>
          <w:p w14:paraId="70AFE909" w14:textId="77777777" w:rsidR="00AD1E41" w:rsidRDefault="003A6943" w:rsidP="006A3845">
            <w:pPr>
              <w:pStyle w:val="Nidung"/>
              <w:ind w:firstLine="0"/>
            </w:pPr>
            <w:r w:rsidRPr="003A6943">
              <w:t>SapXep</w:t>
            </w:r>
          </w:p>
        </w:tc>
        <w:tc>
          <w:tcPr>
            <w:tcW w:w="1192" w:type="dxa"/>
          </w:tcPr>
          <w:p w14:paraId="278BE945" w14:textId="095F29DF" w:rsidR="00AD1E41" w:rsidRDefault="001D571F" w:rsidP="006A3845">
            <w:pPr>
              <w:pStyle w:val="Nidung"/>
              <w:ind w:firstLine="0"/>
            </w:pPr>
            <w:r>
              <w:t>Số nguyên</w:t>
            </w:r>
          </w:p>
        </w:tc>
        <w:tc>
          <w:tcPr>
            <w:tcW w:w="3092" w:type="dxa"/>
          </w:tcPr>
          <w:p w14:paraId="3D80BE3B" w14:textId="1853888F" w:rsidR="00AD1E41" w:rsidRDefault="00AD1E41" w:rsidP="006A3845">
            <w:pPr>
              <w:pStyle w:val="Nidung"/>
              <w:ind w:firstLine="0"/>
            </w:pPr>
          </w:p>
        </w:tc>
        <w:tc>
          <w:tcPr>
            <w:tcW w:w="2074" w:type="dxa"/>
          </w:tcPr>
          <w:p w14:paraId="0F0E9FD3" w14:textId="77777777" w:rsidR="00AD1E41" w:rsidRDefault="003A6943" w:rsidP="006A3845">
            <w:pPr>
              <w:pStyle w:val="Nidung"/>
              <w:ind w:firstLine="0"/>
            </w:pPr>
            <w:r w:rsidRPr="003A6943">
              <w:t>S</w:t>
            </w:r>
            <w:r>
              <w:t>ắp xếp</w:t>
            </w:r>
          </w:p>
        </w:tc>
      </w:tr>
      <w:tr w:rsidR="003A6943" w14:paraId="10163727" w14:textId="77777777" w:rsidTr="006A3845">
        <w:tc>
          <w:tcPr>
            <w:tcW w:w="534" w:type="dxa"/>
          </w:tcPr>
          <w:p w14:paraId="4CD3A90F" w14:textId="77777777" w:rsidR="003A6943" w:rsidRDefault="003A6943" w:rsidP="003A6943">
            <w:pPr>
              <w:pStyle w:val="Nidung"/>
              <w:ind w:firstLine="0"/>
            </w:pPr>
            <w:r>
              <w:t>6</w:t>
            </w:r>
          </w:p>
        </w:tc>
        <w:tc>
          <w:tcPr>
            <w:tcW w:w="2170" w:type="dxa"/>
          </w:tcPr>
          <w:p w14:paraId="6F097080" w14:textId="77777777" w:rsidR="003A6943" w:rsidRPr="002F7610" w:rsidRDefault="003A6943" w:rsidP="003A6943">
            <w:pPr>
              <w:pStyle w:val="Nidung"/>
              <w:ind w:firstLine="0"/>
            </w:pPr>
            <w:r w:rsidRPr="002F7610">
              <w:t>ViTri</w:t>
            </w:r>
          </w:p>
        </w:tc>
        <w:tc>
          <w:tcPr>
            <w:tcW w:w="1192" w:type="dxa"/>
          </w:tcPr>
          <w:p w14:paraId="582DC659" w14:textId="77777777" w:rsidR="003A6943" w:rsidRDefault="003A6943" w:rsidP="003A6943">
            <w:pPr>
              <w:pStyle w:val="Nidung"/>
              <w:ind w:firstLine="0"/>
            </w:pPr>
            <w:r>
              <w:t>Chuỗi</w:t>
            </w:r>
          </w:p>
        </w:tc>
        <w:tc>
          <w:tcPr>
            <w:tcW w:w="3092" w:type="dxa"/>
          </w:tcPr>
          <w:p w14:paraId="6F1F3B3E" w14:textId="77777777" w:rsidR="003A6943" w:rsidRDefault="003A6943" w:rsidP="003A6943">
            <w:pPr>
              <w:pStyle w:val="Nidung"/>
              <w:ind w:firstLine="0"/>
            </w:pPr>
            <w:r>
              <w:t>Tối đa 255 kí tự</w:t>
            </w:r>
          </w:p>
        </w:tc>
        <w:tc>
          <w:tcPr>
            <w:tcW w:w="2074" w:type="dxa"/>
          </w:tcPr>
          <w:p w14:paraId="1C309D7B" w14:textId="77777777" w:rsidR="003A6943" w:rsidRDefault="003A6943" w:rsidP="003A6943">
            <w:pPr>
              <w:pStyle w:val="Nidung"/>
              <w:ind w:firstLine="0"/>
            </w:pPr>
            <w:r>
              <w:t>Vị trí</w:t>
            </w:r>
          </w:p>
        </w:tc>
      </w:tr>
      <w:tr w:rsidR="00C541A7" w14:paraId="4653A7F6" w14:textId="77777777" w:rsidTr="006A3845">
        <w:tc>
          <w:tcPr>
            <w:tcW w:w="534" w:type="dxa"/>
          </w:tcPr>
          <w:p w14:paraId="3F4E80E0" w14:textId="77777777" w:rsidR="00C541A7" w:rsidRDefault="00C541A7" w:rsidP="00C541A7">
            <w:pPr>
              <w:pStyle w:val="Nidung"/>
              <w:ind w:firstLine="0"/>
            </w:pPr>
            <w:r>
              <w:t>7</w:t>
            </w:r>
          </w:p>
        </w:tc>
        <w:tc>
          <w:tcPr>
            <w:tcW w:w="2170" w:type="dxa"/>
          </w:tcPr>
          <w:p w14:paraId="41B2E392" w14:textId="77777777" w:rsidR="00C541A7" w:rsidRPr="002F7610" w:rsidRDefault="00C541A7" w:rsidP="00C541A7">
            <w:pPr>
              <w:pStyle w:val="Nidung"/>
              <w:ind w:firstLine="0"/>
            </w:pPr>
            <w:r w:rsidRPr="00C541A7">
              <w:t>MoTa</w:t>
            </w:r>
          </w:p>
        </w:tc>
        <w:tc>
          <w:tcPr>
            <w:tcW w:w="1192" w:type="dxa"/>
          </w:tcPr>
          <w:p w14:paraId="06D13BD9" w14:textId="77777777" w:rsidR="00C541A7" w:rsidRDefault="00C541A7" w:rsidP="00C541A7">
            <w:pPr>
              <w:pStyle w:val="Nidung"/>
              <w:ind w:firstLine="0"/>
            </w:pPr>
            <w:r>
              <w:t>Chuỗi</w:t>
            </w:r>
          </w:p>
        </w:tc>
        <w:tc>
          <w:tcPr>
            <w:tcW w:w="3092" w:type="dxa"/>
          </w:tcPr>
          <w:p w14:paraId="23F1A536" w14:textId="77777777" w:rsidR="00C541A7" w:rsidRDefault="00C541A7" w:rsidP="00C541A7">
            <w:pPr>
              <w:pStyle w:val="Nidung"/>
              <w:ind w:firstLine="0"/>
            </w:pPr>
            <w:r>
              <w:t>Tối đa 255 kí tự</w:t>
            </w:r>
          </w:p>
        </w:tc>
        <w:tc>
          <w:tcPr>
            <w:tcW w:w="2074" w:type="dxa"/>
          </w:tcPr>
          <w:p w14:paraId="085BD6FF" w14:textId="77777777" w:rsidR="00C541A7" w:rsidRDefault="00C541A7" w:rsidP="00C541A7">
            <w:pPr>
              <w:pStyle w:val="Nidung"/>
              <w:ind w:firstLine="0"/>
            </w:pPr>
            <w:r>
              <w:t>Mô tả</w:t>
            </w:r>
          </w:p>
        </w:tc>
      </w:tr>
      <w:tr w:rsidR="00C732E7" w14:paraId="5C0D367F" w14:textId="77777777" w:rsidTr="006A3845">
        <w:tc>
          <w:tcPr>
            <w:tcW w:w="534" w:type="dxa"/>
          </w:tcPr>
          <w:p w14:paraId="125F7278" w14:textId="77777777" w:rsidR="00C732E7" w:rsidRDefault="00C732E7" w:rsidP="00C541A7">
            <w:pPr>
              <w:pStyle w:val="Nidung"/>
              <w:ind w:firstLine="0"/>
            </w:pPr>
            <w:r>
              <w:t>8</w:t>
            </w:r>
          </w:p>
        </w:tc>
        <w:tc>
          <w:tcPr>
            <w:tcW w:w="2170" w:type="dxa"/>
          </w:tcPr>
          <w:p w14:paraId="72B720DC" w14:textId="77777777" w:rsidR="00C732E7" w:rsidRPr="00C541A7" w:rsidRDefault="00C732E7" w:rsidP="00C541A7">
            <w:pPr>
              <w:pStyle w:val="Nidung"/>
              <w:ind w:firstLine="0"/>
            </w:pPr>
            <w:r>
              <w:t>TuKhoa</w:t>
            </w:r>
          </w:p>
        </w:tc>
        <w:tc>
          <w:tcPr>
            <w:tcW w:w="1192" w:type="dxa"/>
          </w:tcPr>
          <w:p w14:paraId="76748BC2" w14:textId="77777777" w:rsidR="00C732E7" w:rsidRDefault="00C732E7" w:rsidP="00C541A7">
            <w:pPr>
              <w:pStyle w:val="Nidung"/>
              <w:ind w:firstLine="0"/>
            </w:pPr>
            <w:r>
              <w:t>Chuỗi</w:t>
            </w:r>
          </w:p>
        </w:tc>
        <w:tc>
          <w:tcPr>
            <w:tcW w:w="3092" w:type="dxa"/>
          </w:tcPr>
          <w:p w14:paraId="70228AC8" w14:textId="77777777" w:rsidR="00C732E7" w:rsidRDefault="00C732E7" w:rsidP="00C541A7">
            <w:pPr>
              <w:pStyle w:val="Nidung"/>
              <w:ind w:firstLine="0"/>
            </w:pPr>
            <w:r>
              <w:t>Tối đa 255 kí tự</w:t>
            </w:r>
          </w:p>
        </w:tc>
        <w:tc>
          <w:tcPr>
            <w:tcW w:w="2074" w:type="dxa"/>
          </w:tcPr>
          <w:p w14:paraId="78331DDA" w14:textId="77777777" w:rsidR="00C732E7" w:rsidRDefault="00C732E7" w:rsidP="00C541A7">
            <w:pPr>
              <w:pStyle w:val="Nidung"/>
              <w:ind w:firstLine="0"/>
            </w:pPr>
            <w:r>
              <w:t>Từ khóa</w:t>
            </w:r>
          </w:p>
        </w:tc>
      </w:tr>
      <w:tr w:rsidR="00AD1E41" w14:paraId="5AE55947" w14:textId="77777777" w:rsidTr="006A3845">
        <w:tc>
          <w:tcPr>
            <w:tcW w:w="534" w:type="dxa"/>
          </w:tcPr>
          <w:p w14:paraId="01F07B2F" w14:textId="77777777" w:rsidR="00AD1E41" w:rsidRDefault="00C732E7" w:rsidP="006A3845">
            <w:pPr>
              <w:pStyle w:val="Nidung"/>
              <w:ind w:firstLine="0"/>
            </w:pPr>
            <w:r>
              <w:t>9</w:t>
            </w:r>
          </w:p>
        </w:tc>
        <w:tc>
          <w:tcPr>
            <w:tcW w:w="2170" w:type="dxa"/>
          </w:tcPr>
          <w:p w14:paraId="01B273C6" w14:textId="77777777" w:rsidR="00AD1E41" w:rsidRPr="002F7610" w:rsidRDefault="00C732E7" w:rsidP="006A3845">
            <w:pPr>
              <w:pStyle w:val="Nidung"/>
              <w:ind w:firstLine="0"/>
            </w:pPr>
            <w:r>
              <w:t>TenChuDe</w:t>
            </w:r>
          </w:p>
        </w:tc>
        <w:tc>
          <w:tcPr>
            <w:tcW w:w="1192" w:type="dxa"/>
          </w:tcPr>
          <w:p w14:paraId="3610212A" w14:textId="77777777" w:rsidR="00AD1E41" w:rsidRDefault="00C732E7" w:rsidP="006A3845">
            <w:pPr>
              <w:pStyle w:val="Nidung"/>
              <w:ind w:firstLine="0"/>
            </w:pPr>
            <w:r>
              <w:t>Số nguyên</w:t>
            </w:r>
          </w:p>
        </w:tc>
        <w:tc>
          <w:tcPr>
            <w:tcW w:w="3092" w:type="dxa"/>
          </w:tcPr>
          <w:p w14:paraId="23D51582" w14:textId="77777777" w:rsidR="00AD1E41" w:rsidRDefault="00AD1E41" w:rsidP="006A3845">
            <w:pPr>
              <w:pStyle w:val="Nidung"/>
              <w:ind w:firstLine="0"/>
            </w:pPr>
            <w:r>
              <w:t>&gt;0</w:t>
            </w:r>
            <w:r w:rsidR="00C732E7">
              <w:t xml:space="preserve"> (Khóa ngoại của bảng ChuDe)</w:t>
            </w:r>
          </w:p>
        </w:tc>
        <w:tc>
          <w:tcPr>
            <w:tcW w:w="2074" w:type="dxa"/>
          </w:tcPr>
          <w:p w14:paraId="40A6D27A" w14:textId="77777777" w:rsidR="00AD1E41" w:rsidRDefault="00D27E75" w:rsidP="006A3845">
            <w:pPr>
              <w:pStyle w:val="Nidung"/>
              <w:ind w:firstLine="0"/>
            </w:pPr>
            <w:r>
              <w:t>Tên chủ đề</w:t>
            </w:r>
          </w:p>
        </w:tc>
      </w:tr>
      <w:tr w:rsidR="00CC29BA" w14:paraId="28FBC154" w14:textId="77777777" w:rsidTr="006A3845">
        <w:tc>
          <w:tcPr>
            <w:tcW w:w="534" w:type="dxa"/>
          </w:tcPr>
          <w:p w14:paraId="2B9ED328" w14:textId="77777777" w:rsidR="00CC29BA" w:rsidRDefault="00CC29BA" w:rsidP="00CC29BA">
            <w:pPr>
              <w:pStyle w:val="Nidung"/>
              <w:ind w:firstLine="0"/>
            </w:pPr>
            <w:r>
              <w:t>10</w:t>
            </w:r>
          </w:p>
        </w:tc>
        <w:tc>
          <w:tcPr>
            <w:tcW w:w="2170" w:type="dxa"/>
          </w:tcPr>
          <w:p w14:paraId="0717819F" w14:textId="77777777" w:rsidR="00CC29BA" w:rsidRDefault="00CC29BA" w:rsidP="00CC29BA">
            <w:pPr>
              <w:pStyle w:val="Nidung"/>
              <w:ind w:firstLine="0"/>
            </w:pPr>
            <w:r>
              <w:t>NguoiTao</w:t>
            </w:r>
          </w:p>
        </w:tc>
        <w:tc>
          <w:tcPr>
            <w:tcW w:w="1192" w:type="dxa"/>
          </w:tcPr>
          <w:p w14:paraId="2BD46D4E" w14:textId="77777777" w:rsidR="00CC29BA" w:rsidRDefault="00CC29BA" w:rsidP="00CC29BA">
            <w:pPr>
              <w:pStyle w:val="Nidung"/>
              <w:ind w:firstLine="0"/>
            </w:pPr>
            <w:r>
              <w:t>Số nguyên</w:t>
            </w:r>
          </w:p>
        </w:tc>
        <w:tc>
          <w:tcPr>
            <w:tcW w:w="3092" w:type="dxa"/>
          </w:tcPr>
          <w:p w14:paraId="0F721A30" w14:textId="77777777" w:rsidR="00CC29BA" w:rsidRDefault="00CC29BA" w:rsidP="00CC29BA">
            <w:pPr>
              <w:pStyle w:val="Nidung"/>
              <w:ind w:firstLine="0"/>
            </w:pPr>
            <w:r>
              <w:t>&gt;0</w:t>
            </w:r>
          </w:p>
        </w:tc>
        <w:tc>
          <w:tcPr>
            <w:tcW w:w="2074" w:type="dxa"/>
          </w:tcPr>
          <w:p w14:paraId="2763568A" w14:textId="77777777" w:rsidR="00CC29BA" w:rsidRDefault="00CC29BA" w:rsidP="00CC29BA">
            <w:pPr>
              <w:pStyle w:val="Nidung"/>
              <w:ind w:firstLine="0"/>
            </w:pPr>
            <w:r>
              <w:t>Người tạo</w:t>
            </w:r>
          </w:p>
        </w:tc>
      </w:tr>
      <w:tr w:rsidR="00AD1E41" w14:paraId="349A23FD" w14:textId="77777777" w:rsidTr="006A3845">
        <w:tc>
          <w:tcPr>
            <w:tcW w:w="534" w:type="dxa"/>
          </w:tcPr>
          <w:p w14:paraId="5D347B25" w14:textId="77777777" w:rsidR="00AD1E41" w:rsidRDefault="00CC29BA" w:rsidP="006A3845">
            <w:pPr>
              <w:pStyle w:val="Nidung"/>
              <w:ind w:firstLine="0"/>
            </w:pPr>
            <w:r>
              <w:t>11</w:t>
            </w:r>
          </w:p>
        </w:tc>
        <w:tc>
          <w:tcPr>
            <w:tcW w:w="2170" w:type="dxa"/>
          </w:tcPr>
          <w:p w14:paraId="41652D28" w14:textId="77777777" w:rsidR="00AD1E41" w:rsidRDefault="00AD1E41" w:rsidP="006A3845">
            <w:pPr>
              <w:pStyle w:val="Nidung"/>
              <w:ind w:firstLine="0"/>
            </w:pPr>
            <w:r>
              <w:t>NgayTao</w:t>
            </w:r>
          </w:p>
        </w:tc>
        <w:tc>
          <w:tcPr>
            <w:tcW w:w="1192" w:type="dxa"/>
          </w:tcPr>
          <w:p w14:paraId="618234E4" w14:textId="77777777" w:rsidR="00AD1E41" w:rsidRDefault="00AD1E41" w:rsidP="006A3845">
            <w:pPr>
              <w:pStyle w:val="Nidung"/>
              <w:ind w:firstLine="0"/>
            </w:pPr>
            <w:r>
              <w:t>Ngày</w:t>
            </w:r>
          </w:p>
        </w:tc>
        <w:tc>
          <w:tcPr>
            <w:tcW w:w="3092" w:type="dxa"/>
          </w:tcPr>
          <w:p w14:paraId="5B33F51B" w14:textId="77777777" w:rsidR="00AD1E41" w:rsidRDefault="00AD1E41" w:rsidP="006A3845">
            <w:pPr>
              <w:pStyle w:val="Nidung"/>
              <w:ind w:firstLine="0"/>
            </w:pPr>
            <w:r>
              <w:t>&gt;= Ngày hiện tại</w:t>
            </w:r>
          </w:p>
        </w:tc>
        <w:tc>
          <w:tcPr>
            <w:tcW w:w="2074" w:type="dxa"/>
          </w:tcPr>
          <w:p w14:paraId="734EE452" w14:textId="77777777" w:rsidR="00AD1E41" w:rsidRDefault="00AD1E41" w:rsidP="006A3845">
            <w:pPr>
              <w:pStyle w:val="Nidung"/>
              <w:ind w:firstLine="0"/>
            </w:pPr>
            <w:r>
              <w:t>Ngày tạo</w:t>
            </w:r>
          </w:p>
        </w:tc>
      </w:tr>
      <w:tr w:rsidR="00AD1E41" w14:paraId="4316A550" w14:textId="77777777" w:rsidTr="006A3845">
        <w:tc>
          <w:tcPr>
            <w:tcW w:w="534" w:type="dxa"/>
          </w:tcPr>
          <w:p w14:paraId="186360AD" w14:textId="77777777" w:rsidR="00AD1E41" w:rsidRDefault="00CC29BA" w:rsidP="006A3845">
            <w:pPr>
              <w:pStyle w:val="Nidung"/>
              <w:ind w:firstLine="0"/>
            </w:pPr>
            <w:r>
              <w:t>12</w:t>
            </w:r>
          </w:p>
        </w:tc>
        <w:tc>
          <w:tcPr>
            <w:tcW w:w="2170" w:type="dxa"/>
          </w:tcPr>
          <w:p w14:paraId="3780966E" w14:textId="77777777" w:rsidR="00AD1E41" w:rsidRDefault="00AD1E41" w:rsidP="006A3845">
            <w:pPr>
              <w:pStyle w:val="Nidung"/>
              <w:ind w:firstLine="0"/>
            </w:pPr>
            <w:r>
              <w:t>NgayCapNhat</w:t>
            </w:r>
          </w:p>
        </w:tc>
        <w:tc>
          <w:tcPr>
            <w:tcW w:w="1192" w:type="dxa"/>
          </w:tcPr>
          <w:p w14:paraId="5B17BBAC" w14:textId="77777777" w:rsidR="00AD1E41" w:rsidRDefault="00AD1E41" w:rsidP="006A3845">
            <w:pPr>
              <w:pStyle w:val="Nidung"/>
              <w:ind w:firstLine="0"/>
            </w:pPr>
            <w:r>
              <w:t>Ngày</w:t>
            </w:r>
          </w:p>
        </w:tc>
        <w:tc>
          <w:tcPr>
            <w:tcW w:w="3092" w:type="dxa"/>
          </w:tcPr>
          <w:p w14:paraId="38879ACA" w14:textId="77777777" w:rsidR="00AD1E41" w:rsidRDefault="00AD1E41" w:rsidP="006A3845">
            <w:pPr>
              <w:pStyle w:val="Nidung"/>
              <w:ind w:firstLine="0"/>
            </w:pPr>
            <w:r>
              <w:t>&gt;=Ngày hiện tại</w:t>
            </w:r>
          </w:p>
        </w:tc>
        <w:tc>
          <w:tcPr>
            <w:tcW w:w="2074" w:type="dxa"/>
          </w:tcPr>
          <w:p w14:paraId="454A010A" w14:textId="77777777" w:rsidR="00AD1E41" w:rsidRDefault="00AD1E41" w:rsidP="006A3845">
            <w:pPr>
              <w:pStyle w:val="Nidung"/>
              <w:ind w:firstLine="0"/>
            </w:pPr>
            <w:r>
              <w:t>Ngày cập nhật</w:t>
            </w:r>
          </w:p>
        </w:tc>
      </w:tr>
      <w:tr w:rsidR="00AD1E41" w14:paraId="4C9A5DB2" w14:textId="77777777" w:rsidTr="006A3845">
        <w:tc>
          <w:tcPr>
            <w:tcW w:w="534" w:type="dxa"/>
          </w:tcPr>
          <w:p w14:paraId="56D0CF3E" w14:textId="77777777" w:rsidR="00AD1E41" w:rsidRDefault="00CC29BA" w:rsidP="006A3845">
            <w:pPr>
              <w:pStyle w:val="Nidung"/>
              <w:ind w:firstLine="0"/>
            </w:pPr>
            <w:r>
              <w:t>13</w:t>
            </w:r>
          </w:p>
        </w:tc>
        <w:tc>
          <w:tcPr>
            <w:tcW w:w="2170" w:type="dxa"/>
          </w:tcPr>
          <w:p w14:paraId="23AB6DEB" w14:textId="77777777" w:rsidR="00AD1E41" w:rsidRDefault="00AD1E41" w:rsidP="006A3845">
            <w:pPr>
              <w:pStyle w:val="Nidung"/>
              <w:ind w:firstLine="0"/>
            </w:pPr>
            <w:r>
              <w:t>NguoiCapNhat</w:t>
            </w:r>
          </w:p>
        </w:tc>
        <w:tc>
          <w:tcPr>
            <w:tcW w:w="1192" w:type="dxa"/>
          </w:tcPr>
          <w:p w14:paraId="02A49589" w14:textId="77777777" w:rsidR="00AD1E41" w:rsidRDefault="00AD1E41" w:rsidP="006A3845">
            <w:pPr>
              <w:pStyle w:val="Nidung"/>
              <w:ind w:firstLine="0"/>
            </w:pPr>
            <w:r>
              <w:t>Số nguyên</w:t>
            </w:r>
          </w:p>
        </w:tc>
        <w:tc>
          <w:tcPr>
            <w:tcW w:w="3092" w:type="dxa"/>
          </w:tcPr>
          <w:p w14:paraId="7F094EFB" w14:textId="77777777" w:rsidR="00AD1E41" w:rsidRDefault="00AD1E41" w:rsidP="006A3845">
            <w:pPr>
              <w:pStyle w:val="Nidung"/>
              <w:ind w:firstLine="0"/>
            </w:pPr>
            <w:r>
              <w:t>&gt;0</w:t>
            </w:r>
          </w:p>
        </w:tc>
        <w:tc>
          <w:tcPr>
            <w:tcW w:w="2074" w:type="dxa"/>
          </w:tcPr>
          <w:p w14:paraId="2327E574" w14:textId="77777777" w:rsidR="00AD1E41" w:rsidRDefault="00AD1E41" w:rsidP="006A3845">
            <w:pPr>
              <w:pStyle w:val="Nidung"/>
              <w:ind w:firstLine="0"/>
            </w:pPr>
            <w:r>
              <w:t>Người cập nhật</w:t>
            </w:r>
          </w:p>
        </w:tc>
      </w:tr>
      <w:tr w:rsidR="00AD1E41" w14:paraId="2D545D1F" w14:textId="77777777" w:rsidTr="006A3845">
        <w:tc>
          <w:tcPr>
            <w:tcW w:w="534" w:type="dxa"/>
          </w:tcPr>
          <w:p w14:paraId="5909453D" w14:textId="77777777" w:rsidR="00AD1E41" w:rsidRDefault="00CC29BA" w:rsidP="006A3845">
            <w:pPr>
              <w:pStyle w:val="Nidung"/>
              <w:ind w:firstLine="0"/>
            </w:pPr>
            <w:r>
              <w:t>14</w:t>
            </w:r>
          </w:p>
        </w:tc>
        <w:tc>
          <w:tcPr>
            <w:tcW w:w="2170" w:type="dxa"/>
          </w:tcPr>
          <w:p w14:paraId="53B20B40" w14:textId="77777777" w:rsidR="00AD1E41" w:rsidRDefault="00AD1E41" w:rsidP="006A3845">
            <w:pPr>
              <w:pStyle w:val="Nidung"/>
              <w:ind w:firstLine="0"/>
            </w:pPr>
            <w:r>
              <w:t>TrangThai</w:t>
            </w:r>
          </w:p>
        </w:tc>
        <w:tc>
          <w:tcPr>
            <w:tcW w:w="1192" w:type="dxa"/>
          </w:tcPr>
          <w:p w14:paraId="70668B23" w14:textId="77777777" w:rsidR="00AD1E41" w:rsidRDefault="00AD1E41" w:rsidP="006A3845">
            <w:pPr>
              <w:pStyle w:val="Nidung"/>
              <w:ind w:firstLine="0"/>
            </w:pPr>
            <w:r>
              <w:t>Số nguyên</w:t>
            </w:r>
          </w:p>
        </w:tc>
        <w:tc>
          <w:tcPr>
            <w:tcW w:w="3092" w:type="dxa"/>
          </w:tcPr>
          <w:p w14:paraId="28F4A558" w14:textId="3E6C1870" w:rsidR="00AD1E41" w:rsidRDefault="00AD1E41" w:rsidP="006A3845">
            <w:pPr>
              <w:pStyle w:val="Nidung"/>
              <w:ind w:firstLine="0"/>
            </w:pPr>
            <w:r>
              <w:t xml:space="preserve">Có </w:t>
            </w:r>
            <w:r w:rsidR="001D571F">
              <w:t>2</w:t>
            </w:r>
            <w:r>
              <w:t xml:space="preserve"> giá trị “0”, “1”</w:t>
            </w:r>
          </w:p>
        </w:tc>
        <w:tc>
          <w:tcPr>
            <w:tcW w:w="2074" w:type="dxa"/>
          </w:tcPr>
          <w:p w14:paraId="4C77DC89" w14:textId="77777777" w:rsidR="00AD1E41" w:rsidRDefault="00AD1E41" w:rsidP="006A3845">
            <w:pPr>
              <w:pStyle w:val="Nidung"/>
              <w:ind w:firstLine="0"/>
            </w:pPr>
            <w:r>
              <w:t>Trạng thái</w:t>
            </w:r>
          </w:p>
        </w:tc>
      </w:tr>
    </w:tbl>
    <w:p w14:paraId="18853093" w14:textId="77777777" w:rsidR="004D6932" w:rsidRDefault="004D6932" w:rsidP="00F05D05">
      <w:pPr>
        <w:pStyle w:val="Nidung"/>
        <w:ind w:firstLine="0"/>
      </w:pPr>
    </w:p>
    <w:p w14:paraId="6456D23B" w14:textId="77777777" w:rsidR="00FB001E" w:rsidRDefault="00FB001E" w:rsidP="00F05D05">
      <w:pPr>
        <w:pStyle w:val="Nidung"/>
        <w:ind w:firstLine="0"/>
      </w:pPr>
    </w:p>
    <w:p w14:paraId="48A547BA" w14:textId="77777777" w:rsidR="00CC29BA" w:rsidRDefault="00CC29BA" w:rsidP="00CC29BA">
      <w:pPr>
        <w:pStyle w:val="1111"/>
      </w:pPr>
      <w:bookmarkStart w:id="50" w:name="_Toc183087231"/>
      <w:r>
        <w:lastRenderedPageBreak/>
        <w:t>Lớp Tham số</w:t>
      </w:r>
      <w:bookmarkEnd w:id="50"/>
    </w:p>
    <w:p w14:paraId="07BD79A0" w14:textId="77777777" w:rsidR="00CC29BA" w:rsidRDefault="00CC29BA" w:rsidP="00CC29BA">
      <w:pPr>
        <w:pStyle w:val="bang11"/>
        <w:tabs>
          <w:tab w:val="left" w:pos="5245"/>
        </w:tabs>
      </w:pPr>
      <w:bookmarkStart w:id="51" w:name="_Toc183087311"/>
      <w:r>
        <w:t xml:space="preserve">Lớp </w:t>
      </w:r>
      <w:r w:rsidR="00DB5789">
        <w:t>Tham số</w:t>
      </w:r>
      <w:bookmarkEnd w:id="51"/>
    </w:p>
    <w:tbl>
      <w:tblPr>
        <w:tblStyle w:val="TableGrid"/>
        <w:tblW w:w="0" w:type="auto"/>
        <w:tblInd w:w="0" w:type="dxa"/>
        <w:tblLook w:val="04A0" w:firstRow="1" w:lastRow="0" w:firstColumn="1" w:lastColumn="0" w:noHBand="0" w:noVBand="1"/>
      </w:tblPr>
      <w:tblGrid>
        <w:gridCol w:w="534"/>
        <w:gridCol w:w="2170"/>
        <w:gridCol w:w="1192"/>
        <w:gridCol w:w="3092"/>
        <w:gridCol w:w="2074"/>
      </w:tblGrid>
      <w:tr w:rsidR="00CC29BA" w14:paraId="23CB3042" w14:textId="77777777" w:rsidTr="006A3845">
        <w:trPr>
          <w:trHeight w:val="693"/>
        </w:trPr>
        <w:tc>
          <w:tcPr>
            <w:tcW w:w="534" w:type="dxa"/>
            <w:shd w:val="clear" w:color="auto" w:fill="D9E2F3" w:themeFill="accent1" w:themeFillTint="33"/>
          </w:tcPr>
          <w:p w14:paraId="0AEF9471" w14:textId="77777777" w:rsidR="00CC29BA" w:rsidRPr="00417B3C" w:rsidRDefault="00CC29BA" w:rsidP="006A3845">
            <w:pPr>
              <w:pStyle w:val="Nidung"/>
              <w:ind w:firstLine="0"/>
              <w:jc w:val="center"/>
              <w:rPr>
                <w:b/>
                <w:bCs/>
              </w:rPr>
            </w:pPr>
            <w:r w:rsidRPr="00417B3C">
              <w:rPr>
                <w:b/>
                <w:bCs/>
              </w:rPr>
              <w:t>Stt</w:t>
            </w:r>
          </w:p>
        </w:tc>
        <w:tc>
          <w:tcPr>
            <w:tcW w:w="2170" w:type="dxa"/>
            <w:shd w:val="clear" w:color="auto" w:fill="D9E2F3" w:themeFill="accent1" w:themeFillTint="33"/>
          </w:tcPr>
          <w:p w14:paraId="241E7810" w14:textId="77777777" w:rsidR="00CC29BA" w:rsidRPr="00417B3C" w:rsidRDefault="00CC29BA" w:rsidP="006A3845">
            <w:pPr>
              <w:pStyle w:val="Nidung"/>
              <w:ind w:firstLine="0"/>
              <w:jc w:val="center"/>
              <w:rPr>
                <w:b/>
                <w:bCs/>
              </w:rPr>
            </w:pPr>
            <w:r w:rsidRPr="00417B3C">
              <w:rPr>
                <w:b/>
                <w:bCs/>
              </w:rPr>
              <w:t>Thuộc tính</w:t>
            </w:r>
          </w:p>
        </w:tc>
        <w:tc>
          <w:tcPr>
            <w:tcW w:w="1192" w:type="dxa"/>
            <w:shd w:val="clear" w:color="auto" w:fill="D9E2F3" w:themeFill="accent1" w:themeFillTint="33"/>
          </w:tcPr>
          <w:p w14:paraId="3FF0BC74" w14:textId="77777777" w:rsidR="00CC29BA" w:rsidRPr="00417B3C" w:rsidRDefault="00CC29BA" w:rsidP="006A3845">
            <w:pPr>
              <w:pStyle w:val="Nidung"/>
              <w:ind w:firstLine="0"/>
              <w:jc w:val="center"/>
              <w:rPr>
                <w:b/>
                <w:bCs/>
              </w:rPr>
            </w:pPr>
            <w:r w:rsidRPr="00417B3C">
              <w:rPr>
                <w:b/>
                <w:bCs/>
              </w:rPr>
              <w:t>Kiểu</w:t>
            </w:r>
          </w:p>
        </w:tc>
        <w:tc>
          <w:tcPr>
            <w:tcW w:w="3092" w:type="dxa"/>
            <w:shd w:val="clear" w:color="auto" w:fill="D9E2F3" w:themeFill="accent1" w:themeFillTint="33"/>
          </w:tcPr>
          <w:p w14:paraId="117A824A" w14:textId="77777777" w:rsidR="00CC29BA" w:rsidRPr="00417B3C" w:rsidRDefault="00CC29BA" w:rsidP="006A3845">
            <w:pPr>
              <w:pStyle w:val="Nidung"/>
              <w:ind w:firstLine="0"/>
              <w:jc w:val="center"/>
              <w:rPr>
                <w:b/>
                <w:bCs/>
              </w:rPr>
            </w:pPr>
            <w:r w:rsidRPr="00417B3C">
              <w:rPr>
                <w:b/>
                <w:bCs/>
              </w:rPr>
              <w:t>Miền giá trị</w:t>
            </w:r>
          </w:p>
        </w:tc>
        <w:tc>
          <w:tcPr>
            <w:tcW w:w="2074" w:type="dxa"/>
            <w:shd w:val="clear" w:color="auto" w:fill="D9E2F3" w:themeFill="accent1" w:themeFillTint="33"/>
          </w:tcPr>
          <w:p w14:paraId="23E503B0" w14:textId="77777777" w:rsidR="00CC29BA" w:rsidRPr="00417B3C" w:rsidRDefault="00CC29BA" w:rsidP="006A3845">
            <w:pPr>
              <w:pStyle w:val="Nidung"/>
              <w:ind w:firstLine="0"/>
              <w:jc w:val="center"/>
              <w:rPr>
                <w:b/>
                <w:bCs/>
              </w:rPr>
            </w:pPr>
            <w:r w:rsidRPr="00417B3C">
              <w:rPr>
                <w:b/>
                <w:bCs/>
              </w:rPr>
              <w:t>Ý nghĩa</w:t>
            </w:r>
          </w:p>
        </w:tc>
      </w:tr>
      <w:tr w:rsidR="00CC29BA" w14:paraId="3E84D8A5" w14:textId="77777777" w:rsidTr="006A3845">
        <w:trPr>
          <w:trHeight w:val="547"/>
        </w:trPr>
        <w:tc>
          <w:tcPr>
            <w:tcW w:w="534" w:type="dxa"/>
          </w:tcPr>
          <w:p w14:paraId="45072C18" w14:textId="77777777" w:rsidR="00CC29BA" w:rsidRDefault="00CC29BA" w:rsidP="006A3845">
            <w:pPr>
              <w:pStyle w:val="Nidung"/>
              <w:ind w:firstLine="0"/>
            </w:pPr>
            <w:r>
              <w:t>1</w:t>
            </w:r>
          </w:p>
        </w:tc>
        <w:tc>
          <w:tcPr>
            <w:tcW w:w="2170" w:type="dxa"/>
          </w:tcPr>
          <w:p w14:paraId="3F335F93" w14:textId="77777777" w:rsidR="00CC29BA" w:rsidRDefault="00CC29BA" w:rsidP="006A3845">
            <w:pPr>
              <w:pStyle w:val="Nidung"/>
              <w:ind w:firstLine="0"/>
            </w:pPr>
            <w:r>
              <w:t>Id</w:t>
            </w:r>
          </w:p>
        </w:tc>
        <w:tc>
          <w:tcPr>
            <w:tcW w:w="1192" w:type="dxa"/>
          </w:tcPr>
          <w:p w14:paraId="30E64F7D" w14:textId="77777777" w:rsidR="00CC29BA" w:rsidRDefault="00CC29BA" w:rsidP="006A3845">
            <w:pPr>
              <w:pStyle w:val="Nidung"/>
              <w:ind w:firstLine="0"/>
            </w:pPr>
            <w:r>
              <w:t>Số nguyên</w:t>
            </w:r>
          </w:p>
        </w:tc>
        <w:tc>
          <w:tcPr>
            <w:tcW w:w="3092" w:type="dxa"/>
          </w:tcPr>
          <w:p w14:paraId="0E843406" w14:textId="77777777" w:rsidR="00CC29BA" w:rsidRDefault="00CC29BA" w:rsidP="006A3845">
            <w:pPr>
              <w:pStyle w:val="Nidung"/>
              <w:ind w:firstLine="0"/>
            </w:pPr>
            <w:r>
              <w:t>&gt;0 (Tự sinh)</w:t>
            </w:r>
          </w:p>
        </w:tc>
        <w:tc>
          <w:tcPr>
            <w:tcW w:w="2074" w:type="dxa"/>
          </w:tcPr>
          <w:p w14:paraId="00CC73D8" w14:textId="77777777" w:rsidR="00CC29BA" w:rsidRDefault="00CC29BA" w:rsidP="006A3845">
            <w:pPr>
              <w:pStyle w:val="Nidung"/>
              <w:ind w:firstLine="0"/>
            </w:pPr>
            <w:r>
              <w:t xml:space="preserve">Mã </w:t>
            </w:r>
            <w:r w:rsidR="004E7ED3">
              <w:t>tham số</w:t>
            </w:r>
          </w:p>
        </w:tc>
      </w:tr>
      <w:tr w:rsidR="00CC29BA" w14:paraId="4E988EB7" w14:textId="77777777" w:rsidTr="006A3845">
        <w:tc>
          <w:tcPr>
            <w:tcW w:w="534" w:type="dxa"/>
          </w:tcPr>
          <w:p w14:paraId="09780E1C" w14:textId="77777777" w:rsidR="00CC29BA" w:rsidRDefault="00CC29BA" w:rsidP="006A3845">
            <w:pPr>
              <w:pStyle w:val="Nidung"/>
              <w:ind w:firstLine="0"/>
            </w:pPr>
            <w:r>
              <w:t>2</w:t>
            </w:r>
          </w:p>
        </w:tc>
        <w:tc>
          <w:tcPr>
            <w:tcW w:w="2170" w:type="dxa"/>
          </w:tcPr>
          <w:p w14:paraId="5DC1F0C8" w14:textId="77777777" w:rsidR="00CC29BA" w:rsidRDefault="00CC29BA" w:rsidP="006A3845">
            <w:pPr>
              <w:pStyle w:val="Nidung"/>
              <w:ind w:firstLine="0"/>
            </w:pPr>
            <w:r w:rsidRPr="001376BE">
              <w:t>Ten</w:t>
            </w:r>
            <w:r w:rsidR="00D37022">
              <w:t>ThamSo</w:t>
            </w:r>
          </w:p>
        </w:tc>
        <w:tc>
          <w:tcPr>
            <w:tcW w:w="1192" w:type="dxa"/>
          </w:tcPr>
          <w:p w14:paraId="743F13BA" w14:textId="77777777" w:rsidR="00CC29BA" w:rsidRDefault="00CC29BA" w:rsidP="006A3845">
            <w:pPr>
              <w:pStyle w:val="Nidung"/>
              <w:ind w:firstLine="0"/>
            </w:pPr>
            <w:r>
              <w:t>Chuỗi</w:t>
            </w:r>
          </w:p>
        </w:tc>
        <w:tc>
          <w:tcPr>
            <w:tcW w:w="3092" w:type="dxa"/>
          </w:tcPr>
          <w:p w14:paraId="32E4B611" w14:textId="77777777" w:rsidR="00CC29BA" w:rsidRDefault="00CC29BA" w:rsidP="006A3845">
            <w:pPr>
              <w:pStyle w:val="Nidung"/>
              <w:ind w:firstLine="0"/>
            </w:pPr>
            <w:r>
              <w:t>Tối đa 255 kí tự</w:t>
            </w:r>
          </w:p>
        </w:tc>
        <w:tc>
          <w:tcPr>
            <w:tcW w:w="2074" w:type="dxa"/>
          </w:tcPr>
          <w:p w14:paraId="0B296872" w14:textId="77777777" w:rsidR="00CC29BA" w:rsidRDefault="00D37022" w:rsidP="006A3845">
            <w:pPr>
              <w:pStyle w:val="Nidung"/>
              <w:ind w:firstLine="0"/>
            </w:pPr>
            <w:r>
              <w:t>Tên tham số</w:t>
            </w:r>
          </w:p>
        </w:tc>
      </w:tr>
      <w:tr w:rsidR="00CC29BA" w14:paraId="538CAA08" w14:textId="77777777" w:rsidTr="006A3845">
        <w:tc>
          <w:tcPr>
            <w:tcW w:w="534" w:type="dxa"/>
          </w:tcPr>
          <w:p w14:paraId="4DA7F040" w14:textId="77777777" w:rsidR="00CC29BA" w:rsidRDefault="00CC29BA" w:rsidP="006A3845">
            <w:pPr>
              <w:pStyle w:val="Nidung"/>
              <w:ind w:firstLine="0"/>
            </w:pPr>
            <w:r>
              <w:t>3</w:t>
            </w:r>
          </w:p>
        </w:tc>
        <w:tc>
          <w:tcPr>
            <w:tcW w:w="2170" w:type="dxa"/>
          </w:tcPr>
          <w:p w14:paraId="3EB8A510" w14:textId="77777777" w:rsidR="00CC29BA" w:rsidRDefault="00D37022" w:rsidP="006A3845">
            <w:pPr>
              <w:pStyle w:val="Nidung"/>
              <w:ind w:firstLine="0"/>
            </w:pPr>
            <w:r>
              <w:t>DonViTinh</w:t>
            </w:r>
          </w:p>
        </w:tc>
        <w:tc>
          <w:tcPr>
            <w:tcW w:w="1192" w:type="dxa"/>
          </w:tcPr>
          <w:p w14:paraId="4CA11A2C" w14:textId="77777777" w:rsidR="00CC29BA" w:rsidRDefault="00CC29BA" w:rsidP="006A3845">
            <w:pPr>
              <w:pStyle w:val="Nidung"/>
              <w:ind w:firstLine="0"/>
            </w:pPr>
            <w:r>
              <w:t>Chuỗi</w:t>
            </w:r>
          </w:p>
        </w:tc>
        <w:tc>
          <w:tcPr>
            <w:tcW w:w="3092" w:type="dxa"/>
          </w:tcPr>
          <w:p w14:paraId="5B75EF23" w14:textId="77777777" w:rsidR="00CC29BA" w:rsidRDefault="00CC29BA" w:rsidP="006A3845">
            <w:pPr>
              <w:pStyle w:val="Nidung"/>
              <w:ind w:firstLine="0"/>
            </w:pPr>
            <w:r>
              <w:t>Tối đa 255 kí tự</w:t>
            </w:r>
          </w:p>
        </w:tc>
        <w:tc>
          <w:tcPr>
            <w:tcW w:w="2074" w:type="dxa"/>
          </w:tcPr>
          <w:p w14:paraId="5663F3CC" w14:textId="77777777" w:rsidR="00CC29BA" w:rsidRDefault="00D37022" w:rsidP="006A3845">
            <w:pPr>
              <w:pStyle w:val="Nidung"/>
              <w:ind w:firstLine="0"/>
            </w:pPr>
            <w:r>
              <w:t>Đơn vị tính</w:t>
            </w:r>
          </w:p>
        </w:tc>
      </w:tr>
      <w:tr w:rsidR="00CC29BA" w14:paraId="0B8F9FAD" w14:textId="77777777" w:rsidTr="006A3845">
        <w:tc>
          <w:tcPr>
            <w:tcW w:w="534" w:type="dxa"/>
          </w:tcPr>
          <w:p w14:paraId="5663D557" w14:textId="77777777" w:rsidR="00CC29BA" w:rsidRDefault="00CC29BA" w:rsidP="006A3845">
            <w:pPr>
              <w:pStyle w:val="Nidung"/>
              <w:ind w:firstLine="0"/>
            </w:pPr>
            <w:r>
              <w:t>4</w:t>
            </w:r>
          </w:p>
        </w:tc>
        <w:tc>
          <w:tcPr>
            <w:tcW w:w="2170" w:type="dxa"/>
          </w:tcPr>
          <w:p w14:paraId="4EFC3BAD" w14:textId="77777777" w:rsidR="00CC29BA" w:rsidRDefault="00D37022" w:rsidP="006A3845">
            <w:pPr>
              <w:pStyle w:val="Nidung"/>
              <w:ind w:firstLine="0"/>
            </w:pPr>
            <w:r>
              <w:t>GiaTri</w:t>
            </w:r>
          </w:p>
        </w:tc>
        <w:tc>
          <w:tcPr>
            <w:tcW w:w="1192" w:type="dxa"/>
          </w:tcPr>
          <w:p w14:paraId="3D8A4A38" w14:textId="77777777" w:rsidR="00CC29BA" w:rsidRDefault="00CC29BA" w:rsidP="006A3845">
            <w:pPr>
              <w:pStyle w:val="Nidung"/>
              <w:ind w:firstLine="0"/>
            </w:pPr>
            <w:r>
              <w:t>Chuỗi</w:t>
            </w:r>
          </w:p>
        </w:tc>
        <w:tc>
          <w:tcPr>
            <w:tcW w:w="3092" w:type="dxa"/>
          </w:tcPr>
          <w:p w14:paraId="7D4E0F2C" w14:textId="77777777" w:rsidR="00CC29BA" w:rsidRDefault="00CC29BA" w:rsidP="006A3845">
            <w:pPr>
              <w:pStyle w:val="Nidung"/>
              <w:ind w:firstLine="0"/>
            </w:pPr>
            <w:r>
              <w:t>Tối đa 255 kí tự</w:t>
            </w:r>
          </w:p>
        </w:tc>
        <w:tc>
          <w:tcPr>
            <w:tcW w:w="2074" w:type="dxa"/>
          </w:tcPr>
          <w:p w14:paraId="36A8FA1B" w14:textId="77777777" w:rsidR="00CC29BA" w:rsidRDefault="00D37022" w:rsidP="006A3845">
            <w:pPr>
              <w:pStyle w:val="Nidung"/>
              <w:ind w:firstLine="0"/>
            </w:pPr>
            <w:r>
              <w:t>Giá trị</w:t>
            </w:r>
          </w:p>
        </w:tc>
      </w:tr>
      <w:tr w:rsidR="00CC29BA" w14:paraId="6960A62E" w14:textId="77777777" w:rsidTr="006A3845">
        <w:tc>
          <w:tcPr>
            <w:tcW w:w="534" w:type="dxa"/>
          </w:tcPr>
          <w:p w14:paraId="1FED565D" w14:textId="77777777" w:rsidR="00CC29BA" w:rsidRDefault="00D37022" w:rsidP="006A3845">
            <w:pPr>
              <w:pStyle w:val="Nidung"/>
              <w:ind w:firstLine="0"/>
            </w:pPr>
            <w:r>
              <w:t>5</w:t>
            </w:r>
          </w:p>
        </w:tc>
        <w:tc>
          <w:tcPr>
            <w:tcW w:w="2170" w:type="dxa"/>
          </w:tcPr>
          <w:p w14:paraId="6F16EF32" w14:textId="77777777" w:rsidR="00CC29BA" w:rsidRDefault="00CC29BA" w:rsidP="006A3845">
            <w:pPr>
              <w:pStyle w:val="Nidung"/>
              <w:ind w:firstLine="0"/>
            </w:pPr>
            <w:r>
              <w:t>TrangThai</w:t>
            </w:r>
          </w:p>
        </w:tc>
        <w:tc>
          <w:tcPr>
            <w:tcW w:w="1192" w:type="dxa"/>
          </w:tcPr>
          <w:p w14:paraId="5DE340F5" w14:textId="77777777" w:rsidR="00CC29BA" w:rsidRDefault="00CC29BA" w:rsidP="006A3845">
            <w:pPr>
              <w:pStyle w:val="Nidung"/>
              <w:ind w:firstLine="0"/>
            </w:pPr>
            <w:r>
              <w:t>Số nguyên</w:t>
            </w:r>
          </w:p>
        </w:tc>
        <w:tc>
          <w:tcPr>
            <w:tcW w:w="3092" w:type="dxa"/>
          </w:tcPr>
          <w:p w14:paraId="723FD124" w14:textId="24BAF8B0" w:rsidR="00CC29BA" w:rsidRDefault="00CC29BA" w:rsidP="006A3845">
            <w:pPr>
              <w:pStyle w:val="Nidung"/>
              <w:ind w:firstLine="0"/>
            </w:pPr>
            <w:r>
              <w:t xml:space="preserve">Có </w:t>
            </w:r>
            <w:r w:rsidR="00874CA6">
              <w:t>2</w:t>
            </w:r>
            <w:r>
              <w:t xml:space="preserve"> giá trị “0”, “1”</w:t>
            </w:r>
          </w:p>
        </w:tc>
        <w:tc>
          <w:tcPr>
            <w:tcW w:w="2074" w:type="dxa"/>
          </w:tcPr>
          <w:p w14:paraId="15473FA0" w14:textId="77777777" w:rsidR="00CC29BA" w:rsidRDefault="00CC29BA" w:rsidP="006A3845">
            <w:pPr>
              <w:pStyle w:val="Nidung"/>
              <w:ind w:firstLine="0"/>
            </w:pPr>
            <w:r>
              <w:t>Trạng thái</w:t>
            </w:r>
          </w:p>
        </w:tc>
      </w:tr>
    </w:tbl>
    <w:p w14:paraId="19F11891" w14:textId="5CCD916B" w:rsidR="0021351C" w:rsidRDefault="0021351C" w:rsidP="0021351C">
      <w:pPr>
        <w:pStyle w:val="Nidung"/>
        <w:ind w:firstLine="0"/>
      </w:pPr>
    </w:p>
    <w:p w14:paraId="5550ADAE" w14:textId="77777777" w:rsidR="0021351C" w:rsidRDefault="0021351C">
      <w:pPr>
        <w:rPr>
          <w:rFonts w:ascii="Times New Roman" w:hAnsi="Times New Roman"/>
          <w:sz w:val="26"/>
        </w:rPr>
      </w:pPr>
      <w:r>
        <w:br w:type="page"/>
      </w:r>
    </w:p>
    <w:p w14:paraId="0B627FCD" w14:textId="67BFA616" w:rsidR="001D2DEC" w:rsidRDefault="0021351C" w:rsidP="0021351C">
      <w:pPr>
        <w:pStyle w:val="chng1"/>
      </w:pPr>
      <w:r>
        <w:lastRenderedPageBreak/>
        <w:t>DEMO CHƯƠNG TRÌNH (ADMIN)</w:t>
      </w:r>
    </w:p>
    <w:p w14:paraId="7ACA4CD5" w14:textId="440A21A2" w:rsidR="005B398B" w:rsidRDefault="0021351C" w:rsidP="005B398B">
      <w:pPr>
        <w:pStyle w:val="11"/>
      </w:pPr>
      <w:r>
        <w:t xml:space="preserve">giao diện đăng nhập </w:t>
      </w:r>
    </w:p>
    <w:p w14:paraId="21443D61" w14:textId="69EC7297" w:rsidR="005B398B" w:rsidRDefault="00960883" w:rsidP="005B398B">
      <w:pPr>
        <w:pStyle w:val="Nidung"/>
        <w:ind w:firstLine="0"/>
      </w:pPr>
      <w:r w:rsidRPr="00960883">
        <w:drawing>
          <wp:inline distT="0" distB="0" distL="0" distR="0" wp14:anchorId="2EF50B6F" wp14:editId="00290B46">
            <wp:extent cx="5760720" cy="2602230"/>
            <wp:effectExtent l="0" t="0" r="0" b="7620"/>
            <wp:docPr id="7258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019" name=""/>
                    <pic:cNvPicPr/>
                  </pic:nvPicPr>
                  <pic:blipFill>
                    <a:blip r:embed="rId10"/>
                    <a:stretch>
                      <a:fillRect/>
                    </a:stretch>
                  </pic:blipFill>
                  <pic:spPr>
                    <a:xfrm>
                      <a:off x="0" y="0"/>
                      <a:ext cx="5760720" cy="2602230"/>
                    </a:xfrm>
                    <a:prstGeom prst="rect">
                      <a:avLst/>
                    </a:prstGeom>
                  </pic:spPr>
                </pic:pic>
              </a:graphicData>
            </a:graphic>
          </wp:inline>
        </w:drawing>
      </w:r>
    </w:p>
    <w:p w14:paraId="6A3D59AF" w14:textId="6176EBF0" w:rsidR="005B398B" w:rsidRDefault="005B398B" w:rsidP="005B398B">
      <w:pPr>
        <w:pStyle w:val="hinh11"/>
      </w:pPr>
      <w:r>
        <w:t>Giao diện đăng nhập của admin</w:t>
      </w:r>
    </w:p>
    <w:p w14:paraId="2E170DBC" w14:textId="6E3B95FC" w:rsidR="00960883" w:rsidRDefault="00960883" w:rsidP="00960883">
      <w:pPr>
        <w:pStyle w:val="Nidung"/>
      </w:pPr>
      <w:r>
        <w:t>Giao diện đăng nhập của admin sử dụng tên đăng nhập và mật khẩu được cung cấp sẵn để tiến hành đăng nhập vào trang web. Bên cạnh đó, người quản lý còn tạo ra được các tài khoản cho nhiều người với các quyền là admin hay nhân viên.</w:t>
      </w:r>
    </w:p>
    <w:p w14:paraId="000B1D19" w14:textId="1B142EA7" w:rsidR="005B398B" w:rsidRDefault="005B398B" w:rsidP="005B398B">
      <w:pPr>
        <w:pStyle w:val="Nidung"/>
        <w:ind w:left="153" w:hanging="153"/>
      </w:pPr>
      <w:r w:rsidRPr="005B398B">
        <w:drawing>
          <wp:inline distT="0" distB="0" distL="0" distR="0" wp14:anchorId="704E6B58" wp14:editId="7B82D9A6">
            <wp:extent cx="5760720" cy="2629535"/>
            <wp:effectExtent l="0" t="0" r="0" b="0"/>
            <wp:docPr id="16882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203" name=""/>
                    <pic:cNvPicPr/>
                  </pic:nvPicPr>
                  <pic:blipFill>
                    <a:blip r:embed="rId11"/>
                    <a:stretch>
                      <a:fillRect/>
                    </a:stretch>
                  </pic:blipFill>
                  <pic:spPr>
                    <a:xfrm>
                      <a:off x="0" y="0"/>
                      <a:ext cx="5760720" cy="2629535"/>
                    </a:xfrm>
                    <a:prstGeom prst="rect">
                      <a:avLst/>
                    </a:prstGeom>
                  </pic:spPr>
                </pic:pic>
              </a:graphicData>
            </a:graphic>
          </wp:inline>
        </w:drawing>
      </w:r>
    </w:p>
    <w:p w14:paraId="3742DECA" w14:textId="0F5D2696" w:rsidR="00E17589" w:rsidRDefault="00E17589" w:rsidP="00E17589">
      <w:pPr>
        <w:pStyle w:val="hinh11"/>
      </w:pPr>
      <w:r>
        <w:t>Giao diện khi người dùng nhập sai mật khẩu</w:t>
      </w:r>
    </w:p>
    <w:p w14:paraId="53421DC1" w14:textId="0F51759B" w:rsidR="00CD733F" w:rsidRDefault="00CD733F" w:rsidP="00CD733F">
      <w:pPr>
        <w:pStyle w:val="Nidung"/>
      </w:pPr>
      <w:r>
        <w:t>Khi người dùng nhập tài khoản (đã có trong CSDL) nhưng sai mật khẩu thì sẽ hiển thị thông báo đã sai mật khẩu cho người dùng biết.</w:t>
      </w:r>
    </w:p>
    <w:p w14:paraId="0A739616" w14:textId="77777777" w:rsidR="00CD733F" w:rsidRDefault="00CD733F" w:rsidP="00CD733F">
      <w:pPr>
        <w:pStyle w:val="Nidung"/>
      </w:pPr>
    </w:p>
    <w:p w14:paraId="40183993" w14:textId="24B4FDF8" w:rsidR="00CD733F" w:rsidRDefault="00CD733F" w:rsidP="00CD733F">
      <w:pPr>
        <w:pStyle w:val="Nidung"/>
        <w:ind w:firstLine="0"/>
      </w:pPr>
      <w:r w:rsidRPr="00CD733F">
        <w:lastRenderedPageBreak/>
        <w:drawing>
          <wp:inline distT="0" distB="0" distL="0" distR="0" wp14:anchorId="4E7FDCD3" wp14:editId="6759A161">
            <wp:extent cx="5760720" cy="2602230"/>
            <wp:effectExtent l="0" t="0" r="0" b="7620"/>
            <wp:docPr id="18786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32672" name=""/>
                    <pic:cNvPicPr/>
                  </pic:nvPicPr>
                  <pic:blipFill>
                    <a:blip r:embed="rId12"/>
                    <a:stretch>
                      <a:fillRect/>
                    </a:stretch>
                  </pic:blipFill>
                  <pic:spPr>
                    <a:xfrm>
                      <a:off x="0" y="0"/>
                      <a:ext cx="5760720" cy="2602230"/>
                    </a:xfrm>
                    <a:prstGeom prst="rect">
                      <a:avLst/>
                    </a:prstGeom>
                  </pic:spPr>
                </pic:pic>
              </a:graphicData>
            </a:graphic>
          </wp:inline>
        </w:drawing>
      </w:r>
    </w:p>
    <w:p w14:paraId="6D870817" w14:textId="6CB1B0BF" w:rsidR="00737940" w:rsidRDefault="00737940" w:rsidP="00E17589">
      <w:pPr>
        <w:pStyle w:val="hinh11"/>
      </w:pPr>
      <w:r>
        <w:t>Giao diện khi người dùng nhập sai tài khoản</w:t>
      </w:r>
    </w:p>
    <w:p w14:paraId="3FF7F383" w14:textId="09F49505" w:rsidR="00CD733F" w:rsidRDefault="00CD733F" w:rsidP="00CD733F">
      <w:pPr>
        <w:pStyle w:val="Nidung"/>
      </w:pPr>
      <w:r>
        <w:t>Đối với việc người dùng nhập tài khoản không có trong CSDL thì khi đăng nhập vẫn sẽ hiển thị thông báo “Đăng nhập thất bại cho người dùng”.</w:t>
      </w:r>
    </w:p>
    <w:p w14:paraId="25108737" w14:textId="6D2A2F01" w:rsidR="0021351C" w:rsidRDefault="0021351C" w:rsidP="0021351C">
      <w:pPr>
        <w:pStyle w:val="11"/>
      </w:pPr>
      <w:r>
        <w:t>giao diện dashboard</w:t>
      </w:r>
    </w:p>
    <w:p w14:paraId="7D3EE598" w14:textId="486FF005" w:rsidR="00CD733F" w:rsidRDefault="00C252E7" w:rsidP="00C252E7">
      <w:pPr>
        <w:pStyle w:val="Nidung"/>
        <w:ind w:firstLine="0"/>
      </w:pPr>
      <w:r>
        <w:rPr>
          <w:noProof/>
        </w:rPr>
        <w:drawing>
          <wp:inline distT="0" distB="0" distL="0" distR="0" wp14:anchorId="5912D429" wp14:editId="1CFF7E20">
            <wp:extent cx="5760720" cy="2826385"/>
            <wp:effectExtent l="0" t="0" r="0" b="0"/>
            <wp:docPr id="157557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826385"/>
                    </a:xfrm>
                    <a:prstGeom prst="rect">
                      <a:avLst/>
                    </a:prstGeom>
                    <a:noFill/>
                    <a:ln>
                      <a:noFill/>
                    </a:ln>
                  </pic:spPr>
                </pic:pic>
              </a:graphicData>
            </a:graphic>
          </wp:inline>
        </w:drawing>
      </w:r>
    </w:p>
    <w:p w14:paraId="646BE864" w14:textId="67820CE9" w:rsidR="00C252E7" w:rsidRDefault="00C252E7" w:rsidP="00C252E7">
      <w:pPr>
        <w:pStyle w:val="hinh11"/>
      </w:pPr>
      <w:r>
        <w:t>Giao diện dashboard</w:t>
      </w:r>
    </w:p>
    <w:p w14:paraId="50F5EAC9" w14:textId="2F89E865" w:rsidR="00C252E7" w:rsidRDefault="00C252E7" w:rsidP="00C252E7">
      <w:pPr>
        <w:pStyle w:val="Nidung"/>
      </w:pPr>
      <w:r>
        <w:t xml:space="preserve">Giao diện khi </w:t>
      </w:r>
      <w:r w:rsidR="00070586">
        <w:t>người dùng đăng nhập thành công thì được chuyển vào trang dashboard của trang web đồng thời hiển thị thông báo “Đăng nhập thành công”.</w:t>
      </w:r>
      <w:r w:rsidR="00D47D88">
        <w:t xml:space="preserve"> Ở đây hiển thị các thông tin mà người quản lý bán vé cần thiết trong quá trình sử dụng.</w:t>
      </w:r>
    </w:p>
    <w:p w14:paraId="49F8741E" w14:textId="372043F0" w:rsidR="0021351C" w:rsidRDefault="0021351C" w:rsidP="0021351C">
      <w:pPr>
        <w:pStyle w:val="11"/>
      </w:pPr>
      <w:r>
        <w:t xml:space="preserve">giao diện </w:t>
      </w:r>
      <w:r w:rsidR="00A85F11">
        <w:t>phòng</w:t>
      </w:r>
    </w:p>
    <w:p w14:paraId="73EE4B97" w14:textId="0B468B3F" w:rsidR="00C252E7" w:rsidRDefault="00C252E7" w:rsidP="00C252E7">
      <w:pPr>
        <w:pStyle w:val="111"/>
      </w:pPr>
      <w:r>
        <w:t>Giao diện trang chủ phòng</w:t>
      </w:r>
    </w:p>
    <w:p w14:paraId="3CCC6A2B" w14:textId="56C79380" w:rsidR="00CD733F" w:rsidRDefault="00CD733F" w:rsidP="00CD733F">
      <w:pPr>
        <w:pStyle w:val="Nidung"/>
        <w:ind w:firstLine="0"/>
      </w:pPr>
      <w:r w:rsidRPr="00CD733F">
        <w:lastRenderedPageBreak/>
        <w:drawing>
          <wp:inline distT="0" distB="0" distL="0" distR="0" wp14:anchorId="41726D51" wp14:editId="1F69DE13">
            <wp:extent cx="5760720" cy="2596515"/>
            <wp:effectExtent l="0" t="0" r="0" b="0"/>
            <wp:docPr id="17439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466" name=""/>
                    <pic:cNvPicPr/>
                  </pic:nvPicPr>
                  <pic:blipFill>
                    <a:blip r:embed="rId14"/>
                    <a:stretch>
                      <a:fillRect/>
                    </a:stretch>
                  </pic:blipFill>
                  <pic:spPr>
                    <a:xfrm>
                      <a:off x="0" y="0"/>
                      <a:ext cx="5760720" cy="2596515"/>
                    </a:xfrm>
                    <a:prstGeom prst="rect">
                      <a:avLst/>
                    </a:prstGeom>
                  </pic:spPr>
                </pic:pic>
              </a:graphicData>
            </a:graphic>
          </wp:inline>
        </w:drawing>
      </w:r>
    </w:p>
    <w:p w14:paraId="1851B2F0" w14:textId="1029E6BE" w:rsidR="00804F33" w:rsidRDefault="00CD733F" w:rsidP="00804F33">
      <w:pPr>
        <w:pStyle w:val="hinh11"/>
      </w:pPr>
      <w:r>
        <w:t>Giao diện trang hiển thị phòng</w:t>
      </w:r>
    </w:p>
    <w:p w14:paraId="28C70BEC" w14:textId="091F16F0" w:rsidR="00F07856" w:rsidRDefault="00F07856" w:rsidP="00F07856">
      <w:pPr>
        <w:pStyle w:val="Nidung"/>
      </w:pPr>
      <w:r>
        <w:t>Giao diện trang hiển thị phòng, tại đây người dùng có thể tùy chỉnh trạng thái của phòng dựa vào việc click vào nút “ON” hoặc “OFF” để chuyển trạng thái phòng</w:t>
      </w:r>
      <w:r w:rsidR="003D563F">
        <w:t>.</w:t>
      </w:r>
    </w:p>
    <w:p w14:paraId="4F0015CB" w14:textId="416EAD43" w:rsidR="00804F33" w:rsidRDefault="00804F33" w:rsidP="00804F33">
      <w:pPr>
        <w:pStyle w:val="111"/>
      </w:pPr>
      <w:r>
        <w:t>Giao diện thêm phòng</w:t>
      </w:r>
    </w:p>
    <w:p w14:paraId="68FDCE5E" w14:textId="0EC6FA40" w:rsidR="005D270E" w:rsidRDefault="005D270E" w:rsidP="005D270E">
      <w:pPr>
        <w:pStyle w:val="Nidung"/>
        <w:ind w:firstLine="0"/>
      </w:pPr>
      <w:r w:rsidRPr="005D270E">
        <w:drawing>
          <wp:inline distT="0" distB="0" distL="0" distR="0" wp14:anchorId="027B1BAE" wp14:editId="1BB378F2">
            <wp:extent cx="5760720" cy="2602230"/>
            <wp:effectExtent l="0" t="0" r="0" b="7620"/>
            <wp:docPr id="15059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71022" name=""/>
                    <pic:cNvPicPr/>
                  </pic:nvPicPr>
                  <pic:blipFill>
                    <a:blip r:embed="rId15"/>
                    <a:stretch>
                      <a:fillRect/>
                    </a:stretch>
                  </pic:blipFill>
                  <pic:spPr>
                    <a:xfrm>
                      <a:off x="0" y="0"/>
                      <a:ext cx="5760720" cy="2602230"/>
                    </a:xfrm>
                    <a:prstGeom prst="rect">
                      <a:avLst/>
                    </a:prstGeom>
                  </pic:spPr>
                </pic:pic>
              </a:graphicData>
            </a:graphic>
          </wp:inline>
        </w:drawing>
      </w:r>
    </w:p>
    <w:p w14:paraId="23B6B1C5" w14:textId="2D46A335" w:rsidR="005D270E" w:rsidRDefault="005D270E" w:rsidP="005D270E">
      <w:pPr>
        <w:pStyle w:val="hinh11"/>
      </w:pPr>
      <w:r>
        <w:t>Giao diện thêm phòng</w:t>
      </w:r>
    </w:p>
    <w:p w14:paraId="50D7EF1C" w14:textId="0D628780" w:rsidR="00B81B69" w:rsidRDefault="00B81B69" w:rsidP="00B81B69">
      <w:pPr>
        <w:pStyle w:val="Nidung"/>
      </w:pPr>
      <w:r>
        <w:t>Ở đây người dùng cần nhập thông tin tên phòng và trạng thái hoạt động</w:t>
      </w:r>
      <w:r w:rsidR="00FE75C1">
        <w:t>. Đối với trường hợp tên phòng đã tồn tại thì hiển thị ra thông báo. Ngược lại, khi không có tên phòng trùng thì hiển thị thông báo</w:t>
      </w:r>
      <w:r w:rsidR="00F07856">
        <w:t>.</w:t>
      </w:r>
      <w:r w:rsidR="00FE75C1">
        <w:t xml:space="preserve"> </w:t>
      </w:r>
    </w:p>
    <w:p w14:paraId="0FD191A0" w14:textId="35F20F0A" w:rsidR="00FE75C1" w:rsidRDefault="00FE75C1" w:rsidP="00FE75C1">
      <w:pPr>
        <w:pStyle w:val="Nidung"/>
        <w:ind w:firstLine="1843"/>
      </w:pPr>
      <w:r w:rsidRPr="00FE75C1">
        <w:lastRenderedPageBreak/>
        <w:drawing>
          <wp:inline distT="0" distB="0" distL="0" distR="0" wp14:anchorId="2237D338" wp14:editId="732BD26F">
            <wp:extent cx="3284220" cy="2173201"/>
            <wp:effectExtent l="0" t="0" r="0" b="0"/>
            <wp:docPr id="87508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86888" name=""/>
                    <pic:cNvPicPr/>
                  </pic:nvPicPr>
                  <pic:blipFill>
                    <a:blip r:embed="rId16"/>
                    <a:stretch>
                      <a:fillRect/>
                    </a:stretch>
                  </pic:blipFill>
                  <pic:spPr>
                    <a:xfrm>
                      <a:off x="0" y="0"/>
                      <a:ext cx="3290473" cy="2177338"/>
                    </a:xfrm>
                    <a:prstGeom prst="rect">
                      <a:avLst/>
                    </a:prstGeom>
                  </pic:spPr>
                </pic:pic>
              </a:graphicData>
            </a:graphic>
          </wp:inline>
        </w:drawing>
      </w:r>
    </w:p>
    <w:p w14:paraId="3A8979A9" w14:textId="5222ABAD" w:rsidR="00FE75C1" w:rsidRDefault="00FE75C1" w:rsidP="00FE75C1">
      <w:pPr>
        <w:pStyle w:val="hinh11"/>
      </w:pPr>
      <w:r>
        <w:t>Giao diện khi trùng tên phòng</w:t>
      </w:r>
    </w:p>
    <w:p w14:paraId="4DB95777" w14:textId="77777777" w:rsidR="00F527DF" w:rsidRDefault="00F527DF" w:rsidP="00F527DF">
      <w:pPr>
        <w:pStyle w:val="Nidung"/>
      </w:pPr>
    </w:p>
    <w:p w14:paraId="203879E2" w14:textId="74E5FCA5" w:rsidR="00F527DF" w:rsidRDefault="00F527DF" w:rsidP="00F527DF">
      <w:pPr>
        <w:pStyle w:val="Nidung"/>
        <w:ind w:firstLine="0"/>
      </w:pPr>
      <w:r w:rsidRPr="00F527DF">
        <w:drawing>
          <wp:inline distT="0" distB="0" distL="0" distR="0" wp14:anchorId="361A3057" wp14:editId="051CE35C">
            <wp:extent cx="5760720" cy="2602230"/>
            <wp:effectExtent l="0" t="0" r="0" b="7620"/>
            <wp:docPr id="49520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8946" name=""/>
                    <pic:cNvPicPr/>
                  </pic:nvPicPr>
                  <pic:blipFill>
                    <a:blip r:embed="rId17"/>
                    <a:stretch>
                      <a:fillRect/>
                    </a:stretch>
                  </pic:blipFill>
                  <pic:spPr>
                    <a:xfrm>
                      <a:off x="0" y="0"/>
                      <a:ext cx="5760720" cy="2602230"/>
                    </a:xfrm>
                    <a:prstGeom prst="rect">
                      <a:avLst/>
                    </a:prstGeom>
                  </pic:spPr>
                </pic:pic>
              </a:graphicData>
            </a:graphic>
          </wp:inline>
        </w:drawing>
      </w:r>
    </w:p>
    <w:p w14:paraId="505841A6" w14:textId="0D2977B6" w:rsidR="00F527DF" w:rsidRDefault="00F527DF" w:rsidP="00F527DF">
      <w:pPr>
        <w:pStyle w:val="hinh11"/>
      </w:pPr>
      <w:r>
        <w:t>Giao diện khi tạo mới phòng thành công</w:t>
      </w:r>
    </w:p>
    <w:p w14:paraId="6DEB0949" w14:textId="23F000AD" w:rsidR="006472F5" w:rsidRDefault="005922FF" w:rsidP="006472F5">
      <w:pPr>
        <w:pStyle w:val="111"/>
      </w:pPr>
      <w:r>
        <w:t xml:space="preserve">Giao diện </w:t>
      </w:r>
      <w:r w:rsidR="00257A90">
        <w:t>cập nhật</w:t>
      </w:r>
      <w:r>
        <w:t xml:space="preserve"> phòng</w:t>
      </w:r>
    </w:p>
    <w:p w14:paraId="0DAEA360" w14:textId="77777777" w:rsidR="006472F5" w:rsidRPr="006472F5" w:rsidRDefault="006472F5" w:rsidP="006472F5">
      <w:pPr>
        <w:pStyle w:val="Heading3"/>
      </w:pPr>
    </w:p>
    <w:p w14:paraId="57C5DA25" w14:textId="7DDA8A6B" w:rsidR="006472F5" w:rsidRDefault="006472F5" w:rsidP="006472F5">
      <w:pPr>
        <w:pStyle w:val="Nidung"/>
        <w:ind w:firstLine="0"/>
      </w:pPr>
      <w:r w:rsidRPr="006472F5">
        <w:drawing>
          <wp:inline distT="0" distB="0" distL="0" distR="0" wp14:anchorId="43FD247B" wp14:editId="77C2A132">
            <wp:extent cx="5760720" cy="2593340"/>
            <wp:effectExtent l="0" t="0" r="0" b="0"/>
            <wp:docPr id="32630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0820" name=""/>
                    <pic:cNvPicPr/>
                  </pic:nvPicPr>
                  <pic:blipFill>
                    <a:blip r:embed="rId18"/>
                    <a:stretch>
                      <a:fillRect/>
                    </a:stretch>
                  </pic:blipFill>
                  <pic:spPr>
                    <a:xfrm>
                      <a:off x="0" y="0"/>
                      <a:ext cx="5760720" cy="2593340"/>
                    </a:xfrm>
                    <a:prstGeom prst="rect">
                      <a:avLst/>
                    </a:prstGeom>
                  </pic:spPr>
                </pic:pic>
              </a:graphicData>
            </a:graphic>
          </wp:inline>
        </w:drawing>
      </w:r>
    </w:p>
    <w:p w14:paraId="7B8EA0F1" w14:textId="6D520B03" w:rsidR="006472F5" w:rsidRDefault="006472F5" w:rsidP="006472F5">
      <w:pPr>
        <w:pStyle w:val="hinh11"/>
      </w:pPr>
      <w:r>
        <w:t>Giao diện cập nhật phòng</w:t>
      </w:r>
    </w:p>
    <w:p w14:paraId="6DD28474" w14:textId="263C81B4" w:rsidR="003F0E05" w:rsidRDefault="00A35ED8" w:rsidP="003F0E05">
      <w:pPr>
        <w:pStyle w:val="Nidung"/>
      </w:pPr>
      <w:r>
        <w:t>Giao diện hiển thị khi người dùng click vào nút “Sửa” từ trang chủ hiển thị phòng của 1 phòng cụ thể. Nếu tên phòng trùng với các tên phòng có trong CSDL thì vẫn hiển thị thông báo lỗi và ngược lại, nếu thành công thì hiển thị thông báo thành công.</w:t>
      </w:r>
    </w:p>
    <w:p w14:paraId="01591F99" w14:textId="3B146B67" w:rsidR="00034C12" w:rsidRDefault="00034C12" w:rsidP="00034C12">
      <w:pPr>
        <w:pStyle w:val="Nidung"/>
        <w:ind w:firstLine="1985"/>
      </w:pPr>
      <w:r w:rsidRPr="00034C12">
        <w:drawing>
          <wp:inline distT="0" distB="0" distL="0" distR="0" wp14:anchorId="196928C9" wp14:editId="724E5CBE">
            <wp:extent cx="3896269" cy="1276528"/>
            <wp:effectExtent l="0" t="0" r="9525" b="0"/>
            <wp:docPr id="193370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05737" name=""/>
                    <pic:cNvPicPr/>
                  </pic:nvPicPr>
                  <pic:blipFill>
                    <a:blip r:embed="rId19"/>
                    <a:stretch>
                      <a:fillRect/>
                    </a:stretch>
                  </pic:blipFill>
                  <pic:spPr>
                    <a:xfrm>
                      <a:off x="0" y="0"/>
                      <a:ext cx="3896269" cy="1276528"/>
                    </a:xfrm>
                    <a:prstGeom prst="rect">
                      <a:avLst/>
                    </a:prstGeom>
                  </pic:spPr>
                </pic:pic>
              </a:graphicData>
            </a:graphic>
          </wp:inline>
        </w:drawing>
      </w:r>
    </w:p>
    <w:p w14:paraId="47A46FBA" w14:textId="1603387C" w:rsidR="00034C12" w:rsidRDefault="00034C12" w:rsidP="00034C12">
      <w:pPr>
        <w:pStyle w:val="hinh11"/>
      </w:pPr>
      <w:r>
        <w:t>Cập nhật phòng thành công</w:t>
      </w:r>
    </w:p>
    <w:p w14:paraId="262A99CC" w14:textId="2065AB03" w:rsidR="00F07856" w:rsidRDefault="00DB7BFF" w:rsidP="00F07856">
      <w:pPr>
        <w:pStyle w:val="111"/>
      </w:pPr>
      <w:r>
        <w:t>Giao diện khi xóa phòng</w:t>
      </w:r>
    </w:p>
    <w:p w14:paraId="7A0F35C5" w14:textId="46205975" w:rsidR="00DB7BFF" w:rsidRDefault="00DB7BFF" w:rsidP="00DB7BFF">
      <w:pPr>
        <w:pStyle w:val="Nidung"/>
        <w:ind w:firstLine="0"/>
      </w:pPr>
      <w:r w:rsidRPr="00DB7BFF">
        <w:lastRenderedPageBreak/>
        <w:drawing>
          <wp:inline distT="0" distB="0" distL="0" distR="0" wp14:anchorId="6214CA00" wp14:editId="4275652D">
            <wp:extent cx="5760720" cy="2653665"/>
            <wp:effectExtent l="0" t="0" r="0" b="0"/>
            <wp:docPr id="9052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60322" name=""/>
                    <pic:cNvPicPr/>
                  </pic:nvPicPr>
                  <pic:blipFill>
                    <a:blip r:embed="rId20"/>
                    <a:stretch>
                      <a:fillRect/>
                    </a:stretch>
                  </pic:blipFill>
                  <pic:spPr>
                    <a:xfrm>
                      <a:off x="0" y="0"/>
                      <a:ext cx="5760720" cy="2653665"/>
                    </a:xfrm>
                    <a:prstGeom prst="rect">
                      <a:avLst/>
                    </a:prstGeom>
                  </pic:spPr>
                </pic:pic>
              </a:graphicData>
            </a:graphic>
          </wp:inline>
        </w:drawing>
      </w:r>
    </w:p>
    <w:p w14:paraId="42D95C6C" w14:textId="3CF48383" w:rsidR="00DB7BFF" w:rsidRDefault="00DB7BFF" w:rsidP="00DB7BFF">
      <w:pPr>
        <w:pStyle w:val="hinh11"/>
      </w:pPr>
      <w:r>
        <w:t>Giao diện khi xóa phòng</w:t>
      </w:r>
    </w:p>
    <w:p w14:paraId="6A14E860" w14:textId="3F23AAA1" w:rsidR="00CA47D3" w:rsidRDefault="00DB7BFF" w:rsidP="00CA47D3">
      <w:pPr>
        <w:pStyle w:val="Nidung"/>
        <w:rPr>
          <w:noProof/>
          <w14:ligatures w14:val="standardContextual"/>
        </w:rPr>
      </w:pPr>
      <w:r>
        <w:t>Khi người dùng click vào nút “Xóa” của một phòng cụ thể thì tiến hành hiển thị dialog thông báo rằng “Bạn có muốn xóa không?”. Đối với trường hợp “Không” thì dialog biến mất, trường hợp “Có” thì hiển thị thông báo “Xóa phòng thành công”.</w:t>
      </w:r>
      <w:r w:rsidR="00CA47D3" w:rsidRPr="00CA47D3">
        <w:rPr>
          <w:noProof/>
          <w14:ligatures w14:val="standardContextual"/>
        </w:rPr>
        <w:t xml:space="preserve"> </w:t>
      </w:r>
    </w:p>
    <w:p w14:paraId="6417AC10" w14:textId="426CFC39" w:rsidR="00DB7BFF" w:rsidRDefault="00CA47D3" w:rsidP="00CA47D3">
      <w:pPr>
        <w:pStyle w:val="Nidung"/>
        <w:ind w:firstLine="1701"/>
      </w:pPr>
      <w:r w:rsidRPr="00CA47D3">
        <w:drawing>
          <wp:inline distT="0" distB="0" distL="0" distR="0" wp14:anchorId="5BEA1996" wp14:editId="1A6BF258">
            <wp:extent cx="3572374" cy="1295581"/>
            <wp:effectExtent l="0" t="0" r="9525" b="0"/>
            <wp:docPr id="19379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105" name=""/>
                    <pic:cNvPicPr/>
                  </pic:nvPicPr>
                  <pic:blipFill>
                    <a:blip r:embed="rId21"/>
                    <a:stretch>
                      <a:fillRect/>
                    </a:stretch>
                  </pic:blipFill>
                  <pic:spPr>
                    <a:xfrm>
                      <a:off x="0" y="0"/>
                      <a:ext cx="3572374" cy="1295581"/>
                    </a:xfrm>
                    <a:prstGeom prst="rect">
                      <a:avLst/>
                    </a:prstGeom>
                  </pic:spPr>
                </pic:pic>
              </a:graphicData>
            </a:graphic>
          </wp:inline>
        </w:drawing>
      </w:r>
    </w:p>
    <w:p w14:paraId="7B63E688" w14:textId="4607D317" w:rsidR="00CA47D3" w:rsidRPr="00DB7BFF" w:rsidRDefault="00CA47D3" w:rsidP="00CA47D3">
      <w:pPr>
        <w:pStyle w:val="hinh11"/>
      </w:pPr>
      <w:r>
        <w:t>Giao diện khi xóa phòng thành công</w:t>
      </w:r>
    </w:p>
    <w:p w14:paraId="4F67FF90" w14:textId="533B64CB" w:rsidR="00A85F11" w:rsidRDefault="00A85F11" w:rsidP="0021351C">
      <w:pPr>
        <w:pStyle w:val="11"/>
      </w:pPr>
      <w:r>
        <w:t>giao diện ghế</w:t>
      </w:r>
    </w:p>
    <w:p w14:paraId="7FEFEEEC" w14:textId="6D89530A" w:rsidR="008C217B" w:rsidRDefault="008C217B" w:rsidP="008C217B">
      <w:pPr>
        <w:pStyle w:val="111"/>
      </w:pPr>
      <w:r>
        <w:t xml:space="preserve">Giao diện trang chủ </w:t>
      </w:r>
      <w:r>
        <w:t>ghế</w:t>
      </w:r>
    </w:p>
    <w:p w14:paraId="32ADCF84" w14:textId="54303B53" w:rsidR="008C217B" w:rsidRDefault="00044CCC" w:rsidP="008C217B">
      <w:pPr>
        <w:pStyle w:val="Nidung"/>
        <w:ind w:firstLine="0"/>
      </w:pPr>
      <w:r w:rsidRPr="00044CCC">
        <w:lastRenderedPageBreak/>
        <w:drawing>
          <wp:inline distT="0" distB="0" distL="0" distR="0" wp14:anchorId="5960B1B9" wp14:editId="6FA6663A">
            <wp:extent cx="5760720" cy="2593340"/>
            <wp:effectExtent l="0" t="0" r="0" b="0"/>
            <wp:docPr id="109199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8790" name=""/>
                    <pic:cNvPicPr/>
                  </pic:nvPicPr>
                  <pic:blipFill>
                    <a:blip r:embed="rId22"/>
                    <a:stretch>
                      <a:fillRect/>
                    </a:stretch>
                  </pic:blipFill>
                  <pic:spPr>
                    <a:xfrm>
                      <a:off x="0" y="0"/>
                      <a:ext cx="5760720" cy="2593340"/>
                    </a:xfrm>
                    <a:prstGeom prst="rect">
                      <a:avLst/>
                    </a:prstGeom>
                  </pic:spPr>
                </pic:pic>
              </a:graphicData>
            </a:graphic>
          </wp:inline>
        </w:drawing>
      </w:r>
    </w:p>
    <w:p w14:paraId="50FED77D" w14:textId="03A551DF" w:rsidR="008C217B" w:rsidRDefault="008C217B" w:rsidP="008C217B">
      <w:pPr>
        <w:pStyle w:val="hinh11"/>
      </w:pPr>
      <w:r>
        <w:t xml:space="preserve">Giao diện trang hiển thị </w:t>
      </w:r>
      <w:r w:rsidR="00044CCC">
        <w:t>ghế</w:t>
      </w:r>
    </w:p>
    <w:p w14:paraId="5B9DBCC3" w14:textId="0C91F2A5" w:rsidR="008C217B" w:rsidRDefault="008C217B" w:rsidP="008C217B">
      <w:pPr>
        <w:pStyle w:val="Nidung"/>
      </w:pPr>
      <w:r>
        <w:t xml:space="preserve">Giao diện trang hiển thị </w:t>
      </w:r>
      <w:r w:rsidR="003B79FF">
        <w:t>ghế</w:t>
      </w:r>
      <w:r>
        <w:t xml:space="preserve">, tại đây người dùng có thể tùy chỉnh trạng thái của phòng dựa vào việc click vào nút “ON” hoặc “OFF” để chuyển trạng thái </w:t>
      </w:r>
      <w:r w:rsidR="003B79FF">
        <w:t>ghế</w:t>
      </w:r>
      <w:r>
        <w:t>.</w:t>
      </w:r>
    </w:p>
    <w:p w14:paraId="4D5F6353" w14:textId="5E26D9B2" w:rsidR="008C217B" w:rsidRDefault="008C217B" w:rsidP="008C217B">
      <w:pPr>
        <w:pStyle w:val="111"/>
      </w:pPr>
      <w:r>
        <w:t>Giao diện thêm</w:t>
      </w:r>
      <w:r w:rsidR="00C115B1">
        <w:t xml:space="preserve"> ghế</w:t>
      </w:r>
    </w:p>
    <w:p w14:paraId="5F7242DD" w14:textId="3DB8D55A" w:rsidR="008C217B" w:rsidRDefault="00C115B1" w:rsidP="008C217B">
      <w:pPr>
        <w:pStyle w:val="Nidung"/>
        <w:ind w:firstLine="0"/>
      </w:pPr>
      <w:r w:rsidRPr="00C115B1">
        <w:drawing>
          <wp:inline distT="0" distB="0" distL="0" distR="0" wp14:anchorId="76DDB236" wp14:editId="32753CAF">
            <wp:extent cx="5760720" cy="3138170"/>
            <wp:effectExtent l="0" t="0" r="0" b="5080"/>
            <wp:docPr id="100203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3736" name=""/>
                    <pic:cNvPicPr/>
                  </pic:nvPicPr>
                  <pic:blipFill>
                    <a:blip r:embed="rId23"/>
                    <a:stretch>
                      <a:fillRect/>
                    </a:stretch>
                  </pic:blipFill>
                  <pic:spPr>
                    <a:xfrm>
                      <a:off x="0" y="0"/>
                      <a:ext cx="5760720" cy="3138170"/>
                    </a:xfrm>
                    <a:prstGeom prst="rect">
                      <a:avLst/>
                    </a:prstGeom>
                  </pic:spPr>
                </pic:pic>
              </a:graphicData>
            </a:graphic>
          </wp:inline>
        </w:drawing>
      </w:r>
    </w:p>
    <w:p w14:paraId="3D7BFEB6" w14:textId="721FF7F9" w:rsidR="008C217B" w:rsidRDefault="008C217B" w:rsidP="008C217B">
      <w:pPr>
        <w:pStyle w:val="hinh11"/>
      </w:pPr>
      <w:r>
        <w:t xml:space="preserve">Giao diện thêm </w:t>
      </w:r>
      <w:r w:rsidR="00C115B1">
        <w:t>ghế</w:t>
      </w:r>
    </w:p>
    <w:p w14:paraId="5E7D30D0" w14:textId="6BC6BAA5" w:rsidR="008C217B" w:rsidRDefault="008C217B" w:rsidP="00852FC6">
      <w:pPr>
        <w:pStyle w:val="Nidung"/>
      </w:pPr>
      <w:r>
        <w:t xml:space="preserve">Ở đây người dùng cần nhập thông tin tên </w:t>
      </w:r>
      <w:r w:rsidR="00C115B1">
        <w:t>ghế, loại ghế, số lượng</w:t>
      </w:r>
      <w:r>
        <w:t xml:space="preserve"> và trạng thái hoạt động. </w:t>
      </w:r>
      <w:r w:rsidR="00C115B1">
        <w:t>Khi tạo thành công thì hiển thị thông báo tạo thành công.</w:t>
      </w:r>
    </w:p>
    <w:p w14:paraId="03C684EA" w14:textId="3A2E6489" w:rsidR="008C217B" w:rsidRDefault="00852FC6" w:rsidP="00852FC6">
      <w:pPr>
        <w:pStyle w:val="Nidung"/>
        <w:ind w:firstLine="1276"/>
      </w:pPr>
      <w:r w:rsidRPr="00852FC6">
        <w:lastRenderedPageBreak/>
        <w:drawing>
          <wp:inline distT="0" distB="0" distL="0" distR="0" wp14:anchorId="20D3B17D" wp14:editId="744CDA74">
            <wp:extent cx="3772426" cy="1286054"/>
            <wp:effectExtent l="0" t="0" r="0" b="9525"/>
            <wp:docPr id="59439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1098" name=""/>
                    <pic:cNvPicPr/>
                  </pic:nvPicPr>
                  <pic:blipFill>
                    <a:blip r:embed="rId24"/>
                    <a:stretch>
                      <a:fillRect/>
                    </a:stretch>
                  </pic:blipFill>
                  <pic:spPr>
                    <a:xfrm>
                      <a:off x="0" y="0"/>
                      <a:ext cx="3772426" cy="1286054"/>
                    </a:xfrm>
                    <a:prstGeom prst="rect">
                      <a:avLst/>
                    </a:prstGeom>
                  </pic:spPr>
                </pic:pic>
              </a:graphicData>
            </a:graphic>
          </wp:inline>
        </w:drawing>
      </w:r>
    </w:p>
    <w:p w14:paraId="71E5C751" w14:textId="7AEF3339" w:rsidR="008C217B" w:rsidRDefault="008C217B" w:rsidP="008C217B">
      <w:pPr>
        <w:pStyle w:val="hinh11"/>
      </w:pPr>
      <w:r>
        <w:t xml:space="preserve">Giao diện khi tạo mới </w:t>
      </w:r>
      <w:r w:rsidR="00852FC6">
        <w:t>ghế</w:t>
      </w:r>
      <w:r>
        <w:t xml:space="preserve"> thành công</w:t>
      </w:r>
    </w:p>
    <w:p w14:paraId="375FD896" w14:textId="3F3ACF14" w:rsidR="008C217B" w:rsidRPr="006472F5" w:rsidRDefault="008C217B" w:rsidP="00E9053F">
      <w:pPr>
        <w:pStyle w:val="111"/>
      </w:pPr>
      <w:r>
        <w:t xml:space="preserve">Giao diện </w:t>
      </w:r>
      <w:r w:rsidR="00E9053F">
        <w:t>cập nhật</w:t>
      </w:r>
      <w:r>
        <w:t xml:space="preserve"> </w:t>
      </w:r>
      <w:r w:rsidR="00896BDE">
        <w:t>ghế</w:t>
      </w:r>
    </w:p>
    <w:p w14:paraId="7304BE2B" w14:textId="0EE43A9F" w:rsidR="008C217B" w:rsidRDefault="00E9053F" w:rsidP="008C217B">
      <w:pPr>
        <w:pStyle w:val="Nidung"/>
        <w:ind w:firstLine="0"/>
      </w:pPr>
      <w:r w:rsidRPr="00E9053F">
        <w:drawing>
          <wp:inline distT="0" distB="0" distL="0" distR="0" wp14:anchorId="64A99963" wp14:editId="502FE41B">
            <wp:extent cx="5760720" cy="3143250"/>
            <wp:effectExtent l="0" t="0" r="0" b="0"/>
            <wp:docPr id="142714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1622" name=""/>
                    <pic:cNvPicPr/>
                  </pic:nvPicPr>
                  <pic:blipFill>
                    <a:blip r:embed="rId25"/>
                    <a:stretch>
                      <a:fillRect/>
                    </a:stretch>
                  </pic:blipFill>
                  <pic:spPr>
                    <a:xfrm>
                      <a:off x="0" y="0"/>
                      <a:ext cx="5760720" cy="3143250"/>
                    </a:xfrm>
                    <a:prstGeom prst="rect">
                      <a:avLst/>
                    </a:prstGeom>
                  </pic:spPr>
                </pic:pic>
              </a:graphicData>
            </a:graphic>
          </wp:inline>
        </w:drawing>
      </w:r>
    </w:p>
    <w:p w14:paraId="180062FF" w14:textId="77777777" w:rsidR="008C217B" w:rsidRDefault="008C217B" w:rsidP="008C217B">
      <w:pPr>
        <w:pStyle w:val="hinh11"/>
      </w:pPr>
      <w:r>
        <w:t>Giao diện cập nhật phòng</w:t>
      </w:r>
    </w:p>
    <w:p w14:paraId="61E28F5A" w14:textId="77777777" w:rsidR="008C217B" w:rsidRDefault="008C217B" w:rsidP="008C217B">
      <w:pPr>
        <w:pStyle w:val="Nidung"/>
      </w:pPr>
      <w:r>
        <w:t>Giao diện hiển thị khi người dùng click vào nút “Sửa” từ trang chủ hiển thị phòng của 1 phòng cụ thể. Nếu tên phòng trùng với các tên phòng có trong CSDL thì vẫn hiển thị thông báo lỗi và ngược lại, nếu thành công thì hiển thị thông báo thành công.</w:t>
      </w:r>
    </w:p>
    <w:p w14:paraId="4BA24ACF" w14:textId="77777777" w:rsidR="008C217B" w:rsidRDefault="008C217B" w:rsidP="008C217B">
      <w:pPr>
        <w:pStyle w:val="Nidung"/>
        <w:ind w:firstLine="1985"/>
      </w:pPr>
      <w:r w:rsidRPr="00034C12">
        <w:drawing>
          <wp:inline distT="0" distB="0" distL="0" distR="0" wp14:anchorId="78700A32" wp14:editId="7D441F2A">
            <wp:extent cx="3896269" cy="1276528"/>
            <wp:effectExtent l="0" t="0" r="9525" b="0"/>
            <wp:docPr id="69622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05737" name=""/>
                    <pic:cNvPicPr/>
                  </pic:nvPicPr>
                  <pic:blipFill>
                    <a:blip r:embed="rId19"/>
                    <a:stretch>
                      <a:fillRect/>
                    </a:stretch>
                  </pic:blipFill>
                  <pic:spPr>
                    <a:xfrm>
                      <a:off x="0" y="0"/>
                      <a:ext cx="3896269" cy="1276528"/>
                    </a:xfrm>
                    <a:prstGeom prst="rect">
                      <a:avLst/>
                    </a:prstGeom>
                  </pic:spPr>
                </pic:pic>
              </a:graphicData>
            </a:graphic>
          </wp:inline>
        </w:drawing>
      </w:r>
    </w:p>
    <w:p w14:paraId="2C1CBC3F" w14:textId="77777777" w:rsidR="008C217B" w:rsidRDefault="008C217B" w:rsidP="008C217B">
      <w:pPr>
        <w:pStyle w:val="hinh11"/>
      </w:pPr>
      <w:r>
        <w:t>Cập nhật phòng thành công</w:t>
      </w:r>
    </w:p>
    <w:p w14:paraId="656E7694" w14:textId="77777777" w:rsidR="008C217B" w:rsidRDefault="008C217B" w:rsidP="008C217B">
      <w:pPr>
        <w:pStyle w:val="111"/>
      </w:pPr>
      <w:r>
        <w:t>Giao diện khi xóa phòng</w:t>
      </w:r>
    </w:p>
    <w:p w14:paraId="59C806B9" w14:textId="77777777" w:rsidR="008C217B" w:rsidRDefault="008C217B" w:rsidP="008C217B">
      <w:pPr>
        <w:pStyle w:val="Nidung"/>
        <w:ind w:firstLine="0"/>
      </w:pPr>
      <w:r w:rsidRPr="00DB7BFF">
        <w:lastRenderedPageBreak/>
        <w:drawing>
          <wp:inline distT="0" distB="0" distL="0" distR="0" wp14:anchorId="396C89F7" wp14:editId="13F59E60">
            <wp:extent cx="5760720" cy="2653665"/>
            <wp:effectExtent l="0" t="0" r="0" b="0"/>
            <wp:docPr id="622302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60322" name=""/>
                    <pic:cNvPicPr/>
                  </pic:nvPicPr>
                  <pic:blipFill>
                    <a:blip r:embed="rId20"/>
                    <a:stretch>
                      <a:fillRect/>
                    </a:stretch>
                  </pic:blipFill>
                  <pic:spPr>
                    <a:xfrm>
                      <a:off x="0" y="0"/>
                      <a:ext cx="5760720" cy="2653665"/>
                    </a:xfrm>
                    <a:prstGeom prst="rect">
                      <a:avLst/>
                    </a:prstGeom>
                  </pic:spPr>
                </pic:pic>
              </a:graphicData>
            </a:graphic>
          </wp:inline>
        </w:drawing>
      </w:r>
    </w:p>
    <w:p w14:paraId="69B6C3D1" w14:textId="77777777" w:rsidR="008C217B" w:rsidRDefault="008C217B" w:rsidP="008C217B">
      <w:pPr>
        <w:pStyle w:val="hinh11"/>
      </w:pPr>
      <w:r>
        <w:t>Giao diện khi xóa phòng</w:t>
      </w:r>
    </w:p>
    <w:p w14:paraId="23831640" w14:textId="77777777" w:rsidR="008C217B" w:rsidRDefault="008C217B" w:rsidP="008C217B">
      <w:pPr>
        <w:pStyle w:val="Nidung"/>
        <w:rPr>
          <w:noProof/>
          <w14:ligatures w14:val="standardContextual"/>
        </w:rPr>
      </w:pPr>
      <w:r>
        <w:t>Khi người dùng click vào nút “Xóa” của một phòng cụ thể thì tiến hành hiển thị dialog thông báo rằng “Bạn có muốn xóa không?”. Đối với trường hợp “Không” thì dialog biến mất, trường hợp “Có” thì hiển thị thông báo “Xóa phòng thành công”.</w:t>
      </w:r>
      <w:r w:rsidRPr="00CA47D3">
        <w:rPr>
          <w:noProof/>
          <w14:ligatures w14:val="standardContextual"/>
        </w:rPr>
        <w:t xml:space="preserve"> </w:t>
      </w:r>
    </w:p>
    <w:p w14:paraId="76F9493F" w14:textId="77777777" w:rsidR="008C217B" w:rsidRDefault="008C217B" w:rsidP="008C217B">
      <w:pPr>
        <w:pStyle w:val="Nidung"/>
        <w:ind w:firstLine="1701"/>
      </w:pPr>
      <w:r w:rsidRPr="00CA47D3">
        <w:drawing>
          <wp:inline distT="0" distB="0" distL="0" distR="0" wp14:anchorId="50C993F4" wp14:editId="603DD1A1">
            <wp:extent cx="3572374" cy="1295581"/>
            <wp:effectExtent l="0" t="0" r="9525" b="0"/>
            <wp:docPr id="50121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105" name=""/>
                    <pic:cNvPicPr/>
                  </pic:nvPicPr>
                  <pic:blipFill>
                    <a:blip r:embed="rId21"/>
                    <a:stretch>
                      <a:fillRect/>
                    </a:stretch>
                  </pic:blipFill>
                  <pic:spPr>
                    <a:xfrm>
                      <a:off x="0" y="0"/>
                      <a:ext cx="3572374" cy="1295581"/>
                    </a:xfrm>
                    <a:prstGeom prst="rect">
                      <a:avLst/>
                    </a:prstGeom>
                  </pic:spPr>
                </pic:pic>
              </a:graphicData>
            </a:graphic>
          </wp:inline>
        </w:drawing>
      </w:r>
    </w:p>
    <w:p w14:paraId="547BF856" w14:textId="77777777" w:rsidR="008C217B" w:rsidRPr="00DB7BFF" w:rsidRDefault="008C217B" w:rsidP="008C217B">
      <w:pPr>
        <w:pStyle w:val="hinh11"/>
      </w:pPr>
      <w:r>
        <w:t>Giao diện khi xóa phòng thành công</w:t>
      </w:r>
    </w:p>
    <w:p w14:paraId="5EB5E413" w14:textId="77777777" w:rsidR="00034C12" w:rsidRDefault="00034C12" w:rsidP="00034C12">
      <w:pPr>
        <w:pStyle w:val="Nidung"/>
      </w:pPr>
    </w:p>
    <w:p w14:paraId="4B407071" w14:textId="47342CF5" w:rsidR="00A85F11" w:rsidRDefault="00A85F11" w:rsidP="0021351C">
      <w:pPr>
        <w:pStyle w:val="11"/>
      </w:pPr>
      <w:r>
        <w:t>giao diện loại phim</w:t>
      </w:r>
    </w:p>
    <w:p w14:paraId="385D5553" w14:textId="04FB1AEA" w:rsidR="00A85F11" w:rsidRDefault="00A85F11" w:rsidP="0021351C">
      <w:pPr>
        <w:pStyle w:val="11"/>
      </w:pPr>
      <w:r>
        <w:t>giao diện phim</w:t>
      </w:r>
    </w:p>
    <w:p w14:paraId="737721D9" w14:textId="6D45E1A7" w:rsidR="00A85F11" w:rsidRDefault="00A85F11" w:rsidP="0021351C">
      <w:pPr>
        <w:pStyle w:val="11"/>
      </w:pPr>
      <w:r>
        <w:t>giao diện suất chiếu</w:t>
      </w:r>
    </w:p>
    <w:p w14:paraId="5DD77F73" w14:textId="5EFF547B" w:rsidR="00A85F11" w:rsidRDefault="00A85F11" w:rsidP="0021351C">
      <w:pPr>
        <w:pStyle w:val="11"/>
      </w:pPr>
      <w:r>
        <w:t xml:space="preserve">giao diện chủ đề </w:t>
      </w:r>
    </w:p>
    <w:p w14:paraId="5EC7958C" w14:textId="2B59490E" w:rsidR="00A85F11" w:rsidRDefault="00A85F11" w:rsidP="0021351C">
      <w:pPr>
        <w:pStyle w:val="11"/>
      </w:pPr>
      <w:r>
        <w:t>giao diện bài viết</w:t>
      </w:r>
    </w:p>
    <w:p w14:paraId="124A539E" w14:textId="1B16D44C" w:rsidR="00A85F11" w:rsidRDefault="00A85F11" w:rsidP="0021351C">
      <w:pPr>
        <w:pStyle w:val="11"/>
      </w:pPr>
      <w:r>
        <w:t>giao diện slider</w:t>
      </w:r>
    </w:p>
    <w:p w14:paraId="52E9FE4F" w14:textId="4E85F4BF" w:rsidR="00A85F11" w:rsidRDefault="00A85F11" w:rsidP="0021351C">
      <w:pPr>
        <w:pStyle w:val="11"/>
      </w:pPr>
      <w:r>
        <w:t>giao diện menu</w:t>
      </w:r>
    </w:p>
    <w:p w14:paraId="3916CF9F" w14:textId="2F6038DD" w:rsidR="00A85F11" w:rsidRDefault="00A85F11" w:rsidP="0021351C">
      <w:pPr>
        <w:pStyle w:val="11"/>
      </w:pPr>
      <w:r>
        <w:t>giao diện tham số</w:t>
      </w:r>
    </w:p>
    <w:p w14:paraId="4D0380A4" w14:textId="03445AA3" w:rsidR="00A85F11" w:rsidRDefault="00A85F11" w:rsidP="0021351C">
      <w:pPr>
        <w:pStyle w:val="11"/>
      </w:pPr>
      <w:r>
        <w:t>giao diện người dùng</w:t>
      </w:r>
    </w:p>
    <w:p w14:paraId="252D9CBF" w14:textId="06FE3959" w:rsidR="00A85F11" w:rsidRDefault="00A85F11" w:rsidP="0021351C">
      <w:pPr>
        <w:pStyle w:val="11"/>
      </w:pPr>
      <w:r>
        <w:t>giao diện tài khoản</w:t>
      </w:r>
    </w:p>
    <w:p w14:paraId="072DCB49" w14:textId="77777777" w:rsidR="00A85F11" w:rsidRDefault="00A85F11" w:rsidP="00A85F11">
      <w:pPr>
        <w:pStyle w:val="11"/>
        <w:numPr>
          <w:ilvl w:val="0"/>
          <w:numId w:val="0"/>
        </w:numPr>
      </w:pPr>
    </w:p>
    <w:p w14:paraId="6708B7BE" w14:textId="1174EA44" w:rsidR="000030B3" w:rsidRPr="001D2DEC" w:rsidRDefault="000030B3" w:rsidP="001D2DEC">
      <w:pPr>
        <w:ind w:firstLine="0"/>
        <w:rPr>
          <w:rFonts w:ascii="Times New Roman" w:hAnsi="Times New Roman"/>
          <w:sz w:val="26"/>
        </w:rPr>
      </w:pPr>
    </w:p>
    <w:sectPr w:rsidR="000030B3" w:rsidRPr="001D2DEC" w:rsidSect="00FD6491">
      <w:footerReference w:type="default" r:id="rId26"/>
      <w:footerReference w:type="first" r:id="rId27"/>
      <w:pgSz w:w="11907" w:h="16840" w:code="9"/>
      <w:pgMar w:top="1134" w:right="1134" w:bottom="1134" w:left="1701"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8DD11B" w14:textId="77777777" w:rsidR="00457A7B" w:rsidRDefault="00457A7B" w:rsidP="00D75B5D">
      <w:pPr>
        <w:spacing w:after="0" w:line="240" w:lineRule="auto"/>
      </w:pPr>
      <w:r>
        <w:separator/>
      </w:r>
    </w:p>
  </w:endnote>
  <w:endnote w:type="continuationSeparator" w:id="0">
    <w:p w14:paraId="57443D28" w14:textId="77777777" w:rsidR="00457A7B" w:rsidRDefault="00457A7B" w:rsidP="00D75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9530845"/>
      <w:docPartObj>
        <w:docPartGallery w:val="Page Numbers (Bottom of Page)"/>
        <w:docPartUnique/>
      </w:docPartObj>
    </w:sdtPr>
    <w:sdtEndPr>
      <w:rPr>
        <w:noProof/>
      </w:rPr>
    </w:sdtEndPr>
    <w:sdtContent>
      <w:p w14:paraId="5C6DF673" w14:textId="77777777" w:rsidR="00EB1A31" w:rsidRDefault="00EB1A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9486F4" w14:textId="77777777" w:rsidR="00D75B5D" w:rsidRDefault="00D75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7B1B9" w14:textId="77777777" w:rsidR="00F75CC5" w:rsidRPr="00482B8F" w:rsidRDefault="00F75CC5" w:rsidP="00482B8F">
    <w:pPr>
      <w:pStyle w:val="Footer"/>
      <w:jc w:val="center"/>
      <w:rPr>
        <w:rFonts w:ascii="Times New Roman" w:hAnsi="Times New Roman" w:cs="Times New Roman"/>
        <w:sz w:val="24"/>
        <w:szCs w:val="24"/>
      </w:rPr>
    </w:pPr>
  </w:p>
  <w:p w14:paraId="5E89CD76" w14:textId="77777777" w:rsidR="00D75B5D" w:rsidRDefault="00D75B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5B4CD2" w14:textId="77777777" w:rsidR="00457A7B" w:rsidRDefault="00457A7B" w:rsidP="00D75B5D">
      <w:pPr>
        <w:spacing w:after="0" w:line="240" w:lineRule="auto"/>
      </w:pPr>
      <w:r>
        <w:separator/>
      </w:r>
    </w:p>
  </w:footnote>
  <w:footnote w:type="continuationSeparator" w:id="0">
    <w:p w14:paraId="10BDC9B3" w14:textId="77777777" w:rsidR="00457A7B" w:rsidRDefault="00457A7B" w:rsidP="00D75B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47499"/>
    <w:multiLevelType w:val="hybridMultilevel"/>
    <w:tmpl w:val="42E01430"/>
    <w:lvl w:ilvl="0" w:tplc="43FCABE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5362F"/>
    <w:multiLevelType w:val="multilevel"/>
    <w:tmpl w:val="AC885254"/>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8E59F8"/>
    <w:multiLevelType w:val="hybridMultilevel"/>
    <w:tmpl w:val="7FB0E3A8"/>
    <w:lvl w:ilvl="0" w:tplc="857ED17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2198A"/>
    <w:multiLevelType w:val="hybridMultilevel"/>
    <w:tmpl w:val="83CEFCBC"/>
    <w:lvl w:ilvl="0" w:tplc="6D1E890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C30578"/>
    <w:multiLevelType w:val="hybridMultilevel"/>
    <w:tmpl w:val="A23EA428"/>
    <w:lvl w:ilvl="0" w:tplc="081C56A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60D51"/>
    <w:multiLevelType w:val="multilevel"/>
    <w:tmpl w:val="FC6430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99082B"/>
    <w:multiLevelType w:val="multilevel"/>
    <w:tmpl w:val="1BFAABA6"/>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7A7105D"/>
    <w:multiLevelType w:val="hybridMultilevel"/>
    <w:tmpl w:val="1DC440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FF54CE"/>
    <w:multiLevelType w:val="hybridMultilevel"/>
    <w:tmpl w:val="94924598"/>
    <w:lvl w:ilvl="0" w:tplc="05A2644E">
      <w:numFmt w:val="bullet"/>
      <w:lvlText w:val=""/>
      <w:lvlJc w:val="left"/>
      <w:pPr>
        <w:ind w:left="927" w:hanging="360"/>
      </w:pPr>
      <w:rPr>
        <w:rFonts w:ascii="Wingdings" w:eastAsiaTheme="minorHAnsi" w:hAnsi="Wingdings"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18BB65BC"/>
    <w:multiLevelType w:val="hybridMultilevel"/>
    <w:tmpl w:val="952AFC5C"/>
    <w:lvl w:ilvl="0" w:tplc="BDE2291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C7B5D"/>
    <w:multiLevelType w:val="hybridMultilevel"/>
    <w:tmpl w:val="C07CFBAC"/>
    <w:lvl w:ilvl="0" w:tplc="2702BA7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C20A0D"/>
    <w:multiLevelType w:val="hybridMultilevel"/>
    <w:tmpl w:val="8954F1E0"/>
    <w:lvl w:ilvl="0" w:tplc="53F2EF44">
      <w:start w:val="5"/>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03E1173"/>
    <w:multiLevelType w:val="hybridMultilevel"/>
    <w:tmpl w:val="2544EE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690576"/>
    <w:multiLevelType w:val="hybridMultilevel"/>
    <w:tmpl w:val="E8ACCE18"/>
    <w:lvl w:ilvl="0" w:tplc="D67E611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AF6D3B"/>
    <w:multiLevelType w:val="hybridMultilevel"/>
    <w:tmpl w:val="DE46B3F6"/>
    <w:lvl w:ilvl="0" w:tplc="AEC8C26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5A4611"/>
    <w:multiLevelType w:val="multilevel"/>
    <w:tmpl w:val="983CD51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D38736C"/>
    <w:multiLevelType w:val="hybridMultilevel"/>
    <w:tmpl w:val="2B18ACDA"/>
    <w:lvl w:ilvl="0" w:tplc="5DA048EE">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2D671019"/>
    <w:multiLevelType w:val="multilevel"/>
    <w:tmpl w:val="43DCD73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1926A32"/>
    <w:multiLevelType w:val="hybridMultilevel"/>
    <w:tmpl w:val="20D27932"/>
    <w:lvl w:ilvl="0" w:tplc="2702BA7A">
      <w:start w:val="1"/>
      <w:numFmt w:val="upperRoman"/>
      <w:lvlText w:val="%1."/>
      <w:lvlJc w:val="left"/>
      <w:pPr>
        <w:ind w:left="1701" w:hanging="1134"/>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26C171F"/>
    <w:multiLevelType w:val="hybridMultilevel"/>
    <w:tmpl w:val="2A00C32A"/>
    <w:lvl w:ilvl="0" w:tplc="9F168A0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0C230B"/>
    <w:multiLevelType w:val="hybridMultilevel"/>
    <w:tmpl w:val="32F44C38"/>
    <w:lvl w:ilvl="0" w:tplc="2D625E04">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1" w15:restartNumberingAfterBreak="0">
    <w:nsid w:val="349462B0"/>
    <w:multiLevelType w:val="hybridMultilevel"/>
    <w:tmpl w:val="CC1CCC70"/>
    <w:lvl w:ilvl="0" w:tplc="039AA21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6EF2806"/>
    <w:multiLevelType w:val="multilevel"/>
    <w:tmpl w:val="F50C556E"/>
    <w:lvl w:ilvl="0">
      <w:start w:val="1"/>
      <w:numFmt w:val="decimal"/>
      <w:pStyle w:val="chng1"/>
      <w:suff w:val="space"/>
      <w:lvlText w:val="Chương %1. "/>
      <w:lvlJc w:val="left"/>
      <w:pPr>
        <w:ind w:left="2835" w:firstLine="0"/>
      </w:pPr>
      <w:rPr>
        <w:rFonts w:hint="default"/>
      </w:rPr>
    </w:lvl>
    <w:lvl w:ilvl="1">
      <w:start w:val="1"/>
      <w:numFmt w:val="decimal"/>
      <w:pStyle w:val="11"/>
      <w:suff w:val="space"/>
      <w:lvlText w:val="%1.%2"/>
      <w:lvlJc w:val="left"/>
      <w:pPr>
        <w:ind w:left="0" w:firstLine="0"/>
      </w:pPr>
      <w:rPr>
        <w:rFonts w:hint="default"/>
      </w:rPr>
    </w:lvl>
    <w:lvl w:ilvl="2">
      <w:start w:val="1"/>
      <w:numFmt w:val="decimal"/>
      <w:pStyle w:val="111"/>
      <w:suff w:val="space"/>
      <w:lvlText w:val="%1.%2.%3"/>
      <w:lvlJc w:val="left"/>
      <w:pPr>
        <w:ind w:left="425" w:firstLine="0"/>
      </w:pPr>
      <w:rPr>
        <w:rFonts w:hint="default"/>
      </w:rPr>
    </w:lvl>
    <w:lvl w:ilvl="3">
      <w:start w:val="1"/>
      <w:numFmt w:val="decimal"/>
      <w:pStyle w:val="1111"/>
      <w:suff w:val="space"/>
      <w:lvlText w:val="%1.%2.%3.%4"/>
      <w:lvlJc w:val="left"/>
      <w:pPr>
        <w:ind w:left="0" w:firstLine="0"/>
      </w:pPr>
    </w:lvl>
    <w:lvl w:ilvl="4">
      <w:start w:val="1"/>
      <w:numFmt w:val="decimal"/>
      <w:lvlRestart w:val="1"/>
      <w:pStyle w:val="bang11"/>
      <w:suff w:val="space"/>
      <w:lvlText w:val="Bảng  %1. %5"/>
      <w:lvlJc w:val="center"/>
      <w:pPr>
        <w:ind w:left="0" w:firstLine="0"/>
      </w:pPr>
      <w:rPr>
        <w:rFonts w:hint="default"/>
      </w:rPr>
    </w:lvl>
    <w:lvl w:ilvl="5">
      <w:start w:val="1"/>
      <w:numFmt w:val="decimal"/>
      <w:lvlRestart w:val="1"/>
      <w:pStyle w:val="hinh11"/>
      <w:suff w:val="space"/>
      <w:lvlText w:val="Hình %1.%6"/>
      <w:lvlJc w:val="center"/>
      <w:pPr>
        <w:ind w:left="3827" w:firstLine="0"/>
      </w:pPr>
      <w:rPr>
        <w:rFonts w:hint="default"/>
        <w:b/>
        <w:bCs w:val="0"/>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23" w15:restartNumberingAfterBreak="0">
    <w:nsid w:val="372C3EC4"/>
    <w:multiLevelType w:val="hybridMultilevel"/>
    <w:tmpl w:val="9536CC16"/>
    <w:lvl w:ilvl="0" w:tplc="D38667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145D31"/>
    <w:multiLevelType w:val="multilevel"/>
    <w:tmpl w:val="D534E6CA"/>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A4B111E"/>
    <w:multiLevelType w:val="hybridMultilevel"/>
    <w:tmpl w:val="FBDE155C"/>
    <w:lvl w:ilvl="0" w:tplc="1BCE179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D422AC"/>
    <w:multiLevelType w:val="hybridMultilevel"/>
    <w:tmpl w:val="570CCDBE"/>
    <w:lvl w:ilvl="0" w:tplc="7A6E49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285D39"/>
    <w:multiLevelType w:val="hybridMultilevel"/>
    <w:tmpl w:val="6A92E210"/>
    <w:lvl w:ilvl="0" w:tplc="3BDCDA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266FA3"/>
    <w:multiLevelType w:val="hybridMultilevel"/>
    <w:tmpl w:val="0730F8A8"/>
    <w:lvl w:ilvl="0" w:tplc="590454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ECF4DC9"/>
    <w:multiLevelType w:val="hybridMultilevel"/>
    <w:tmpl w:val="1B502B8C"/>
    <w:lvl w:ilvl="0" w:tplc="466E66B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A8357C"/>
    <w:multiLevelType w:val="hybridMultilevel"/>
    <w:tmpl w:val="99A86FA4"/>
    <w:lvl w:ilvl="0" w:tplc="9EF471A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7F2255"/>
    <w:multiLevelType w:val="hybridMultilevel"/>
    <w:tmpl w:val="254642E2"/>
    <w:lvl w:ilvl="0" w:tplc="7EFC08B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161C68"/>
    <w:multiLevelType w:val="hybridMultilevel"/>
    <w:tmpl w:val="C58AC6AC"/>
    <w:lvl w:ilvl="0" w:tplc="A68012E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3413CE9"/>
    <w:multiLevelType w:val="hybridMultilevel"/>
    <w:tmpl w:val="DF4E5208"/>
    <w:lvl w:ilvl="0" w:tplc="D6FE6D4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BB29F2"/>
    <w:multiLevelType w:val="hybridMultilevel"/>
    <w:tmpl w:val="AB80D50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9C1153E"/>
    <w:multiLevelType w:val="hybridMultilevel"/>
    <w:tmpl w:val="0C488E96"/>
    <w:lvl w:ilvl="0" w:tplc="F872F9F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B231184"/>
    <w:multiLevelType w:val="hybridMultilevel"/>
    <w:tmpl w:val="6D0A81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332D38"/>
    <w:multiLevelType w:val="hybridMultilevel"/>
    <w:tmpl w:val="74D20FEA"/>
    <w:lvl w:ilvl="0" w:tplc="ABE04DC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5D456C79"/>
    <w:multiLevelType w:val="hybridMultilevel"/>
    <w:tmpl w:val="89BC8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BA67A0"/>
    <w:multiLevelType w:val="hybridMultilevel"/>
    <w:tmpl w:val="6DE699FA"/>
    <w:lvl w:ilvl="0" w:tplc="7798790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7C6A7B"/>
    <w:multiLevelType w:val="hybridMultilevel"/>
    <w:tmpl w:val="E45430B4"/>
    <w:lvl w:ilvl="0" w:tplc="2B687E0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4913F7"/>
    <w:multiLevelType w:val="hybridMultilevel"/>
    <w:tmpl w:val="F4666F40"/>
    <w:lvl w:ilvl="0" w:tplc="B4CC676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ED1F66"/>
    <w:multiLevelType w:val="hybridMultilevel"/>
    <w:tmpl w:val="AE9E92FC"/>
    <w:lvl w:ilvl="0" w:tplc="497ECFAC">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3"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5F62224"/>
    <w:multiLevelType w:val="hybridMultilevel"/>
    <w:tmpl w:val="D4DC75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B31489E"/>
    <w:multiLevelType w:val="hybridMultilevel"/>
    <w:tmpl w:val="05328974"/>
    <w:lvl w:ilvl="0" w:tplc="571C63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4960ED"/>
    <w:multiLevelType w:val="hybridMultilevel"/>
    <w:tmpl w:val="127C6A12"/>
    <w:lvl w:ilvl="0" w:tplc="D6DA1E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DE2114F"/>
    <w:multiLevelType w:val="hybridMultilevel"/>
    <w:tmpl w:val="AB8218DC"/>
    <w:lvl w:ilvl="0" w:tplc="1528086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8C1161"/>
    <w:multiLevelType w:val="hybridMultilevel"/>
    <w:tmpl w:val="EB4ECFC4"/>
    <w:lvl w:ilvl="0" w:tplc="80A606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AC61C5"/>
    <w:multiLevelType w:val="hybridMultilevel"/>
    <w:tmpl w:val="76B6891E"/>
    <w:lvl w:ilvl="0" w:tplc="56CC49B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F4144F1"/>
    <w:multiLevelType w:val="hybridMultilevel"/>
    <w:tmpl w:val="E9609B5E"/>
    <w:lvl w:ilvl="0" w:tplc="1C2401B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7738608">
    <w:abstractNumId w:val="13"/>
  </w:num>
  <w:num w:numId="2" w16cid:durableId="1290088410">
    <w:abstractNumId w:val="18"/>
  </w:num>
  <w:num w:numId="3" w16cid:durableId="331760007">
    <w:abstractNumId w:val="10"/>
  </w:num>
  <w:num w:numId="4" w16cid:durableId="1217351417">
    <w:abstractNumId w:val="14"/>
  </w:num>
  <w:num w:numId="5" w16cid:durableId="431630499">
    <w:abstractNumId w:val="38"/>
  </w:num>
  <w:num w:numId="6" w16cid:durableId="2094400351">
    <w:abstractNumId w:val="49"/>
  </w:num>
  <w:num w:numId="7" w16cid:durableId="824517004">
    <w:abstractNumId w:val="21"/>
  </w:num>
  <w:num w:numId="8" w16cid:durableId="599608270">
    <w:abstractNumId w:val="32"/>
  </w:num>
  <w:num w:numId="9" w16cid:durableId="1167329648">
    <w:abstractNumId w:val="29"/>
  </w:num>
  <w:num w:numId="10" w16cid:durableId="1740444833">
    <w:abstractNumId w:val="35"/>
  </w:num>
  <w:num w:numId="11" w16cid:durableId="1009794347">
    <w:abstractNumId w:val="43"/>
  </w:num>
  <w:num w:numId="12" w16cid:durableId="894052352">
    <w:abstractNumId w:val="6"/>
  </w:num>
  <w:num w:numId="13" w16cid:durableId="2066638387">
    <w:abstractNumId w:val="5"/>
  </w:num>
  <w:num w:numId="14" w16cid:durableId="683239895">
    <w:abstractNumId w:val="24"/>
  </w:num>
  <w:num w:numId="15" w16cid:durableId="1040284145">
    <w:abstractNumId w:val="17"/>
  </w:num>
  <w:num w:numId="16" w16cid:durableId="1502312254">
    <w:abstractNumId w:val="44"/>
  </w:num>
  <w:num w:numId="17" w16cid:durableId="85999525">
    <w:abstractNumId w:val="1"/>
  </w:num>
  <w:num w:numId="18" w16cid:durableId="715010475">
    <w:abstractNumId w:val="15"/>
  </w:num>
  <w:num w:numId="19" w16cid:durableId="1581056492">
    <w:abstractNumId w:val="22"/>
  </w:num>
  <w:num w:numId="20" w16cid:durableId="628779838">
    <w:abstractNumId w:val="48"/>
  </w:num>
  <w:num w:numId="21" w16cid:durableId="548763584">
    <w:abstractNumId w:val="50"/>
  </w:num>
  <w:num w:numId="22" w16cid:durableId="262424659">
    <w:abstractNumId w:val="2"/>
  </w:num>
  <w:num w:numId="23" w16cid:durableId="723673332">
    <w:abstractNumId w:val="27"/>
  </w:num>
  <w:num w:numId="24" w16cid:durableId="1235167538">
    <w:abstractNumId w:val="39"/>
  </w:num>
  <w:num w:numId="25" w16cid:durableId="1364939802">
    <w:abstractNumId w:val="33"/>
  </w:num>
  <w:num w:numId="26" w16cid:durableId="1063943476">
    <w:abstractNumId w:val="26"/>
  </w:num>
  <w:num w:numId="27" w16cid:durableId="877356789">
    <w:abstractNumId w:val="47"/>
  </w:num>
  <w:num w:numId="28" w16cid:durableId="1289897930">
    <w:abstractNumId w:val="28"/>
  </w:num>
  <w:num w:numId="29" w16cid:durableId="100494730">
    <w:abstractNumId w:val="46"/>
  </w:num>
  <w:num w:numId="30" w16cid:durableId="1580406318">
    <w:abstractNumId w:val="0"/>
  </w:num>
  <w:num w:numId="31" w16cid:durableId="1532913298">
    <w:abstractNumId w:val="25"/>
  </w:num>
  <w:num w:numId="32" w16cid:durableId="43603705">
    <w:abstractNumId w:val="23"/>
  </w:num>
  <w:num w:numId="33" w16cid:durableId="716972375">
    <w:abstractNumId w:val="45"/>
  </w:num>
  <w:num w:numId="34" w16cid:durableId="1385718157">
    <w:abstractNumId w:val="30"/>
  </w:num>
  <w:num w:numId="35" w16cid:durableId="850296474">
    <w:abstractNumId w:val="9"/>
  </w:num>
  <w:num w:numId="36" w16cid:durableId="681669575">
    <w:abstractNumId w:val="40"/>
  </w:num>
  <w:num w:numId="37" w16cid:durableId="715591085">
    <w:abstractNumId w:val="11"/>
  </w:num>
  <w:num w:numId="38" w16cid:durableId="1008599985">
    <w:abstractNumId w:val="31"/>
  </w:num>
  <w:num w:numId="39" w16cid:durableId="2051102308">
    <w:abstractNumId w:val="19"/>
  </w:num>
  <w:num w:numId="40" w16cid:durableId="1073545761">
    <w:abstractNumId w:val="20"/>
  </w:num>
  <w:num w:numId="41" w16cid:durableId="1633711529">
    <w:abstractNumId w:val="4"/>
  </w:num>
  <w:num w:numId="42" w16cid:durableId="1139493120">
    <w:abstractNumId w:val="41"/>
  </w:num>
  <w:num w:numId="43" w16cid:durableId="1941453831">
    <w:abstractNumId w:val="37"/>
  </w:num>
  <w:num w:numId="44" w16cid:durableId="1255356202">
    <w:abstractNumId w:val="34"/>
  </w:num>
  <w:num w:numId="45" w16cid:durableId="156700078">
    <w:abstractNumId w:val="42"/>
  </w:num>
  <w:num w:numId="46" w16cid:durableId="477453604">
    <w:abstractNumId w:val="3"/>
  </w:num>
  <w:num w:numId="47" w16cid:durableId="274143023">
    <w:abstractNumId w:val="16"/>
  </w:num>
  <w:num w:numId="48" w16cid:durableId="1595548343">
    <w:abstractNumId w:val="8"/>
  </w:num>
  <w:num w:numId="49" w16cid:durableId="1472208139">
    <w:abstractNumId w:val="34"/>
  </w:num>
  <w:num w:numId="50" w16cid:durableId="1314142285">
    <w:abstractNumId w:val="16"/>
  </w:num>
  <w:num w:numId="51" w16cid:durableId="2080133035">
    <w:abstractNumId w:val="7"/>
  </w:num>
  <w:num w:numId="52" w16cid:durableId="179394549">
    <w:abstractNumId w:val="12"/>
  </w:num>
  <w:num w:numId="53" w16cid:durableId="74464337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15B"/>
    <w:rsid w:val="00000A08"/>
    <w:rsid w:val="000030B3"/>
    <w:rsid w:val="00003D1E"/>
    <w:rsid w:val="000062BA"/>
    <w:rsid w:val="00007136"/>
    <w:rsid w:val="000102EA"/>
    <w:rsid w:val="00010F11"/>
    <w:rsid w:val="00011D6B"/>
    <w:rsid w:val="00012440"/>
    <w:rsid w:val="00013E77"/>
    <w:rsid w:val="000153F6"/>
    <w:rsid w:val="00015907"/>
    <w:rsid w:val="00020DE8"/>
    <w:rsid w:val="000230E9"/>
    <w:rsid w:val="00024AD2"/>
    <w:rsid w:val="000253D9"/>
    <w:rsid w:val="00026D88"/>
    <w:rsid w:val="0002740B"/>
    <w:rsid w:val="00032D4B"/>
    <w:rsid w:val="00033E4B"/>
    <w:rsid w:val="00034C12"/>
    <w:rsid w:val="00035B92"/>
    <w:rsid w:val="00036419"/>
    <w:rsid w:val="00036A89"/>
    <w:rsid w:val="00036FCC"/>
    <w:rsid w:val="00037623"/>
    <w:rsid w:val="00037CAC"/>
    <w:rsid w:val="00044CCC"/>
    <w:rsid w:val="00044E4E"/>
    <w:rsid w:val="00046537"/>
    <w:rsid w:val="000505A0"/>
    <w:rsid w:val="00052093"/>
    <w:rsid w:val="00054C6A"/>
    <w:rsid w:val="00055CE0"/>
    <w:rsid w:val="00056D4C"/>
    <w:rsid w:val="00056D62"/>
    <w:rsid w:val="00057A7F"/>
    <w:rsid w:val="0006156B"/>
    <w:rsid w:val="00061A09"/>
    <w:rsid w:val="00062EF0"/>
    <w:rsid w:val="000646CF"/>
    <w:rsid w:val="00065125"/>
    <w:rsid w:val="000651FA"/>
    <w:rsid w:val="0006539D"/>
    <w:rsid w:val="00065C6A"/>
    <w:rsid w:val="00067749"/>
    <w:rsid w:val="00067C51"/>
    <w:rsid w:val="00070586"/>
    <w:rsid w:val="0007197D"/>
    <w:rsid w:val="00073090"/>
    <w:rsid w:val="000730A6"/>
    <w:rsid w:val="000759BA"/>
    <w:rsid w:val="00075C5F"/>
    <w:rsid w:val="000773D5"/>
    <w:rsid w:val="0008064F"/>
    <w:rsid w:val="00081568"/>
    <w:rsid w:val="0008379B"/>
    <w:rsid w:val="000857DA"/>
    <w:rsid w:val="00087325"/>
    <w:rsid w:val="0008741E"/>
    <w:rsid w:val="00090018"/>
    <w:rsid w:val="000925AC"/>
    <w:rsid w:val="0009358B"/>
    <w:rsid w:val="00094069"/>
    <w:rsid w:val="00095893"/>
    <w:rsid w:val="00097504"/>
    <w:rsid w:val="00097996"/>
    <w:rsid w:val="000A109F"/>
    <w:rsid w:val="000A1672"/>
    <w:rsid w:val="000A1DA2"/>
    <w:rsid w:val="000A4504"/>
    <w:rsid w:val="000A537E"/>
    <w:rsid w:val="000A6059"/>
    <w:rsid w:val="000A649C"/>
    <w:rsid w:val="000A6624"/>
    <w:rsid w:val="000B04BA"/>
    <w:rsid w:val="000B0F52"/>
    <w:rsid w:val="000B1431"/>
    <w:rsid w:val="000B2388"/>
    <w:rsid w:val="000B4354"/>
    <w:rsid w:val="000B493F"/>
    <w:rsid w:val="000B5A04"/>
    <w:rsid w:val="000B6DCB"/>
    <w:rsid w:val="000B7DC5"/>
    <w:rsid w:val="000C1456"/>
    <w:rsid w:val="000C3CC2"/>
    <w:rsid w:val="000C4645"/>
    <w:rsid w:val="000D4037"/>
    <w:rsid w:val="000D506B"/>
    <w:rsid w:val="000D6EE7"/>
    <w:rsid w:val="000D7D7C"/>
    <w:rsid w:val="000E1ABE"/>
    <w:rsid w:val="000E2324"/>
    <w:rsid w:val="000E2CB0"/>
    <w:rsid w:val="000E2D4A"/>
    <w:rsid w:val="000E5888"/>
    <w:rsid w:val="000E5972"/>
    <w:rsid w:val="000E7E30"/>
    <w:rsid w:val="000F1CA0"/>
    <w:rsid w:val="000F5003"/>
    <w:rsid w:val="000F5210"/>
    <w:rsid w:val="000F65F7"/>
    <w:rsid w:val="00101D5F"/>
    <w:rsid w:val="00102056"/>
    <w:rsid w:val="00104183"/>
    <w:rsid w:val="00104461"/>
    <w:rsid w:val="001046F4"/>
    <w:rsid w:val="00104BF6"/>
    <w:rsid w:val="0010602D"/>
    <w:rsid w:val="00106685"/>
    <w:rsid w:val="00106AA0"/>
    <w:rsid w:val="0011232F"/>
    <w:rsid w:val="00113866"/>
    <w:rsid w:val="00113ABC"/>
    <w:rsid w:val="0011440B"/>
    <w:rsid w:val="001166D2"/>
    <w:rsid w:val="00120ED4"/>
    <w:rsid w:val="00123E58"/>
    <w:rsid w:val="001248FB"/>
    <w:rsid w:val="001258E2"/>
    <w:rsid w:val="001261D0"/>
    <w:rsid w:val="0012785F"/>
    <w:rsid w:val="001278B1"/>
    <w:rsid w:val="00127D73"/>
    <w:rsid w:val="00130409"/>
    <w:rsid w:val="0013041E"/>
    <w:rsid w:val="00130B23"/>
    <w:rsid w:val="00134B34"/>
    <w:rsid w:val="00137307"/>
    <w:rsid w:val="001376BE"/>
    <w:rsid w:val="0014055D"/>
    <w:rsid w:val="00141D97"/>
    <w:rsid w:val="00142A91"/>
    <w:rsid w:val="00145402"/>
    <w:rsid w:val="00146ECF"/>
    <w:rsid w:val="00150A9C"/>
    <w:rsid w:val="0015255D"/>
    <w:rsid w:val="00153131"/>
    <w:rsid w:val="00155501"/>
    <w:rsid w:val="0015766E"/>
    <w:rsid w:val="0016111F"/>
    <w:rsid w:val="001614DB"/>
    <w:rsid w:val="00163A05"/>
    <w:rsid w:val="00163FC2"/>
    <w:rsid w:val="00166258"/>
    <w:rsid w:val="00167D33"/>
    <w:rsid w:val="00172C96"/>
    <w:rsid w:val="001730B1"/>
    <w:rsid w:val="00173DC3"/>
    <w:rsid w:val="0017489F"/>
    <w:rsid w:val="00175BB6"/>
    <w:rsid w:val="00176647"/>
    <w:rsid w:val="00176902"/>
    <w:rsid w:val="001805F0"/>
    <w:rsid w:val="0018147B"/>
    <w:rsid w:val="001814B3"/>
    <w:rsid w:val="00183D26"/>
    <w:rsid w:val="00185178"/>
    <w:rsid w:val="00186062"/>
    <w:rsid w:val="0018697A"/>
    <w:rsid w:val="00190451"/>
    <w:rsid w:val="00193A88"/>
    <w:rsid w:val="00194B81"/>
    <w:rsid w:val="00196753"/>
    <w:rsid w:val="00196B1F"/>
    <w:rsid w:val="001A0B33"/>
    <w:rsid w:val="001A0DE6"/>
    <w:rsid w:val="001A1776"/>
    <w:rsid w:val="001A1BB2"/>
    <w:rsid w:val="001A27E9"/>
    <w:rsid w:val="001A2F05"/>
    <w:rsid w:val="001A39D6"/>
    <w:rsid w:val="001A4A96"/>
    <w:rsid w:val="001A5EBD"/>
    <w:rsid w:val="001A6BF1"/>
    <w:rsid w:val="001A73B3"/>
    <w:rsid w:val="001A7F96"/>
    <w:rsid w:val="001B1996"/>
    <w:rsid w:val="001B1A2D"/>
    <w:rsid w:val="001B321A"/>
    <w:rsid w:val="001B4204"/>
    <w:rsid w:val="001B6A76"/>
    <w:rsid w:val="001B7464"/>
    <w:rsid w:val="001B7835"/>
    <w:rsid w:val="001C06FB"/>
    <w:rsid w:val="001C3B6A"/>
    <w:rsid w:val="001C3F6E"/>
    <w:rsid w:val="001C3F7D"/>
    <w:rsid w:val="001C7812"/>
    <w:rsid w:val="001C7863"/>
    <w:rsid w:val="001C7D03"/>
    <w:rsid w:val="001D1813"/>
    <w:rsid w:val="001D2C0C"/>
    <w:rsid w:val="001D2DEC"/>
    <w:rsid w:val="001D39D7"/>
    <w:rsid w:val="001D571F"/>
    <w:rsid w:val="001D63AE"/>
    <w:rsid w:val="001D756D"/>
    <w:rsid w:val="001E0CDB"/>
    <w:rsid w:val="001E3827"/>
    <w:rsid w:val="001E45BC"/>
    <w:rsid w:val="001E5E12"/>
    <w:rsid w:val="001E720E"/>
    <w:rsid w:val="001E73B8"/>
    <w:rsid w:val="001F037F"/>
    <w:rsid w:val="001F0DEF"/>
    <w:rsid w:val="001F4673"/>
    <w:rsid w:val="001F57FC"/>
    <w:rsid w:val="001F7DE9"/>
    <w:rsid w:val="001F7F8C"/>
    <w:rsid w:val="002070E4"/>
    <w:rsid w:val="0020787A"/>
    <w:rsid w:val="00210273"/>
    <w:rsid w:val="0021041D"/>
    <w:rsid w:val="0021100E"/>
    <w:rsid w:val="00211342"/>
    <w:rsid w:val="00211A11"/>
    <w:rsid w:val="00211AA9"/>
    <w:rsid w:val="00212C08"/>
    <w:rsid w:val="0021351C"/>
    <w:rsid w:val="00215BDC"/>
    <w:rsid w:val="00216173"/>
    <w:rsid w:val="00217749"/>
    <w:rsid w:val="00222C1A"/>
    <w:rsid w:val="00224D51"/>
    <w:rsid w:val="00225551"/>
    <w:rsid w:val="0022578B"/>
    <w:rsid w:val="0022587E"/>
    <w:rsid w:val="00225A17"/>
    <w:rsid w:val="00225B85"/>
    <w:rsid w:val="00226A26"/>
    <w:rsid w:val="00231B76"/>
    <w:rsid w:val="0023234F"/>
    <w:rsid w:val="0023238B"/>
    <w:rsid w:val="0023788D"/>
    <w:rsid w:val="00237DEA"/>
    <w:rsid w:val="002406E0"/>
    <w:rsid w:val="00243FC9"/>
    <w:rsid w:val="002455B7"/>
    <w:rsid w:val="002524B9"/>
    <w:rsid w:val="00252FFC"/>
    <w:rsid w:val="0025356B"/>
    <w:rsid w:val="00253D61"/>
    <w:rsid w:val="00255B32"/>
    <w:rsid w:val="00257060"/>
    <w:rsid w:val="0025792B"/>
    <w:rsid w:val="00257A90"/>
    <w:rsid w:val="0026084F"/>
    <w:rsid w:val="00260900"/>
    <w:rsid w:val="00261377"/>
    <w:rsid w:val="00262B41"/>
    <w:rsid w:val="00262D01"/>
    <w:rsid w:val="002635CB"/>
    <w:rsid w:val="0026385E"/>
    <w:rsid w:val="00264BC6"/>
    <w:rsid w:val="00264C4D"/>
    <w:rsid w:val="002672D3"/>
    <w:rsid w:val="00270168"/>
    <w:rsid w:val="00271174"/>
    <w:rsid w:val="00271176"/>
    <w:rsid w:val="00271763"/>
    <w:rsid w:val="00271793"/>
    <w:rsid w:val="00273330"/>
    <w:rsid w:val="00273F66"/>
    <w:rsid w:val="00275093"/>
    <w:rsid w:val="0027581E"/>
    <w:rsid w:val="00276D48"/>
    <w:rsid w:val="002801A0"/>
    <w:rsid w:val="00281194"/>
    <w:rsid w:val="00281DC3"/>
    <w:rsid w:val="00282A0B"/>
    <w:rsid w:val="002838EC"/>
    <w:rsid w:val="00283D62"/>
    <w:rsid w:val="0028471E"/>
    <w:rsid w:val="002858F1"/>
    <w:rsid w:val="00286890"/>
    <w:rsid w:val="002903A9"/>
    <w:rsid w:val="00290B10"/>
    <w:rsid w:val="00291BE8"/>
    <w:rsid w:val="00293AB5"/>
    <w:rsid w:val="00294139"/>
    <w:rsid w:val="0029415E"/>
    <w:rsid w:val="0029501C"/>
    <w:rsid w:val="00295A39"/>
    <w:rsid w:val="00296B13"/>
    <w:rsid w:val="002A0982"/>
    <w:rsid w:val="002A0C56"/>
    <w:rsid w:val="002A1093"/>
    <w:rsid w:val="002A1708"/>
    <w:rsid w:val="002A2D15"/>
    <w:rsid w:val="002A3715"/>
    <w:rsid w:val="002A5CEC"/>
    <w:rsid w:val="002A61B6"/>
    <w:rsid w:val="002A62BE"/>
    <w:rsid w:val="002A6758"/>
    <w:rsid w:val="002A6FC8"/>
    <w:rsid w:val="002B0A39"/>
    <w:rsid w:val="002B2EBA"/>
    <w:rsid w:val="002B364A"/>
    <w:rsid w:val="002B4B4A"/>
    <w:rsid w:val="002B5B71"/>
    <w:rsid w:val="002B6272"/>
    <w:rsid w:val="002B660E"/>
    <w:rsid w:val="002B7ED2"/>
    <w:rsid w:val="002C1951"/>
    <w:rsid w:val="002C2C07"/>
    <w:rsid w:val="002C3179"/>
    <w:rsid w:val="002C37EB"/>
    <w:rsid w:val="002C61F6"/>
    <w:rsid w:val="002C6F50"/>
    <w:rsid w:val="002D085D"/>
    <w:rsid w:val="002D19A6"/>
    <w:rsid w:val="002D2032"/>
    <w:rsid w:val="002D254E"/>
    <w:rsid w:val="002D2B74"/>
    <w:rsid w:val="002D40AE"/>
    <w:rsid w:val="002D4BCB"/>
    <w:rsid w:val="002D56E3"/>
    <w:rsid w:val="002D5B5D"/>
    <w:rsid w:val="002D6667"/>
    <w:rsid w:val="002D710B"/>
    <w:rsid w:val="002D77BC"/>
    <w:rsid w:val="002E09AE"/>
    <w:rsid w:val="002E1984"/>
    <w:rsid w:val="002E1C75"/>
    <w:rsid w:val="002E2554"/>
    <w:rsid w:val="002E4E66"/>
    <w:rsid w:val="002E6301"/>
    <w:rsid w:val="002E6758"/>
    <w:rsid w:val="002F07F3"/>
    <w:rsid w:val="002F0C76"/>
    <w:rsid w:val="002F16CC"/>
    <w:rsid w:val="002F2D94"/>
    <w:rsid w:val="002F3003"/>
    <w:rsid w:val="002F31A6"/>
    <w:rsid w:val="002F428B"/>
    <w:rsid w:val="002F471A"/>
    <w:rsid w:val="002F7053"/>
    <w:rsid w:val="002F7610"/>
    <w:rsid w:val="00301BBB"/>
    <w:rsid w:val="00302927"/>
    <w:rsid w:val="00305035"/>
    <w:rsid w:val="00306FC5"/>
    <w:rsid w:val="0031079E"/>
    <w:rsid w:val="00311222"/>
    <w:rsid w:val="00312927"/>
    <w:rsid w:val="0031335B"/>
    <w:rsid w:val="003136F9"/>
    <w:rsid w:val="003141CF"/>
    <w:rsid w:val="00314286"/>
    <w:rsid w:val="00314547"/>
    <w:rsid w:val="00315BDA"/>
    <w:rsid w:val="003178CC"/>
    <w:rsid w:val="003205E7"/>
    <w:rsid w:val="00323577"/>
    <w:rsid w:val="003272A8"/>
    <w:rsid w:val="0032758F"/>
    <w:rsid w:val="00327B68"/>
    <w:rsid w:val="00330854"/>
    <w:rsid w:val="00331885"/>
    <w:rsid w:val="003322DB"/>
    <w:rsid w:val="00332C70"/>
    <w:rsid w:val="00333251"/>
    <w:rsid w:val="003334DD"/>
    <w:rsid w:val="00333EB9"/>
    <w:rsid w:val="00334BC0"/>
    <w:rsid w:val="00334E1A"/>
    <w:rsid w:val="003355EB"/>
    <w:rsid w:val="00336919"/>
    <w:rsid w:val="00336E93"/>
    <w:rsid w:val="00337B74"/>
    <w:rsid w:val="00340C8A"/>
    <w:rsid w:val="00341134"/>
    <w:rsid w:val="00341786"/>
    <w:rsid w:val="00341925"/>
    <w:rsid w:val="00342499"/>
    <w:rsid w:val="003440F7"/>
    <w:rsid w:val="003475BE"/>
    <w:rsid w:val="00347804"/>
    <w:rsid w:val="003531D6"/>
    <w:rsid w:val="00355618"/>
    <w:rsid w:val="00357D75"/>
    <w:rsid w:val="00363B8A"/>
    <w:rsid w:val="0036508D"/>
    <w:rsid w:val="00366863"/>
    <w:rsid w:val="00366DCA"/>
    <w:rsid w:val="00372C8C"/>
    <w:rsid w:val="00372F04"/>
    <w:rsid w:val="00374CE5"/>
    <w:rsid w:val="00376CAD"/>
    <w:rsid w:val="00377CD0"/>
    <w:rsid w:val="00377F10"/>
    <w:rsid w:val="003800C0"/>
    <w:rsid w:val="003808F1"/>
    <w:rsid w:val="003814E3"/>
    <w:rsid w:val="0038213D"/>
    <w:rsid w:val="003822E5"/>
    <w:rsid w:val="0038349F"/>
    <w:rsid w:val="00383B2F"/>
    <w:rsid w:val="00385181"/>
    <w:rsid w:val="003852FB"/>
    <w:rsid w:val="00385ECC"/>
    <w:rsid w:val="0038636F"/>
    <w:rsid w:val="00386731"/>
    <w:rsid w:val="0038684F"/>
    <w:rsid w:val="00386A78"/>
    <w:rsid w:val="00390895"/>
    <w:rsid w:val="00390C49"/>
    <w:rsid w:val="003914A4"/>
    <w:rsid w:val="0039225A"/>
    <w:rsid w:val="0039397C"/>
    <w:rsid w:val="00394548"/>
    <w:rsid w:val="00395434"/>
    <w:rsid w:val="00396846"/>
    <w:rsid w:val="00396E35"/>
    <w:rsid w:val="0039729B"/>
    <w:rsid w:val="003974DA"/>
    <w:rsid w:val="003A2D1C"/>
    <w:rsid w:val="003A5778"/>
    <w:rsid w:val="003A6943"/>
    <w:rsid w:val="003A7075"/>
    <w:rsid w:val="003B06F7"/>
    <w:rsid w:val="003B3DB2"/>
    <w:rsid w:val="003B4AB0"/>
    <w:rsid w:val="003B6276"/>
    <w:rsid w:val="003B6AA0"/>
    <w:rsid w:val="003B79FF"/>
    <w:rsid w:val="003B7E7F"/>
    <w:rsid w:val="003C6895"/>
    <w:rsid w:val="003C6A9C"/>
    <w:rsid w:val="003D1082"/>
    <w:rsid w:val="003D10A6"/>
    <w:rsid w:val="003D28A4"/>
    <w:rsid w:val="003D403E"/>
    <w:rsid w:val="003D563F"/>
    <w:rsid w:val="003D58CB"/>
    <w:rsid w:val="003D5A0E"/>
    <w:rsid w:val="003D5C0F"/>
    <w:rsid w:val="003E145C"/>
    <w:rsid w:val="003E203C"/>
    <w:rsid w:val="003E7B75"/>
    <w:rsid w:val="003F0E05"/>
    <w:rsid w:val="003F222B"/>
    <w:rsid w:val="003F2D04"/>
    <w:rsid w:val="003F2FCF"/>
    <w:rsid w:val="003F425A"/>
    <w:rsid w:val="003F44B2"/>
    <w:rsid w:val="003F48B1"/>
    <w:rsid w:val="003F5D73"/>
    <w:rsid w:val="003F75E8"/>
    <w:rsid w:val="003F7833"/>
    <w:rsid w:val="0040089F"/>
    <w:rsid w:val="00400A83"/>
    <w:rsid w:val="0040220A"/>
    <w:rsid w:val="004026DF"/>
    <w:rsid w:val="00402FA6"/>
    <w:rsid w:val="0040460C"/>
    <w:rsid w:val="004048B3"/>
    <w:rsid w:val="00410067"/>
    <w:rsid w:val="0041093A"/>
    <w:rsid w:val="00412737"/>
    <w:rsid w:val="00412A8D"/>
    <w:rsid w:val="0041320B"/>
    <w:rsid w:val="00413266"/>
    <w:rsid w:val="004133EA"/>
    <w:rsid w:val="00415F46"/>
    <w:rsid w:val="00417B3C"/>
    <w:rsid w:val="00422753"/>
    <w:rsid w:val="00423407"/>
    <w:rsid w:val="00424F0C"/>
    <w:rsid w:val="00425666"/>
    <w:rsid w:val="00425933"/>
    <w:rsid w:val="0042638B"/>
    <w:rsid w:val="00427C43"/>
    <w:rsid w:val="00431632"/>
    <w:rsid w:val="004322D3"/>
    <w:rsid w:val="0043347E"/>
    <w:rsid w:val="004351C6"/>
    <w:rsid w:val="004357A0"/>
    <w:rsid w:val="00435F2D"/>
    <w:rsid w:val="0043614E"/>
    <w:rsid w:val="00437B9F"/>
    <w:rsid w:val="0044048D"/>
    <w:rsid w:val="00450433"/>
    <w:rsid w:val="00452E3E"/>
    <w:rsid w:val="00453176"/>
    <w:rsid w:val="00455153"/>
    <w:rsid w:val="00455C89"/>
    <w:rsid w:val="004579D9"/>
    <w:rsid w:val="00457A7B"/>
    <w:rsid w:val="00457B74"/>
    <w:rsid w:val="004606FB"/>
    <w:rsid w:val="00460D61"/>
    <w:rsid w:val="004646E8"/>
    <w:rsid w:val="0046524F"/>
    <w:rsid w:val="00465611"/>
    <w:rsid w:val="004664FE"/>
    <w:rsid w:val="00466BEF"/>
    <w:rsid w:val="0046714D"/>
    <w:rsid w:val="0046756F"/>
    <w:rsid w:val="00467951"/>
    <w:rsid w:val="00467CB3"/>
    <w:rsid w:val="00467CD6"/>
    <w:rsid w:val="00467EAD"/>
    <w:rsid w:val="0047014D"/>
    <w:rsid w:val="00470912"/>
    <w:rsid w:val="00471358"/>
    <w:rsid w:val="00471D14"/>
    <w:rsid w:val="00473A5B"/>
    <w:rsid w:val="00473AFD"/>
    <w:rsid w:val="00474446"/>
    <w:rsid w:val="004749ED"/>
    <w:rsid w:val="00475A27"/>
    <w:rsid w:val="00475A3B"/>
    <w:rsid w:val="004773FF"/>
    <w:rsid w:val="00480065"/>
    <w:rsid w:val="004811C7"/>
    <w:rsid w:val="00482B8F"/>
    <w:rsid w:val="00482DB9"/>
    <w:rsid w:val="00483AE5"/>
    <w:rsid w:val="004867A2"/>
    <w:rsid w:val="00487318"/>
    <w:rsid w:val="00487621"/>
    <w:rsid w:val="00492C31"/>
    <w:rsid w:val="0049342C"/>
    <w:rsid w:val="0049375B"/>
    <w:rsid w:val="00494FEB"/>
    <w:rsid w:val="00497881"/>
    <w:rsid w:val="004978D9"/>
    <w:rsid w:val="004A1058"/>
    <w:rsid w:val="004A141D"/>
    <w:rsid w:val="004A19C2"/>
    <w:rsid w:val="004A2D54"/>
    <w:rsid w:val="004A3799"/>
    <w:rsid w:val="004A3DE0"/>
    <w:rsid w:val="004A522A"/>
    <w:rsid w:val="004B00CE"/>
    <w:rsid w:val="004B078D"/>
    <w:rsid w:val="004B0B65"/>
    <w:rsid w:val="004B0C41"/>
    <w:rsid w:val="004B10AD"/>
    <w:rsid w:val="004B122B"/>
    <w:rsid w:val="004B220F"/>
    <w:rsid w:val="004B24E1"/>
    <w:rsid w:val="004B4584"/>
    <w:rsid w:val="004B609A"/>
    <w:rsid w:val="004B62C9"/>
    <w:rsid w:val="004B78BF"/>
    <w:rsid w:val="004C2209"/>
    <w:rsid w:val="004C2C44"/>
    <w:rsid w:val="004C2F91"/>
    <w:rsid w:val="004C3F59"/>
    <w:rsid w:val="004C4270"/>
    <w:rsid w:val="004C7CF1"/>
    <w:rsid w:val="004D0558"/>
    <w:rsid w:val="004D0F47"/>
    <w:rsid w:val="004D113E"/>
    <w:rsid w:val="004D2F0A"/>
    <w:rsid w:val="004D6300"/>
    <w:rsid w:val="004D6932"/>
    <w:rsid w:val="004D7EAC"/>
    <w:rsid w:val="004E09CD"/>
    <w:rsid w:val="004E21B5"/>
    <w:rsid w:val="004E27C8"/>
    <w:rsid w:val="004E399F"/>
    <w:rsid w:val="004E45E4"/>
    <w:rsid w:val="004E552A"/>
    <w:rsid w:val="004E60F9"/>
    <w:rsid w:val="004E6E30"/>
    <w:rsid w:val="004E7ED3"/>
    <w:rsid w:val="004F4D31"/>
    <w:rsid w:val="004F6193"/>
    <w:rsid w:val="004F7568"/>
    <w:rsid w:val="005003E1"/>
    <w:rsid w:val="0050357C"/>
    <w:rsid w:val="00503BDB"/>
    <w:rsid w:val="00504F34"/>
    <w:rsid w:val="0050630C"/>
    <w:rsid w:val="00506B6D"/>
    <w:rsid w:val="00507BAC"/>
    <w:rsid w:val="00507D25"/>
    <w:rsid w:val="00510EF8"/>
    <w:rsid w:val="0051142E"/>
    <w:rsid w:val="00512911"/>
    <w:rsid w:val="00512992"/>
    <w:rsid w:val="005131C7"/>
    <w:rsid w:val="00516B9D"/>
    <w:rsid w:val="00517CF5"/>
    <w:rsid w:val="005200B9"/>
    <w:rsid w:val="00524692"/>
    <w:rsid w:val="00527DE8"/>
    <w:rsid w:val="00530714"/>
    <w:rsid w:val="00532A0C"/>
    <w:rsid w:val="0053315B"/>
    <w:rsid w:val="005349EA"/>
    <w:rsid w:val="00535593"/>
    <w:rsid w:val="005360E1"/>
    <w:rsid w:val="00536112"/>
    <w:rsid w:val="00536FD6"/>
    <w:rsid w:val="0054133E"/>
    <w:rsid w:val="00541434"/>
    <w:rsid w:val="00542700"/>
    <w:rsid w:val="00544160"/>
    <w:rsid w:val="00546C49"/>
    <w:rsid w:val="005500CD"/>
    <w:rsid w:val="005501E4"/>
    <w:rsid w:val="005528F9"/>
    <w:rsid w:val="00553364"/>
    <w:rsid w:val="00556265"/>
    <w:rsid w:val="005570DB"/>
    <w:rsid w:val="00557815"/>
    <w:rsid w:val="00557AA3"/>
    <w:rsid w:val="00564B58"/>
    <w:rsid w:val="00564BCE"/>
    <w:rsid w:val="00564E5D"/>
    <w:rsid w:val="0057060A"/>
    <w:rsid w:val="0057193B"/>
    <w:rsid w:val="005727D7"/>
    <w:rsid w:val="00576BD5"/>
    <w:rsid w:val="00580315"/>
    <w:rsid w:val="00582A40"/>
    <w:rsid w:val="00582F78"/>
    <w:rsid w:val="005839BE"/>
    <w:rsid w:val="00587115"/>
    <w:rsid w:val="00590A44"/>
    <w:rsid w:val="00590FB5"/>
    <w:rsid w:val="005922FF"/>
    <w:rsid w:val="0059295F"/>
    <w:rsid w:val="00594135"/>
    <w:rsid w:val="00594FCE"/>
    <w:rsid w:val="005964ED"/>
    <w:rsid w:val="005A0A00"/>
    <w:rsid w:val="005A1A04"/>
    <w:rsid w:val="005A2A17"/>
    <w:rsid w:val="005A2B29"/>
    <w:rsid w:val="005A53B0"/>
    <w:rsid w:val="005A5667"/>
    <w:rsid w:val="005A5994"/>
    <w:rsid w:val="005A640E"/>
    <w:rsid w:val="005A65A3"/>
    <w:rsid w:val="005A72BD"/>
    <w:rsid w:val="005A744E"/>
    <w:rsid w:val="005B00B4"/>
    <w:rsid w:val="005B15E4"/>
    <w:rsid w:val="005B215A"/>
    <w:rsid w:val="005B2D7C"/>
    <w:rsid w:val="005B35B0"/>
    <w:rsid w:val="005B394B"/>
    <w:rsid w:val="005B398B"/>
    <w:rsid w:val="005B421F"/>
    <w:rsid w:val="005B5597"/>
    <w:rsid w:val="005B775B"/>
    <w:rsid w:val="005B7D10"/>
    <w:rsid w:val="005C0621"/>
    <w:rsid w:val="005C2190"/>
    <w:rsid w:val="005C33D8"/>
    <w:rsid w:val="005C35C4"/>
    <w:rsid w:val="005C40BE"/>
    <w:rsid w:val="005C4DA8"/>
    <w:rsid w:val="005C63EA"/>
    <w:rsid w:val="005C677F"/>
    <w:rsid w:val="005C6E7A"/>
    <w:rsid w:val="005D0207"/>
    <w:rsid w:val="005D1BB4"/>
    <w:rsid w:val="005D214A"/>
    <w:rsid w:val="005D270E"/>
    <w:rsid w:val="005D3629"/>
    <w:rsid w:val="005D3920"/>
    <w:rsid w:val="005D5974"/>
    <w:rsid w:val="005D5C76"/>
    <w:rsid w:val="005E7DF2"/>
    <w:rsid w:val="005F0803"/>
    <w:rsid w:val="005F1583"/>
    <w:rsid w:val="005F343A"/>
    <w:rsid w:val="005F3B33"/>
    <w:rsid w:val="005F3D9F"/>
    <w:rsid w:val="005F47AF"/>
    <w:rsid w:val="005F4CA8"/>
    <w:rsid w:val="005F519B"/>
    <w:rsid w:val="005F5A8A"/>
    <w:rsid w:val="005F5FDC"/>
    <w:rsid w:val="00600B3C"/>
    <w:rsid w:val="006018D7"/>
    <w:rsid w:val="0060436A"/>
    <w:rsid w:val="00604698"/>
    <w:rsid w:val="0060560C"/>
    <w:rsid w:val="006056E8"/>
    <w:rsid w:val="00605FF9"/>
    <w:rsid w:val="006065A3"/>
    <w:rsid w:val="0060781D"/>
    <w:rsid w:val="0061024E"/>
    <w:rsid w:val="0061188D"/>
    <w:rsid w:val="00611E4F"/>
    <w:rsid w:val="00614882"/>
    <w:rsid w:val="0061549B"/>
    <w:rsid w:val="00615AF8"/>
    <w:rsid w:val="00620E5E"/>
    <w:rsid w:val="006237F0"/>
    <w:rsid w:val="00623F50"/>
    <w:rsid w:val="00625E9B"/>
    <w:rsid w:val="00627A33"/>
    <w:rsid w:val="00627F48"/>
    <w:rsid w:val="006317D0"/>
    <w:rsid w:val="00631E54"/>
    <w:rsid w:val="00632457"/>
    <w:rsid w:val="006329DB"/>
    <w:rsid w:val="00632C38"/>
    <w:rsid w:val="00635179"/>
    <w:rsid w:val="00635842"/>
    <w:rsid w:val="00636831"/>
    <w:rsid w:val="00636F87"/>
    <w:rsid w:val="00637264"/>
    <w:rsid w:val="0063754E"/>
    <w:rsid w:val="006406F1"/>
    <w:rsid w:val="0064071D"/>
    <w:rsid w:val="006421F4"/>
    <w:rsid w:val="006423C1"/>
    <w:rsid w:val="0064258E"/>
    <w:rsid w:val="006427FE"/>
    <w:rsid w:val="006429B9"/>
    <w:rsid w:val="00643450"/>
    <w:rsid w:val="006434F1"/>
    <w:rsid w:val="00643AAC"/>
    <w:rsid w:val="006441B0"/>
    <w:rsid w:val="0064457A"/>
    <w:rsid w:val="00644CEF"/>
    <w:rsid w:val="00645D1F"/>
    <w:rsid w:val="006472F5"/>
    <w:rsid w:val="00650354"/>
    <w:rsid w:val="00652943"/>
    <w:rsid w:val="00655E52"/>
    <w:rsid w:val="00655F5D"/>
    <w:rsid w:val="00657099"/>
    <w:rsid w:val="00657602"/>
    <w:rsid w:val="00661145"/>
    <w:rsid w:val="00661CCD"/>
    <w:rsid w:val="00662A19"/>
    <w:rsid w:val="0066403B"/>
    <w:rsid w:val="00665064"/>
    <w:rsid w:val="006652A6"/>
    <w:rsid w:val="0066587D"/>
    <w:rsid w:val="00666197"/>
    <w:rsid w:val="006662FD"/>
    <w:rsid w:val="00666FC2"/>
    <w:rsid w:val="00671DBF"/>
    <w:rsid w:val="00673757"/>
    <w:rsid w:val="00676AEA"/>
    <w:rsid w:val="00680770"/>
    <w:rsid w:val="00681140"/>
    <w:rsid w:val="0068207A"/>
    <w:rsid w:val="0068215E"/>
    <w:rsid w:val="00683332"/>
    <w:rsid w:val="00683386"/>
    <w:rsid w:val="006854E9"/>
    <w:rsid w:val="00685935"/>
    <w:rsid w:val="006864B9"/>
    <w:rsid w:val="00686949"/>
    <w:rsid w:val="006872CC"/>
    <w:rsid w:val="00687332"/>
    <w:rsid w:val="00690356"/>
    <w:rsid w:val="006906C3"/>
    <w:rsid w:val="00692896"/>
    <w:rsid w:val="006940C9"/>
    <w:rsid w:val="00694193"/>
    <w:rsid w:val="00695C0B"/>
    <w:rsid w:val="0069696F"/>
    <w:rsid w:val="0069716F"/>
    <w:rsid w:val="00697D19"/>
    <w:rsid w:val="006A1114"/>
    <w:rsid w:val="006A1220"/>
    <w:rsid w:val="006A2B73"/>
    <w:rsid w:val="006A2F80"/>
    <w:rsid w:val="006A4DBB"/>
    <w:rsid w:val="006A5D0C"/>
    <w:rsid w:val="006A756E"/>
    <w:rsid w:val="006B0F31"/>
    <w:rsid w:val="006B12B1"/>
    <w:rsid w:val="006B1392"/>
    <w:rsid w:val="006B2696"/>
    <w:rsid w:val="006B2FA3"/>
    <w:rsid w:val="006B49FB"/>
    <w:rsid w:val="006B4CB6"/>
    <w:rsid w:val="006B4D5D"/>
    <w:rsid w:val="006B5DD9"/>
    <w:rsid w:val="006B61DA"/>
    <w:rsid w:val="006B687C"/>
    <w:rsid w:val="006C0185"/>
    <w:rsid w:val="006C0327"/>
    <w:rsid w:val="006C153D"/>
    <w:rsid w:val="006C1FE1"/>
    <w:rsid w:val="006C2057"/>
    <w:rsid w:val="006C2C77"/>
    <w:rsid w:val="006C46FE"/>
    <w:rsid w:val="006C4D28"/>
    <w:rsid w:val="006C544F"/>
    <w:rsid w:val="006C662A"/>
    <w:rsid w:val="006C7414"/>
    <w:rsid w:val="006D4BED"/>
    <w:rsid w:val="006D6853"/>
    <w:rsid w:val="006D74CB"/>
    <w:rsid w:val="006E0925"/>
    <w:rsid w:val="006E1BCA"/>
    <w:rsid w:val="006E4510"/>
    <w:rsid w:val="006E4872"/>
    <w:rsid w:val="006E4941"/>
    <w:rsid w:val="006E4A44"/>
    <w:rsid w:val="006E4F32"/>
    <w:rsid w:val="006E6672"/>
    <w:rsid w:val="006F1E10"/>
    <w:rsid w:val="006F2131"/>
    <w:rsid w:val="006F2CE3"/>
    <w:rsid w:val="006F3103"/>
    <w:rsid w:val="006F3CC4"/>
    <w:rsid w:val="006F3F4E"/>
    <w:rsid w:val="006F5250"/>
    <w:rsid w:val="006F5C37"/>
    <w:rsid w:val="006F76F8"/>
    <w:rsid w:val="006F7B2C"/>
    <w:rsid w:val="007017DA"/>
    <w:rsid w:val="007028F8"/>
    <w:rsid w:val="00703100"/>
    <w:rsid w:val="0070599E"/>
    <w:rsid w:val="00705E36"/>
    <w:rsid w:val="007072A2"/>
    <w:rsid w:val="00710253"/>
    <w:rsid w:val="007106AD"/>
    <w:rsid w:val="00710839"/>
    <w:rsid w:val="00711BE5"/>
    <w:rsid w:val="007121DF"/>
    <w:rsid w:val="00714B2F"/>
    <w:rsid w:val="00715313"/>
    <w:rsid w:val="00715B20"/>
    <w:rsid w:val="00715C41"/>
    <w:rsid w:val="0071770B"/>
    <w:rsid w:val="00717AF9"/>
    <w:rsid w:val="0072172C"/>
    <w:rsid w:val="00721A13"/>
    <w:rsid w:val="00721A35"/>
    <w:rsid w:val="00721CD5"/>
    <w:rsid w:val="00722307"/>
    <w:rsid w:val="0072317A"/>
    <w:rsid w:val="00723321"/>
    <w:rsid w:val="00726774"/>
    <w:rsid w:val="00726CE4"/>
    <w:rsid w:val="00727506"/>
    <w:rsid w:val="00730564"/>
    <w:rsid w:val="007305FB"/>
    <w:rsid w:val="00730F15"/>
    <w:rsid w:val="007310F3"/>
    <w:rsid w:val="00731259"/>
    <w:rsid w:val="00731877"/>
    <w:rsid w:val="0073221F"/>
    <w:rsid w:val="007353C5"/>
    <w:rsid w:val="007371E9"/>
    <w:rsid w:val="00737940"/>
    <w:rsid w:val="00741125"/>
    <w:rsid w:val="00742F2B"/>
    <w:rsid w:val="0074647F"/>
    <w:rsid w:val="00747536"/>
    <w:rsid w:val="00747CAB"/>
    <w:rsid w:val="00751632"/>
    <w:rsid w:val="00751653"/>
    <w:rsid w:val="00752693"/>
    <w:rsid w:val="00755B75"/>
    <w:rsid w:val="007578B9"/>
    <w:rsid w:val="00760B92"/>
    <w:rsid w:val="007637B5"/>
    <w:rsid w:val="00764034"/>
    <w:rsid w:val="0076496C"/>
    <w:rsid w:val="007653F5"/>
    <w:rsid w:val="007659DA"/>
    <w:rsid w:val="00765DC2"/>
    <w:rsid w:val="00765DCE"/>
    <w:rsid w:val="00765F3B"/>
    <w:rsid w:val="00770E0E"/>
    <w:rsid w:val="0077399E"/>
    <w:rsid w:val="007767B1"/>
    <w:rsid w:val="00780D86"/>
    <w:rsid w:val="007829D5"/>
    <w:rsid w:val="00783330"/>
    <w:rsid w:val="00785F78"/>
    <w:rsid w:val="00790EAD"/>
    <w:rsid w:val="0079160F"/>
    <w:rsid w:val="00794257"/>
    <w:rsid w:val="00794681"/>
    <w:rsid w:val="007963A1"/>
    <w:rsid w:val="007976B6"/>
    <w:rsid w:val="007A014D"/>
    <w:rsid w:val="007A1F2D"/>
    <w:rsid w:val="007A27E1"/>
    <w:rsid w:val="007A297C"/>
    <w:rsid w:val="007A54D4"/>
    <w:rsid w:val="007A5C71"/>
    <w:rsid w:val="007A7D0F"/>
    <w:rsid w:val="007B0443"/>
    <w:rsid w:val="007B0618"/>
    <w:rsid w:val="007B1451"/>
    <w:rsid w:val="007B2C96"/>
    <w:rsid w:val="007B3372"/>
    <w:rsid w:val="007B5E8F"/>
    <w:rsid w:val="007C0EBD"/>
    <w:rsid w:val="007C11CF"/>
    <w:rsid w:val="007C1C5A"/>
    <w:rsid w:val="007C2C4D"/>
    <w:rsid w:val="007C4F68"/>
    <w:rsid w:val="007C5AA6"/>
    <w:rsid w:val="007D00AA"/>
    <w:rsid w:val="007D5265"/>
    <w:rsid w:val="007D60CE"/>
    <w:rsid w:val="007D7528"/>
    <w:rsid w:val="007D7A0A"/>
    <w:rsid w:val="007E0342"/>
    <w:rsid w:val="007E15F8"/>
    <w:rsid w:val="007E1A79"/>
    <w:rsid w:val="007E4758"/>
    <w:rsid w:val="007E4C85"/>
    <w:rsid w:val="007F018F"/>
    <w:rsid w:val="007F0355"/>
    <w:rsid w:val="007F1362"/>
    <w:rsid w:val="007F1F59"/>
    <w:rsid w:val="007F2C1D"/>
    <w:rsid w:val="007F424F"/>
    <w:rsid w:val="007F7194"/>
    <w:rsid w:val="007F7255"/>
    <w:rsid w:val="00803002"/>
    <w:rsid w:val="00804F33"/>
    <w:rsid w:val="0081131D"/>
    <w:rsid w:val="00812392"/>
    <w:rsid w:val="008130A7"/>
    <w:rsid w:val="00814BB5"/>
    <w:rsid w:val="00814E63"/>
    <w:rsid w:val="00815BD2"/>
    <w:rsid w:val="008216F9"/>
    <w:rsid w:val="00822390"/>
    <w:rsid w:val="0082370A"/>
    <w:rsid w:val="00823BDC"/>
    <w:rsid w:val="00824030"/>
    <w:rsid w:val="008241B2"/>
    <w:rsid w:val="00825BB7"/>
    <w:rsid w:val="00825D40"/>
    <w:rsid w:val="00826616"/>
    <w:rsid w:val="00827667"/>
    <w:rsid w:val="00827D7F"/>
    <w:rsid w:val="00832F3C"/>
    <w:rsid w:val="008331AD"/>
    <w:rsid w:val="008334FA"/>
    <w:rsid w:val="008338C5"/>
    <w:rsid w:val="008340BA"/>
    <w:rsid w:val="00835F1C"/>
    <w:rsid w:val="008361B1"/>
    <w:rsid w:val="00837095"/>
    <w:rsid w:val="0083736B"/>
    <w:rsid w:val="00837B41"/>
    <w:rsid w:val="00841885"/>
    <w:rsid w:val="00845D5A"/>
    <w:rsid w:val="0084631A"/>
    <w:rsid w:val="008468B4"/>
    <w:rsid w:val="0084709A"/>
    <w:rsid w:val="0085249E"/>
    <w:rsid w:val="0085254E"/>
    <w:rsid w:val="00852742"/>
    <w:rsid w:val="00852FC6"/>
    <w:rsid w:val="00854361"/>
    <w:rsid w:val="0085494A"/>
    <w:rsid w:val="00855F0E"/>
    <w:rsid w:val="00856DB3"/>
    <w:rsid w:val="00860E5B"/>
    <w:rsid w:val="00860FF2"/>
    <w:rsid w:val="00861D45"/>
    <w:rsid w:val="00867D5B"/>
    <w:rsid w:val="008744DD"/>
    <w:rsid w:val="00874AE8"/>
    <w:rsid w:val="00874CA6"/>
    <w:rsid w:val="00875DB4"/>
    <w:rsid w:val="00876315"/>
    <w:rsid w:val="00876580"/>
    <w:rsid w:val="00876E2C"/>
    <w:rsid w:val="00877A9D"/>
    <w:rsid w:val="00877E97"/>
    <w:rsid w:val="008838B9"/>
    <w:rsid w:val="00883DC9"/>
    <w:rsid w:val="008841E2"/>
    <w:rsid w:val="00884262"/>
    <w:rsid w:val="00887899"/>
    <w:rsid w:val="008905D0"/>
    <w:rsid w:val="00890603"/>
    <w:rsid w:val="0089073C"/>
    <w:rsid w:val="00891757"/>
    <w:rsid w:val="00891AA7"/>
    <w:rsid w:val="00891C89"/>
    <w:rsid w:val="008930FC"/>
    <w:rsid w:val="008934EE"/>
    <w:rsid w:val="00893EFF"/>
    <w:rsid w:val="00896BDE"/>
    <w:rsid w:val="008A04D1"/>
    <w:rsid w:val="008A0A0B"/>
    <w:rsid w:val="008A1750"/>
    <w:rsid w:val="008A38BC"/>
    <w:rsid w:val="008A4196"/>
    <w:rsid w:val="008A691C"/>
    <w:rsid w:val="008B07C9"/>
    <w:rsid w:val="008B0A15"/>
    <w:rsid w:val="008B1E3D"/>
    <w:rsid w:val="008B2450"/>
    <w:rsid w:val="008B3430"/>
    <w:rsid w:val="008B3D55"/>
    <w:rsid w:val="008B45E5"/>
    <w:rsid w:val="008B4902"/>
    <w:rsid w:val="008B5704"/>
    <w:rsid w:val="008B5C28"/>
    <w:rsid w:val="008C0DD1"/>
    <w:rsid w:val="008C1296"/>
    <w:rsid w:val="008C217B"/>
    <w:rsid w:val="008C263A"/>
    <w:rsid w:val="008C2B7B"/>
    <w:rsid w:val="008C4495"/>
    <w:rsid w:val="008C55F7"/>
    <w:rsid w:val="008D07FD"/>
    <w:rsid w:val="008D0DF8"/>
    <w:rsid w:val="008D1EA5"/>
    <w:rsid w:val="008D4ABC"/>
    <w:rsid w:val="008D7794"/>
    <w:rsid w:val="008E3363"/>
    <w:rsid w:val="008E4D79"/>
    <w:rsid w:val="008E6990"/>
    <w:rsid w:val="008F120C"/>
    <w:rsid w:val="008F45C6"/>
    <w:rsid w:val="008F5169"/>
    <w:rsid w:val="0090310B"/>
    <w:rsid w:val="00904EFD"/>
    <w:rsid w:val="00906F69"/>
    <w:rsid w:val="00910D82"/>
    <w:rsid w:val="00911561"/>
    <w:rsid w:val="00912447"/>
    <w:rsid w:val="00912DB0"/>
    <w:rsid w:val="00913561"/>
    <w:rsid w:val="009136CD"/>
    <w:rsid w:val="009170EE"/>
    <w:rsid w:val="00917336"/>
    <w:rsid w:val="00917DD5"/>
    <w:rsid w:val="00920303"/>
    <w:rsid w:val="00921A52"/>
    <w:rsid w:val="0092360F"/>
    <w:rsid w:val="0092528F"/>
    <w:rsid w:val="00925ACE"/>
    <w:rsid w:val="009264F7"/>
    <w:rsid w:val="00926962"/>
    <w:rsid w:val="00926EB5"/>
    <w:rsid w:val="00930566"/>
    <w:rsid w:val="00931CD1"/>
    <w:rsid w:val="0093424F"/>
    <w:rsid w:val="009351D4"/>
    <w:rsid w:val="0093682C"/>
    <w:rsid w:val="00936F74"/>
    <w:rsid w:val="009417F4"/>
    <w:rsid w:val="009418A3"/>
    <w:rsid w:val="00942946"/>
    <w:rsid w:val="00942EAE"/>
    <w:rsid w:val="00942FD5"/>
    <w:rsid w:val="009452A7"/>
    <w:rsid w:val="009459BB"/>
    <w:rsid w:val="00946CBA"/>
    <w:rsid w:val="00946EFE"/>
    <w:rsid w:val="00947154"/>
    <w:rsid w:val="009471E9"/>
    <w:rsid w:val="00952D20"/>
    <w:rsid w:val="00954505"/>
    <w:rsid w:val="00954A59"/>
    <w:rsid w:val="00957AC1"/>
    <w:rsid w:val="00960883"/>
    <w:rsid w:val="00960CA6"/>
    <w:rsid w:val="00961C91"/>
    <w:rsid w:val="009624F3"/>
    <w:rsid w:val="00962EE1"/>
    <w:rsid w:val="00963405"/>
    <w:rsid w:val="0096348F"/>
    <w:rsid w:val="00963EAA"/>
    <w:rsid w:val="0096408A"/>
    <w:rsid w:val="009644B0"/>
    <w:rsid w:val="00964C9D"/>
    <w:rsid w:val="00965995"/>
    <w:rsid w:val="00965C88"/>
    <w:rsid w:val="00966A11"/>
    <w:rsid w:val="00967740"/>
    <w:rsid w:val="009712C8"/>
    <w:rsid w:val="009754EA"/>
    <w:rsid w:val="00975A30"/>
    <w:rsid w:val="009806D7"/>
    <w:rsid w:val="009912B2"/>
    <w:rsid w:val="0099209E"/>
    <w:rsid w:val="00993019"/>
    <w:rsid w:val="00993F0D"/>
    <w:rsid w:val="00995D45"/>
    <w:rsid w:val="00997D80"/>
    <w:rsid w:val="009A56FC"/>
    <w:rsid w:val="009A6157"/>
    <w:rsid w:val="009A61EB"/>
    <w:rsid w:val="009A6CD1"/>
    <w:rsid w:val="009B6740"/>
    <w:rsid w:val="009B70FF"/>
    <w:rsid w:val="009B780A"/>
    <w:rsid w:val="009C06AF"/>
    <w:rsid w:val="009C0C1C"/>
    <w:rsid w:val="009C11C7"/>
    <w:rsid w:val="009C1BE4"/>
    <w:rsid w:val="009C2A61"/>
    <w:rsid w:val="009C2CFD"/>
    <w:rsid w:val="009C4BD6"/>
    <w:rsid w:val="009D0C32"/>
    <w:rsid w:val="009D36EC"/>
    <w:rsid w:val="009D412E"/>
    <w:rsid w:val="009D4A8A"/>
    <w:rsid w:val="009D5D00"/>
    <w:rsid w:val="009D6ADA"/>
    <w:rsid w:val="009D71C4"/>
    <w:rsid w:val="009D74BD"/>
    <w:rsid w:val="009E1186"/>
    <w:rsid w:val="009E2C3E"/>
    <w:rsid w:val="009E32AF"/>
    <w:rsid w:val="009E53B5"/>
    <w:rsid w:val="009E5B38"/>
    <w:rsid w:val="009F0314"/>
    <w:rsid w:val="009F204A"/>
    <w:rsid w:val="009F28CF"/>
    <w:rsid w:val="009F3421"/>
    <w:rsid w:val="009F40A6"/>
    <w:rsid w:val="009F54A5"/>
    <w:rsid w:val="009F5993"/>
    <w:rsid w:val="009F7A85"/>
    <w:rsid w:val="00A01951"/>
    <w:rsid w:val="00A0746D"/>
    <w:rsid w:val="00A074AC"/>
    <w:rsid w:val="00A12031"/>
    <w:rsid w:val="00A161BC"/>
    <w:rsid w:val="00A16D62"/>
    <w:rsid w:val="00A21CE0"/>
    <w:rsid w:val="00A2241A"/>
    <w:rsid w:val="00A23102"/>
    <w:rsid w:val="00A25180"/>
    <w:rsid w:val="00A25210"/>
    <w:rsid w:val="00A27913"/>
    <w:rsid w:val="00A30FE6"/>
    <w:rsid w:val="00A317C4"/>
    <w:rsid w:val="00A32441"/>
    <w:rsid w:val="00A33283"/>
    <w:rsid w:val="00A35ED8"/>
    <w:rsid w:val="00A40EAB"/>
    <w:rsid w:val="00A41AE2"/>
    <w:rsid w:val="00A46A21"/>
    <w:rsid w:val="00A46D54"/>
    <w:rsid w:val="00A51934"/>
    <w:rsid w:val="00A522AD"/>
    <w:rsid w:val="00A52849"/>
    <w:rsid w:val="00A52942"/>
    <w:rsid w:val="00A5304E"/>
    <w:rsid w:val="00A530BC"/>
    <w:rsid w:val="00A54343"/>
    <w:rsid w:val="00A56D30"/>
    <w:rsid w:val="00A56FA5"/>
    <w:rsid w:val="00A56FA7"/>
    <w:rsid w:val="00A57681"/>
    <w:rsid w:val="00A647E2"/>
    <w:rsid w:val="00A65EAE"/>
    <w:rsid w:val="00A76C1D"/>
    <w:rsid w:val="00A76D70"/>
    <w:rsid w:val="00A76F1C"/>
    <w:rsid w:val="00A770EE"/>
    <w:rsid w:val="00A778B9"/>
    <w:rsid w:val="00A80354"/>
    <w:rsid w:val="00A806F6"/>
    <w:rsid w:val="00A82658"/>
    <w:rsid w:val="00A82CB6"/>
    <w:rsid w:val="00A85528"/>
    <w:rsid w:val="00A85F11"/>
    <w:rsid w:val="00A86857"/>
    <w:rsid w:val="00A902F3"/>
    <w:rsid w:val="00A916FF"/>
    <w:rsid w:val="00A9268B"/>
    <w:rsid w:val="00A93CE6"/>
    <w:rsid w:val="00A958D8"/>
    <w:rsid w:val="00A96CB4"/>
    <w:rsid w:val="00AA05E4"/>
    <w:rsid w:val="00AA1DEA"/>
    <w:rsid w:val="00AA22F6"/>
    <w:rsid w:val="00AA28E3"/>
    <w:rsid w:val="00AA43C6"/>
    <w:rsid w:val="00AA58D5"/>
    <w:rsid w:val="00AA5F3E"/>
    <w:rsid w:val="00AA6C91"/>
    <w:rsid w:val="00AB1D20"/>
    <w:rsid w:val="00AB2AF4"/>
    <w:rsid w:val="00AB425F"/>
    <w:rsid w:val="00AB46EA"/>
    <w:rsid w:val="00AB52CD"/>
    <w:rsid w:val="00AC1AC4"/>
    <w:rsid w:val="00AC3439"/>
    <w:rsid w:val="00AC34D2"/>
    <w:rsid w:val="00AC45C8"/>
    <w:rsid w:val="00AC6F5D"/>
    <w:rsid w:val="00AC7507"/>
    <w:rsid w:val="00AC75BC"/>
    <w:rsid w:val="00AC7B44"/>
    <w:rsid w:val="00AC7C3E"/>
    <w:rsid w:val="00AC7EAB"/>
    <w:rsid w:val="00AD0A58"/>
    <w:rsid w:val="00AD0FBD"/>
    <w:rsid w:val="00AD1C44"/>
    <w:rsid w:val="00AD1E41"/>
    <w:rsid w:val="00AD1F44"/>
    <w:rsid w:val="00AD2323"/>
    <w:rsid w:val="00AD6126"/>
    <w:rsid w:val="00AD6AD1"/>
    <w:rsid w:val="00AD739B"/>
    <w:rsid w:val="00AE10A2"/>
    <w:rsid w:val="00AE149B"/>
    <w:rsid w:val="00AE1FC9"/>
    <w:rsid w:val="00AE52A1"/>
    <w:rsid w:val="00AE6036"/>
    <w:rsid w:val="00AE6CDB"/>
    <w:rsid w:val="00AE71B5"/>
    <w:rsid w:val="00AE71C4"/>
    <w:rsid w:val="00AF5580"/>
    <w:rsid w:val="00AF5FB0"/>
    <w:rsid w:val="00AF7D01"/>
    <w:rsid w:val="00B01EF9"/>
    <w:rsid w:val="00B025B4"/>
    <w:rsid w:val="00B0304D"/>
    <w:rsid w:val="00B03282"/>
    <w:rsid w:val="00B04E35"/>
    <w:rsid w:val="00B052F6"/>
    <w:rsid w:val="00B0554E"/>
    <w:rsid w:val="00B07823"/>
    <w:rsid w:val="00B1091A"/>
    <w:rsid w:val="00B10DC1"/>
    <w:rsid w:val="00B13194"/>
    <w:rsid w:val="00B14C3C"/>
    <w:rsid w:val="00B16980"/>
    <w:rsid w:val="00B23FF4"/>
    <w:rsid w:val="00B24719"/>
    <w:rsid w:val="00B2531E"/>
    <w:rsid w:val="00B262A8"/>
    <w:rsid w:val="00B273A7"/>
    <w:rsid w:val="00B34773"/>
    <w:rsid w:val="00B34C4D"/>
    <w:rsid w:val="00B35B08"/>
    <w:rsid w:val="00B36DB0"/>
    <w:rsid w:val="00B4050A"/>
    <w:rsid w:val="00B42147"/>
    <w:rsid w:val="00B45A6A"/>
    <w:rsid w:val="00B461FD"/>
    <w:rsid w:val="00B466E0"/>
    <w:rsid w:val="00B470AC"/>
    <w:rsid w:val="00B4759E"/>
    <w:rsid w:val="00B50602"/>
    <w:rsid w:val="00B510C7"/>
    <w:rsid w:val="00B519B1"/>
    <w:rsid w:val="00B52413"/>
    <w:rsid w:val="00B524FC"/>
    <w:rsid w:val="00B56800"/>
    <w:rsid w:val="00B56C29"/>
    <w:rsid w:val="00B56EEE"/>
    <w:rsid w:val="00B57245"/>
    <w:rsid w:val="00B5781B"/>
    <w:rsid w:val="00B579E2"/>
    <w:rsid w:val="00B6189A"/>
    <w:rsid w:val="00B61EE9"/>
    <w:rsid w:val="00B64173"/>
    <w:rsid w:val="00B64203"/>
    <w:rsid w:val="00B64A48"/>
    <w:rsid w:val="00B72014"/>
    <w:rsid w:val="00B72643"/>
    <w:rsid w:val="00B72A23"/>
    <w:rsid w:val="00B730AC"/>
    <w:rsid w:val="00B737CA"/>
    <w:rsid w:val="00B73A14"/>
    <w:rsid w:val="00B7592C"/>
    <w:rsid w:val="00B76049"/>
    <w:rsid w:val="00B765C1"/>
    <w:rsid w:val="00B76F17"/>
    <w:rsid w:val="00B77E93"/>
    <w:rsid w:val="00B81789"/>
    <w:rsid w:val="00B81B69"/>
    <w:rsid w:val="00B82101"/>
    <w:rsid w:val="00B8220C"/>
    <w:rsid w:val="00B834BD"/>
    <w:rsid w:val="00B85142"/>
    <w:rsid w:val="00B85168"/>
    <w:rsid w:val="00B909D4"/>
    <w:rsid w:val="00B9261E"/>
    <w:rsid w:val="00B93FFC"/>
    <w:rsid w:val="00B95D49"/>
    <w:rsid w:val="00B96822"/>
    <w:rsid w:val="00B976DB"/>
    <w:rsid w:val="00B97875"/>
    <w:rsid w:val="00B97956"/>
    <w:rsid w:val="00BA0704"/>
    <w:rsid w:val="00BA1007"/>
    <w:rsid w:val="00BA10E1"/>
    <w:rsid w:val="00BA231F"/>
    <w:rsid w:val="00BA454E"/>
    <w:rsid w:val="00BA45C3"/>
    <w:rsid w:val="00BA4C5A"/>
    <w:rsid w:val="00BA64EF"/>
    <w:rsid w:val="00BA6503"/>
    <w:rsid w:val="00BA664F"/>
    <w:rsid w:val="00BA6B30"/>
    <w:rsid w:val="00BA7859"/>
    <w:rsid w:val="00BA79A8"/>
    <w:rsid w:val="00BB0B8F"/>
    <w:rsid w:val="00BB1816"/>
    <w:rsid w:val="00BB1C75"/>
    <w:rsid w:val="00BB28D3"/>
    <w:rsid w:val="00BB3490"/>
    <w:rsid w:val="00BB3712"/>
    <w:rsid w:val="00BB387F"/>
    <w:rsid w:val="00BB6BAF"/>
    <w:rsid w:val="00BB6DD9"/>
    <w:rsid w:val="00BC0DAA"/>
    <w:rsid w:val="00BC2989"/>
    <w:rsid w:val="00BC32C3"/>
    <w:rsid w:val="00BC3DE1"/>
    <w:rsid w:val="00BC3F09"/>
    <w:rsid w:val="00BC6DC2"/>
    <w:rsid w:val="00BC700B"/>
    <w:rsid w:val="00BC74C5"/>
    <w:rsid w:val="00BD1E45"/>
    <w:rsid w:val="00BD2FA2"/>
    <w:rsid w:val="00BD3BE7"/>
    <w:rsid w:val="00BD5CF3"/>
    <w:rsid w:val="00BD770B"/>
    <w:rsid w:val="00BD7B3E"/>
    <w:rsid w:val="00BD7BC9"/>
    <w:rsid w:val="00BE0BB4"/>
    <w:rsid w:val="00BE257E"/>
    <w:rsid w:val="00BE29AD"/>
    <w:rsid w:val="00BE3215"/>
    <w:rsid w:val="00BE54A6"/>
    <w:rsid w:val="00BE6438"/>
    <w:rsid w:val="00BF1B60"/>
    <w:rsid w:val="00BF1CC8"/>
    <w:rsid w:val="00BF23D3"/>
    <w:rsid w:val="00BF5E56"/>
    <w:rsid w:val="00BF6474"/>
    <w:rsid w:val="00BF70AA"/>
    <w:rsid w:val="00C00124"/>
    <w:rsid w:val="00C01280"/>
    <w:rsid w:val="00C01832"/>
    <w:rsid w:val="00C01E88"/>
    <w:rsid w:val="00C02F48"/>
    <w:rsid w:val="00C0382B"/>
    <w:rsid w:val="00C03CC6"/>
    <w:rsid w:val="00C04033"/>
    <w:rsid w:val="00C069A9"/>
    <w:rsid w:val="00C071EC"/>
    <w:rsid w:val="00C1066D"/>
    <w:rsid w:val="00C10FF2"/>
    <w:rsid w:val="00C115B1"/>
    <w:rsid w:val="00C11BF5"/>
    <w:rsid w:val="00C125BB"/>
    <w:rsid w:val="00C13AE0"/>
    <w:rsid w:val="00C13C42"/>
    <w:rsid w:val="00C15586"/>
    <w:rsid w:val="00C168C8"/>
    <w:rsid w:val="00C17400"/>
    <w:rsid w:val="00C202B1"/>
    <w:rsid w:val="00C21B85"/>
    <w:rsid w:val="00C21D15"/>
    <w:rsid w:val="00C23C88"/>
    <w:rsid w:val="00C24419"/>
    <w:rsid w:val="00C252E7"/>
    <w:rsid w:val="00C25A27"/>
    <w:rsid w:val="00C26B54"/>
    <w:rsid w:val="00C26DB4"/>
    <w:rsid w:val="00C30E07"/>
    <w:rsid w:val="00C34EB8"/>
    <w:rsid w:val="00C36F5A"/>
    <w:rsid w:val="00C37880"/>
    <w:rsid w:val="00C40FD5"/>
    <w:rsid w:val="00C41155"/>
    <w:rsid w:val="00C414C5"/>
    <w:rsid w:val="00C42999"/>
    <w:rsid w:val="00C430B0"/>
    <w:rsid w:val="00C44E13"/>
    <w:rsid w:val="00C44E6D"/>
    <w:rsid w:val="00C45F64"/>
    <w:rsid w:val="00C46573"/>
    <w:rsid w:val="00C53420"/>
    <w:rsid w:val="00C53956"/>
    <w:rsid w:val="00C541A7"/>
    <w:rsid w:val="00C54493"/>
    <w:rsid w:val="00C54608"/>
    <w:rsid w:val="00C56FA3"/>
    <w:rsid w:val="00C619A7"/>
    <w:rsid w:val="00C61D41"/>
    <w:rsid w:val="00C62034"/>
    <w:rsid w:val="00C62EAC"/>
    <w:rsid w:val="00C6301E"/>
    <w:rsid w:val="00C63254"/>
    <w:rsid w:val="00C63274"/>
    <w:rsid w:val="00C66589"/>
    <w:rsid w:val="00C66BD2"/>
    <w:rsid w:val="00C708A7"/>
    <w:rsid w:val="00C70DB6"/>
    <w:rsid w:val="00C7134E"/>
    <w:rsid w:val="00C71925"/>
    <w:rsid w:val="00C719B1"/>
    <w:rsid w:val="00C71EE1"/>
    <w:rsid w:val="00C732E7"/>
    <w:rsid w:val="00C7490F"/>
    <w:rsid w:val="00C74D73"/>
    <w:rsid w:val="00C760CF"/>
    <w:rsid w:val="00C773B4"/>
    <w:rsid w:val="00C77BAA"/>
    <w:rsid w:val="00C813E1"/>
    <w:rsid w:val="00C8223E"/>
    <w:rsid w:val="00C839B0"/>
    <w:rsid w:val="00C84A4A"/>
    <w:rsid w:val="00C85F26"/>
    <w:rsid w:val="00C87B5A"/>
    <w:rsid w:val="00C91F52"/>
    <w:rsid w:val="00C91F82"/>
    <w:rsid w:val="00C9265F"/>
    <w:rsid w:val="00C934B1"/>
    <w:rsid w:val="00C9598D"/>
    <w:rsid w:val="00C968E4"/>
    <w:rsid w:val="00C97A19"/>
    <w:rsid w:val="00CA344C"/>
    <w:rsid w:val="00CA47D3"/>
    <w:rsid w:val="00CA76A0"/>
    <w:rsid w:val="00CB43B8"/>
    <w:rsid w:val="00CB5FBE"/>
    <w:rsid w:val="00CB7282"/>
    <w:rsid w:val="00CC0A61"/>
    <w:rsid w:val="00CC29BA"/>
    <w:rsid w:val="00CC50DB"/>
    <w:rsid w:val="00CC61EE"/>
    <w:rsid w:val="00CC62FE"/>
    <w:rsid w:val="00CC7904"/>
    <w:rsid w:val="00CD308F"/>
    <w:rsid w:val="00CD408D"/>
    <w:rsid w:val="00CD5B5F"/>
    <w:rsid w:val="00CD62DE"/>
    <w:rsid w:val="00CD71ED"/>
    <w:rsid w:val="00CD733F"/>
    <w:rsid w:val="00CD78C1"/>
    <w:rsid w:val="00CE155E"/>
    <w:rsid w:val="00CE1BDA"/>
    <w:rsid w:val="00CE2ACE"/>
    <w:rsid w:val="00CE5370"/>
    <w:rsid w:val="00CE5929"/>
    <w:rsid w:val="00CE5F8F"/>
    <w:rsid w:val="00CE6A04"/>
    <w:rsid w:val="00CE6E8C"/>
    <w:rsid w:val="00CF035B"/>
    <w:rsid w:val="00CF0A0E"/>
    <w:rsid w:val="00CF4D78"/>
    <w:rsid w:val="00CF5237"/>
    <w:rsid w:val="00CF544F"/>
    <w:rsid w:val="00CF58FA"/>
    <w:rsid w:val="00CF6C83"/>
    <w:rsid w:val="00CF7651"/>
    <w:rsid w:val="00D00AEC"/>
    <w:rsid w:val="00D01559"/>
    <w:rsid w:val="00D03BDE"/>
    <w:rsid w:val="00D040C0"/>
    <w:rsid w:val="00D0481E"/>
    <w:rsid w:val="00D0487E"/>
    <w:rsid w:val="00D0489C"/>
    <w:rsid w:val="00D0518E"/>
    <w:rsid w:val="00D06A51"/>
    <w:rsid w:val="00D077D1"/>
    <w:rsid w:val="00D113D0"/>
    <w:rsid w:val="00D11942"/>
    <w:rsid w:val="00D1198B"/>
    <w:rsid w:val="00D11C1E"/>
    <w:rsid w:val="00D154C9"/>
    <w:rsid w:val="00D17A69"/>
    <w:rsid w:val="00D230B3"/>
    <w:rsid w:val="00D23758"/>
    <w:rsid w:val="00D23F34"/>
    <w:rsid w:val="00D244AC"/>
    <w:rsid w:val="00D25963"/>
    <w:rsid w:val="00D25E7A"/>
    <w:rsid w:val="00D26BF6"/>
    <w:rsid w:val="00D27E75"/>
    <w:rsid w:val="00D33055"/>
    <w:rsid w:val="00D3456F"/>
    <w:rsid w:val="00D36081"/>
    <w:rsid w:val="00D37022"/>
    <w:rsid w:val="00D3781C"/>
    <w:rsid w:val="00D42C9B"/>
    <w:rsid w:val="00D45C92"/>
    <w:rsid w:val="00D47D88"/>
    <w:rsid w:val="00D505CE"/>
    <w:rsid w:val="00D5172C"/>
    <w:rsid w:val="00D52E62"/>
    <w:rsid w:val="00D532B3"/>
    <w:rsid w:val="00D54F16"/>
    <w:rsid w:val="00D573BC"/>
    <w:rsid w:val="00D578CC"/>
    <w:rsid w:val="00D60E0D"/>
    <w:rsid w:val="00D64302"/>
    <w:rsid w:val="00D65E88"/>
    <w:rsid w:val="00D66CE7"/>
    <w:rsid w:val="00D6778D"/>
    <w:rsid w:val="00D713CC"/>
    <w:rsid w:val="00D7190D"/>
    <w:rsid w:val="00D74722"/>
    <w:rsid w:val="00D74769"/>
    <w:rsid w:val="00D75B5D"/>
    <w:rsid w:val="00D75FD1"/>
    <w:rsid w:val="00D8104E"/>
    <w:rsid w:val="00D83160"/>
    <w:rsid w:val="00D84192"/>
    <w:rsid w:val="00D8440E"/>
    <w:rsid w:val="00D84AEA"/>
    <w:rsid w:val="00D851D1"/>
    <w:rsid w:val="00D87B8D"/>
    <w:rsid w:val="00D907FE"/>
    <w:rsid w:val="00D91DB4"/>
    <w:rsid w:val="00D934FF"/>
    <w:rsid w:val="00D93E8C"/>
    <w:rsid w:val="00D952D1"/>
    <w:rsid w:val="00D97CB3"/>
    <w:rsid w:val="00DA23A8"/>
    <w:rsid w:val="00DA2872"/>
    <w:rsid w:val="00DA3103"/>
    <w:rsid w:val="00DA5159"/>
    <w:rsid w:val="00DA5E87"/>
    <w:rsid w:val="00DB3381"/>
    <w:rsid w:val="00DB36F5"/>
    <w:rsid w:val="00DB3C59"/>
    <w:rsid w:val="00DB3D09"/>
    <w:rsid w:val="00DB5014"/>
    <w:rsid w:val="00DB50EA"/>
    <w:rsid w:val="00DB531F"/>
    <w:rsid w:val="00DB5789"/>
    <w:rsid w:val="00DB6DA1"/>
    <w:rsid w:val="00DB6DF0"/>
    <w:rsid w:val="00DB7895"/>
    <w:rsid w:val="00DB7BFF"/>
    <w:rsid w:val="00DC0A31"/>
    <w:rsid w:val="00DC0DC7"/>
    <w:rsid w:val="00DC15C9"/>
    <w:rsid w:val="00DC1781"/>
    <w:rsid w:val="00DC1EC4"/>
    <w:rsid w:val="00DC2372"/>
    <w:rsid w:val="00DC5FAD"/>
    <w:rsid w:val="00DC6155"/>
    <w:rsid w:val="00DD23F3"/>
    <w:rsid w:val="00DD5F8A"/>
    <w:rsid w:val="00DD6580"/>
    <w:rsid w:val="00DD6828"/>
    <w:rsid w:val="00DD7427"/>
    <w:rsid w:val="00DD7733"/>
    <w:rsid w:val="00DD7767"/>
    <w:rsid w:val="00DE0814"/>
    <w:rsid w:val="00DE0A48"/>
    <w:rsid w:val="00DE2B24"/>
    <w:rsid w:val="00DE3842"/>
    <w:rsid w:val="00DE4869"/>
    <w:rsid w:val="00DE4A3C"/>
    <w:rsid w:val="00DE5B3F"/>
    <w:rsid w:val="00DE6922"/>
    <w:rsid w:val="00DE78D0"/>
    <w:rsid w:val="00DF0051"/>
    <w:rsid w:val="00DF248E"/>
    <w:rsid w:val="00DF3887"/>
    <w:rsid w:val="00DF3B41"/>
    <w:rsid w:val="00DF4116"/>
    <w:rsid w:val="00DF5143"/>
    <w:rsid w:val="00DF5310"/>
    <w:rsid w:val="00DF55A7"/>
    <w:rsid w:val="00DF68B6"/>
    <w:rsid w:val="00E004BE"/>
    <w:rsid w:val="00E02638"/>
    <w:rsid w:val="00E0276D"/>
    <w:rsid w:val="00E02DB8"/>
    <w:rsid w:val="00E0515D"/>
    <w:rsid w:val="00E06F69"/>
    <w:rsid w:val="00E07E21"/>
    <w:rsid w:val="00E11067"/>
    <w:rsid w:val="00E11A08"/>
    <w:rsid w:val="00E1215B"/>
    <w:rsid w:val="00E14E6B"/>
    <w:rsid w:val="00E17589"/>
    <w:rsid w:val="00E201E8"/>
    <w:rsid w:val="00E20CDF"/>
    <w:rsid w:val="00E20CE3"/>
    <w:rsid w:val="00E21138"/>
    <w:rsid w:val="00E270F4"/>
    <w:rsid w:val="00E300F5"/>
    <w:rsid w:val="00E30B34"/>
    <w:rsid w:val="00E3118C"/>
    <w:rsid w:val="00E31C95"/>
    <w:rsid w:val="00E32512"/>
    <w:rsid w:val="00E35BAC"/>
    <w:rsid w:val="00E3639B"/>
    <w:rsid w:val="00E404A7"/>
    <w:rsid w:val="00E42A51"/>
    <w:rsid w:val="00E4395A"/>
    <w:rsid w:val="00E43D5E"/>
    <w:rsid w:val="00E448FC"/>
    <w:rsid w:val="00E44A71"/>
    <w:rsid w:val="00E44CA4"/>
    <w:rsid w:val="00E45FAF"/>
    <w:rsid w:val="00E50F7C"/>
    <w:rsid w:val="00E515B8"/>
    <w:rsid w:val="00E51CA3"/>
    <w:rsid w:val="00E52F9E"/>
    <w:rsid w:val="00E558AB"/>
    <w:rsid w:val="00E567E2"/>
    <w:rsid w:val="00E56BCD"/>
    <w:rsid w:val="00E56C02"/>
    <w:rsid w:val="00E56C47"/>
    <w:rsid w:val="00E5775C"/>
    <w:rsid w:val="00E5780F"/>
    <w:rsid w:val="00E62A81"/>
    <w:rsid w:val="00E62F6E"/>
    <w:rsid w:val="00E6353C"/>
    <w:rsid w:val="00E64DF1"/>
    <w:rsid w:val="00E66D6E"/>
    <w:rsid w:val="00E66D96"/>
    <w:rsid w:val="00E672BE"/>
    <w:rsid w:val="00E7064D"/>
    <w:rsid w:val="00E70E12"/>
    <w:rsid w:val="00E76918"/>
    <w:rsid w:val="00E76D8E"/>
    <w:rsid w:val="00E8045A"/>
    <w:rsid w:val="00E804FA"/>
    <w:rsid w:val="00E82BBF"/>
    <w:rsid w:val="00E87259"/>
    <w:rsid w:val="00E87877"/>
    <w:rsid w:val="00E9053F"/>
    <w:rsid w:val="00E911EB"/>
    <w:rsid w:val="00E91CC1"/>
    <w:rsid w:val="00E92798"/>
    <w:rsid w:val="00E93047"/>
    <w:rsid w:val="00E931A6"/>
    <w:rsid w:val="00E93A47"/>
    <w:rsid w:val="00E9533F"/>
    <w:rsid w:val="00E95DBB"/>
    <w:rsid w:val="00E964A3"/>
    <w:rsid w:val="00E9653A"/>
    <w:rsid w:val="00E96E25"/>
    <w:rsid w:val="00EA17DC"/>
    <w:rsid w:val="00EA5BC8"/>
    <w:rsid w:val="00EB00C0"/>
    <w:rsid w:val="00EB057D"/>
    <w:rsid w:val="00EB07CA"/>
    <w:rsid w:val="00EB1A31"/>
    <w:rsid w:val="00EB1CE3"/>
    <w:rsid w:val="00EB2D66"/>
    <w:rsid w:val="00EB3016"/>
    <w:rsid w:val="00EB536D"/>
    <w:rsid w:val="00EB64B0"/>
    <w:rsid w:val="00EB67F7"/>
    <w:rsid w:val="00EC06B2"/>
    <w:rsid w:val="00EC0893"/>
    <w:rsid w:val="00EC1DB9"/>
    <w:rsid w:val="00EC4A23"/>
    <w:rsid w:val="00EC6269"/>
    <w:rsid w:val="00EC7CE9"/>
    <w:rsid w:val="00ED0022"/>
    <w:rsid w:val="00ED0C47"/>
    <w:rsid w:val="00ED0DDB"/>
    <w:rsid w:val="00ED369D"/>
    <w:rsid w:val="00ED4D40"/>
    <w:rsid w:val="00ED504F"/>
    <w:rsid w:val="00ED6C37"/>
    <w:rsid w:val="00ED6D8F"/>
    <w:rsid w:val="00EE13F1"/>
    <w:rsid w:val="00EE166E"/>
    <w:rsid w:val="00EE2C74"/>
    <w:rsid w:val="00EE2CAC"/>
    <w:rsid w:val="00EE3DCE"/>
    <w:rsid w:val="00EE43E2"/>
    <w:rsid w:val="00EE4985"/>
    <w:rsid w:val="00EE69EE"/>
    <w:rsid w:val="00EF17DB"/>
    <w:rsid w:val="00EF26C1"/>
    <w:rsid w:val="00EF625D"/>
    <w:rsid w:val="00EF687B"/>
    <w:rsid w:val="00EF720F"/>
    <w:rsid w:val="00EF76DC"/>
    <w:rsid w:val="00F01898"/>
    <w:rsid w:val="00F05D05"/>
    <w:rsid w:val="00F0655D"/>
    <w:rsid w:val="00F06593"/>
    <w:rsid w:val="00F07856"/>
    <w:rsid w:val="00F103DA"/>
    <w:rsid w:val="00F156B7"/>
    <w:rsid w:val="00F16982"/>
    <w:rsid w:val="00F203DF"/>
    <w:rsid w:val="00F23137"/>
    <w:rsid w:val="00F23403"/>
    <w:rsid w:val="00F26CB2"/>
    <w:rsid w:val="00F2767E"/>
    <w:rsid w:val="00F313FB"/>
    <w:rsid w:val="00F34477"/>
    <w:rsid w:val="00F34505"/>
    <w:rsid w:val="00F3551C"/>
    <w:rsid w:val="00F36AA6"/>
    <w:rsid w:val="00F40215"/>
    <w:rsid w:val="00F42A8F"/>
    <w:rsid w:val="00F43B1A"/>
    <w:rsid w:val="00F45EF1"/>
    <w:rsid w:val="00F46215"/>
    <w:rsid w:val="00F473FC"/>
    <w:rsid w:val="00F47E89"/>
    <w:rsid w:val="00F50166"/>
    <w:rsid w:val="00F501BC"/>
    <w:rsid w:val="00F50327"/>
    <w:rsid w:val="00F52721"/>
    <w:rsid w:val="00F527DF"/>
    <w:rsid w:val="00F52A32"/>
    <w:rsid w:val="00F540CF"/>
    <w:rsid w:val="00F548A1"/>
    <w:rsid w:val="00F55C88"/>
    <w:rsid w:val="00F6019E"/>
    <w:rsid w:val="00F60668"/>
    <w:rsid w:val="00F6180B"/>
    <w:rsid w:val="00F61C9A"/>
    <w:rsid w:val="00F61EAC"/>
    <w:rsid w:val="00F635B7"/>
    <w:rsid w:val="00F64821"/>
    <w:rsid w:val="00F66AB4"/>
    <w:rsid w:val="00F70333"/>
    <w:rsid w:val="00F71295"/>
    <w:rsid w:val="00F7144F"/>
    <w:rsid w:val="00F71BA8"/>
    <w:rsid w:val="00F72115"/>
    <w:rsid w:val="00F723C1"/>
    <w:rsid w:val="00F728AC"/>
    <w:rsid w:val="00F7304F"/>
    <w:rsid w:val="00F732FE"/>
    <w:rsid w:val="00F73D0D"/>
    <w:rsid w:val="00F7449D"/>
    <w:rsid w:val="00F7560D"/>
    <w:rsid w:val="00F75B0C"/>
    <w:rsid w:val="00F75CC5"/>
    <w:rsid w:val="00F777C2"/>
    <w:rsid w:val="00F77A5E"/>
    <w:rsid w:val="00F81306"/>
    <w:rsid w:val="00F82DA1"/>
    <w:rsid w:val="00F84FD2"/>
    <w:rsid w:val="00F86024"/>
    <w:rsid w:val="00F8745D"/>
    <w:rsid w:val="00F87690"/>
    <w:rsid w:val="00F93EC0"/>
    <w:rsid w:val="00F941E1"/>
    <w:rsid w:val="00F96369"/>
    <w:rsid w:val="00F96865"/>
    <w:rsid w:val="00F968B6"/>
    <w:rsid w:val="00F96D8D"/>
    <w:rsid w:val="00FA1A93"/>
    <w:rsid w:val="00FA368C"/>
    <w:rsid w:val="00FA368F"/>
    <w:rsid w:val="00FA45F2"/>
    <w:rsid w:val="00FA6E7B"/>
    <w:rsid w:val="00FA6E9E"/>
    <w:rsid w:val="00FA7407"/>
    <w:rsid w:val="00FA7525"/>
    <w:rsid w:val="00FA7A54"/>
    <w:rsid w:val="00FA7C71"/>
    <w:rsid w:val="00FA7E99"/>
    <w:rsid w:val="00FA7F93"/>
    <w:rsid w:val="00FB001E"/>
    <w:rsid w:val="00FB33F7"/>
    <w:rsid w:val="00FB4B30"/>
    <w:rsid w:val="00FB7ACE"/>
    <w:rsid w:val="00FC3300"/>
    <w:rsid w:val="00FC4547"/>
    <w:rsid w:val="00FC55BF"/>
    <w:rsid w:val="00FC60FE"/>
    <w:rsid w:val="00FC7D92"/>
    <w:rsid w:val="00FD1674"/>
    <w:rsid w:val="00FD4902"/>
    <w:rsid w:val="00FD5763"/>
    <w:rsid w:val="00FD5C5F"/>
    <w:rsid w:val="00FD5FB2"/>
    <w:rsid w:val="00FD6491"/>
    <w:rsid w:val="00FD6685"/>
    <w:rsid w:val="00FE2348"/>
    <w:rsid w:val="00FE3147"/>
    <w:rsid w:val="00FE3770"/>
    <w:rsid w:val="00FE4017"/>
    <w:rsid w:val="00FE6330"/>
    <w:rsid w:val="00FE6FEB"/>
    <w:rsid w:val="00FE75C1"/>
    <w:rsid w:val="00FF022F"/>
    <w:rsid w:val="00FF0848"/>
    <w:rsid w:val="00FF131E"/>
    <w:rsid w:val="00FF1C71"/>
    <w:rsid w:val="00FF2D7F"/>
    <w:rsid w:val="00FF34FA"/>
    <w:rsid w:val="00FF4A03"/>
    <w:rsid w:val="00FF4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71F08A"/>
  <w15:chartTrackingRefBased/>
  <w15:docId w15:val="{F958B4BA-D3EF-4CD7-B897-6C1B32105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8D8"/>
    <w:rPr>
      <w:rFonts w:asciiTheme="minorHAnsi" w:hAnsiTheme="minorHAnsi" w:cstheme="minorBidi"/>
      <w:kern w:val="0"/>
      <w:sz w:val="22"/>
      <w:szCs w:val="22"/>
      <w14:ligatures w14:val="none"/>
    </w:rPr>
  </w:style>
  <w:style w:type="paragraph" w:styleId="Heading1">
    <w:name w:val="heading 1"/>
    <w:basedOn w:val="Normal"/>
    <w:next w:val="Normal"/>
    <w:link w:val="Heading1Char"/>
    <w:uiPriority w:val="9"/>
    <w:qFormat/>
    <w:rsid w:val="006820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E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2D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D773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E1A7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1A7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1A7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6155"/>
    <w:pPr>
      <w:ind w:left="720"/>
      <w:contextualSpacing/>
    </w:pPr>
  </w:style>
  <w:style w:type="paragraph" w:styleId="Header">
    <w:name w:val="header"/>
    <w:basedOn w:val="Normal"/>
    <w:link w:val="HeaderChar"/>
    <w:uiPriority w:val="99"/>
    <w:unhideWhenUsed/>
    <w:rsid w:val="00D75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B5D"/>
    <w:rPr>
      <w:rFonts w:asciiTheme="minorHAnsi" w:hAnsiTheme="minorHAnsi" w:cstheme="minorBidi"/>
      <w:kern w:val="0"/>
      <w:sz w:val="22"/>
      <w:szCs w:val="22"/>
      <w14:ligatures w14:val="none"/>
    </w:rPr>
  </w:style>
  <w:style w:type="paragraph" w:styleId="Footer">
    <w:name w:val="footer"/>
    <w:basedOn w:val="Normal"/>
    <w:link w:val="FooterChar"/>
    <w:uiPriority w:val="99"/>
    <w:unhideWhenUsed/>
    <w:rsid w:val="00D75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B5D"/>
    <w:rPr>
      <w:rFonts w:asciiTheme="minorHAnsi" w:hAnsiTheme="minorHAnsi" w:cstheme="minorBidi"/>
      <w:kern w:val="0"/>
      <w:sz w:val="22"/>
      <w:szCs w:val="22"/>
      <w14:ligatures w14:val="none"/>
    </w:rPr>
  </w:style>
  <w:style w:type="character" w:customStyle="1" w:styleId="H1Char">
    <w:name w:val="H1 Char"/>
    <w:basedOn w:val="DefaultParagraphFont"/>
    <w:link w:val="H1"/>
    <w:qFormat/>
    <w:locked/>
    <w:rsid w:val="00711BE5"/>
    <w:rPr>
      <w:rFonts w:eastAsia="Times New Roman"/>
      <w:b/>
      <w:color w:val="000000"/>
      <w:szCs w:val="26"/>
    </w:rPr>
  </w:style>
  <w:style w:type="paragraph" w:customStyle="1" w:styleId="H1">
    <w:name w:val="H1"/>
    <w:basedOn w:val="Normal"/>
    <w:link w:val="H1Char"/>
    <w:qFormat/>
    <w:rsid w:val="00711BE5"/>
    <w:pPr>
      <w:tabs>
        <w:tab w:val="left" w:pos="1560"/>
        <w:tab w:val="left" w:pos="2552"/>
      </w:tabs>
      <w:spacing w:before="120" w:after="120" w:line="312" w:lineRule="auto"/>
      <w:ind w:firstLine="144"/>
      <w:jc w:val="center"/>
      <w:outlineLvl w:val="0"/>
    </w:pPr>
    <w:rPr>
      <w:rFonts w:ascii="Times New Roman" w:eastAsia="Times New Roman" w:hAnsi="Times New Roman" w:cs="Times New Roman"/>
      <w:b/>
      <w:color w:val="000000"/>
      <w:kern w:val="2"/>
      <w:sz w:val="28"/>
      <w:szCs w:val="26"/>
      <w14:ligatures w14:val="standardContextual"/>
    </w:rPr>
  </w:style>
  <w:style w:type="table" w:styleId="TableGrid">
    <w:name w:val="Table Grid"/>
    <w:basedOn w:val="TableNormal"/>
    <w:uiPriority w:val="39"/>
    <w:qFormat/>
    <w:rsid w:val="00711BE5"/>
    <w:pPr>
      <w:spacing w:after="0" w:line="240" w:lineRule="auto"/>
    </w:pPr>
    <w:rPr>
      <w:rFonts w:asciiTheme="minorHAnsi" w:hAnsiTheme="minorHAnsi" w:cstheme="minorBid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3">
    <w:name w:val="H3"/>
    <w:basedOn w:val="ListParagraph"/>
    <w:link w:val="H3Char"/>
    <w:qFormat/>
    <w:rsid w:val="000F5003"/>
    <w:pPr>
      <w:numPr>
        <w:numId w:val="11"/>
      </w:numPr>
      <w:spacing w:after="0"/>
    </w:pPr>
    <w:rPr>
      <w:rFonts w:ascii="Times New Roman" w:hAnsi="Times New Roman" w:cs="Times New Roman"/>
      <w:sz w:val="26"/>
      <w:szCs w:val="26"/>
    </w:rPr>
  </w:style>
  <w:style w:type="character" w:customStyle="1" w:styleId="H3Char">
    <w:name w:val="H3 Char"/>
    <w:basedOn w:val="DefaultParagraphFont"/>
    <w:link w:val="H3"/>
    <w:qFormat/>
    <w:rsid w:val="000F5003"/>
    <w:rPr>
      <w:kern w:val="0"/>
      <w:sz w:val="26"/>
      <w:szCs w:val="26"/>
      <w14:ligatures w14:val="none"/>
    </w:rPr>
  </w:style>
  <w:style w:type="paragraph" w:customStyle="1" w:styleId="Nidung">
    <w:name w:val="Nội dung"/>
    <w:basedOn w:val="Normal"/>
    <w:qFormat/>
    <w:rsid w:val="0046714D"/>
    <w:pPr>
      <w:spacing w:before="120" w:after="0"/>
      <w:ind w:firstLine="567"/>
    </w:pPr>
    <w:rPr>
      <w:rFonts w:ascii="Times New Roman" w:hAnsi="Times New Roman"/>
      <w:sz w:val="26"/>
    </w:rPr>
  </w:style>
  <w:style w:type="paragraph" w:styleId="NormalWeb">
    <w:name w:val="Normal (Web)"/>
    <w:basedOn w:val="Normal"/>
    <w:uiPriority w:val="99"/>
    <w:semiHidden/>
    <w:unhideWhenUsed/>
    <w:rsid w:val="008F12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qFormat/>
    <w:rsid w:val="00C44E13"/>
    <w:rPr>
      <w:color w:val="0563C1" w:themeColor="hyperlink"/>
      <w:u w:val="single"/>
    </w:rPr>
  </w:style>
  <w:style w:type="character" w:styleId="UnresolvedMention">
    <w:name w:val="Unresolved Mention"/>
    <w:basedOn w:val="DefaultParagraphFont"/>
    <w:uiPriority w:val="99"/>
    <w:semiHidden/>
    <w:unhideWhenUsed/>
    <w:rsid w:val="00C44E13"/>
    <w:rPr>
      <w:color w:val="605E5C"/>
      <w:shd w:val="clear" w:color="auto" w:fill="E1DFDD"/>
    </w:rPr>
  </w:style>
  <w:style w:type="paragraph" w:styleId="TOC1">
    <w:name w:val="toc 1"/>
    <w:basedOn w:val="Normal"/>
    <w:next w:val="Normal"/>
    <w:uiPriority w:val="39"/>
    <w:unhideWhenUsed/>
    <w:qFormat/>
    <w:rsid w:val="00E44CA4"/>
    <w:pPr>
      <w:widowControl w:val="0"/>
      <w:spacing w:before="120" w:after="0" w:line="312" w:lineRule="auto"/>
      <w:ind w:firstLine="0"/>
    </w:pPr>
    <w:rPr>
      <w:rFonts w:ascii="Times New Roman" w:hAnsi="Times New Roman"/>
      <w:b/>
      <w:sz w:val="30"/>
    </w:rPr>
  </w:style>
  <w:style w:type="paragraph" w:styleId="TOC2">
    <w:name w:val="toc 2"/>
    <w:basedOn w:val="Normal"/>
    <w:next w:val="Normal"/>
    <w:uiPriority w:val="39"/>
    <w:unhideWhenUsed/>
    <w:qFormat/>
    <w:rsid w:val="00E44CA4"/>
    <w:pPr>
      <w:widowControl w:val="0"/>
      <w:spacing w:before="120" w:after="0"/>
      <w:ind w:firstLine="0"/>
    </w:pPr>
    <w:rPr>
      <w:rFonts w:ascii="Times New Roman" w:hAnsi="Times New Roman"/>
      <w:b/>
      <w:sz w:val="26"/>
    </w:rPr>
  </w:style>
  <w:style w:type="paragraph" w:styleId="TOC3">
    <w:name w:val="toc 3"/>
    <w:basedOn w:val="Normal"/>
    <w:next w:val="Normal"/>
    <w:uiPriority w:val="39"/>
    <w:unhideWhenUsed/>
    <w:qFormat/>
    <w:rsid w:val="00E44CA4"/>
    <w:pPr>
      <w:widowControl w:val="0"/>
      <w:spacing w:before="120" w:after="0"/>
      <w:ind w:firstLine="0"/>
    </w:pPr>
    <w:rPr>
      <w:rFonts w:ascii="Times New Roman" w:hAnsi="Times New Roman"/>
      <w:b/>
      <w:sz w:val="26"/>
    </w:rPr>
  </w:style>
  <w:style w:type="character" w:customStyle="1" w:styleId="Heading1Char">
    <w:name w:val="Heading 1 Char"/>
    <w:basedOn w:val="DefaultParagraphFont"/>
    <w:link w:val="Heading1"/>
    <w:uiPriority w:val="9"/>
    <w:rsid w:val="0068207A"/>
    <w:rPr>
      <w:rFonts w:asciiTheme="majorHAnsi" w:eastAsiaTheme="majorEastAsia" w:hAnsiTheme="majorHAnsi" w:cstheme="majorBidi"/>
      <w:color w:val="2F5496" w:themeColor="accent1" w:themeShade="BF"/>
      <w:kern w:val="0"/>
      <w:sz w:val="32"/>
      <w:szCs w:val="32"/>
      <w14:ligatures w14:val="none"/>
    </w:rPr>
  </w:style>
  <w:style w:type="paragraph" w:styleId="Caption">
    <w:name w:val="caption"/>
    <w:basedOn w:val="Normal"/>
    <w:next w:val="Normal"/>
    <w:uiPriority w:val="35"/>
    <w:unhideWhenUsed/>
    <w:qFormat/>
    <w:rsid w:val="00094069"/>
    <w:pPr>
      <w:spacing w:after="200" w:line="240" w:lineRule="auto"/>
    </w:pPr>
    <w:rPr>
      <w:rFonts w:ascii="Times New Roman" w:hAnsi="Times New Roman"/>
      <w:b/>
      <w:iCs/>
      <w:color w:val="000000" w:themeColor="text1"/>
      <w:sz w:val="26"/>
      <w:szCs w:val="18"/>
    </w:rPr>
  </w:style>
  <w:style w:type="paragraph" w:styleId="TableofFigures">
    <w:name w:val="table of figures"/>
    <w:basedOn w:val="Normal"/>
    <w:next w:val="Normal"/>
    <w:uiPriority w:val="99"/>
    <w:unhideWhenUsed/>
    <w:rsid w:val="0085494A"/>
    <w:pPr>
      <w:spacing w:after="0"/>
    </w:pPr>
    <w:rPr>
      <w:rFonts w:ascii="Times New Roman" w:hAnsi="Times New Roman"/>
      <w:sz w:val="24"/>
    </w:rPr>
  </w:style>
  <w:style w:type="character" w:customStyle="1" w:styleId="Heading2Char">
    <w:name w:val="Heading 2 Char"/>
    <w:basedOn w:val="DefaultParagraphFont"/>
    <w:link w:val="Heading2"/>
    <w:uiPriority w:val="9"/>
    <w:rsid w:val="00611E4F"/>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2A2D15"/>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DD7733"/>
    <w:rPr>
      <w:rFonts w:asciiTheme="majorHAnsi" w:eastAsiaTheme="majorEastAsia" w:hAnsiTheme="majorHAnsi" w:cstheme="majorBidi"/>
      <w:i/>
      <w:iCs/>
      <w:color w:val="2F5496" w:themeColor="accent1" w:themeShade="BF"/>
      <w:kern w:val="0"/>
      <w:sz w:val="22"/>
      <w:szCs w:val="22"/>
      <w14:ligatures w14:val="none"/>
    </w:rPr>
  </w:style>
  <w:style w:type="paragraph" w:styleId="TOC4">
    <w:name w:val="toc 4"/>
    <w:basedOn w:val="Normal"/>
    <w:next w:val="Normal"/>
    <w:autoRedefine/>
    <w:uiPriority w:val="39"/>
    <w:unhideWhenUsed/>
    <w:rsid w:val="00E44CA4"/>
    <w:pPr>
      <w:tabs>
        <w:tab w:val="right" w:leader="dot" w:pos="9062"/>
      </w:tabs>
      <w:spacing w:after="100"/>
      <w:ind w:firstLine="0"/>
    </w:pPr>
    <w:rPr>
      <w:rFonts w:ascii="Times New Roman" w:hAnsi="Times New Roman"/>
      <w:b/>
      <w:i/>
      <w:sz w:val="24"/>
    </w:rPr>
  </w:style>
  <w:style w:type="character" w:customStyle="1" w:styleId="fontstyle01">
    <w:name w:val="fontstyle01"/>
    <w:basedOn w:val="DefaultParagraphFont"/>
    <w:rsid w:val="006429B9"/>
    <w:rPr>
      <w:rFonts w:ascii="TimesNewRomanPSMT" w:hAnsi="TimesNewRomanPSMT" w:hint="default"/>
      <w:b w:val="0"/>
      <w:bCs w:val="0"/>
      <w:i w:val="0"/>
      <w:iCs w:val="0"/>
      <w:color w:val="000000"/>
      <w:sz w:val="26"/>
      <w:szCs w:val="26"/>
    </w:rPr>
  </w:style>
  <w:style w:type="paragraph" w:customStyle="1" w:styleId="chng1">
    <w:name w:val="chương1"/>
    <w:basedOn w:val="Heading1"/>
    <w:qFormat/>
    <w:rsid w:val="00FD6685"/>
    <w:pPr>
      <w:keepNext w:val="0"/>
      <w:keepLines w:val="0"/>
      <w:widowControl w:val="0"/>
      <w:numPr>
        <w:numId w:val="19"/>
      </w:numPr>
      <w:tabs>
        <w:tab w:val="left" w:pos="567"/>
      </w:tabs>
      <w:spacing w:before="120" w:after="120"/>
      <w:ind w:left="0"/>
      <w:jc w:val="left"/>
    </w:pPr>
    <w:rPr>
      <w:rFonts w:ascii="Times New Roman" w:hAnsi="Times New Roman"/>
      <w:b/>
      <w:color w:val="000000" w:themeColor="text1"/>
      <w:sz w:val="30"/>
    </w:rPr>
  </w:style>
  <w:style w:type="paragraph" w:customStyle="1" w:styleId="11">
    <w:name w:val="1.1"/>
    <w:basedOn w:val="Heading2"/>
    <w:qFormat/>
    <w:rsid w:val="00264C4D"/>
    <w:pPr>
      <w:keepNext w:val="0"/>
      <w:keepLines w:val="0"/>
      <w:widowControl w:val="0"/>
      <w:numPr>
        <w:ilvl w:val="1"/>
        <w:numId w:val="19"/>
      </w:numPr>
      <w:tabs>
        <w:tab w:val="left" w:pos="567"/>
      </w:tabs>
      <w:spacing w:before="0"/>
    </w:pPr>
    <w:rPr>
      <w:rFonts w:ascii="Times New Roman" w:hAnsi="Times New Roman"/>
      <w:b/>
      <w:caps/>
      <w:color w:val="auto"/>
    </w:rPr>
  </w:style>
  <w:style w:type="paragraph" w:customStyle="1" w:styleId="111">
    <w:name w:val="1.1.1"/>
    <w:basedOn w:val="Heading3"/>
    <w:next w:val="Heading3"/>
    <w:qFormat/>
    <w:rsid w:val="00264C4D"/>
    <w:pPr>
      <w:keepNext w:val="0"/>
      <w:keepLines w:val="0"/>
      <w:widowControl w:val="0"/>
      <w:numPr>
        <w:ilvl w:val="2"/>
        <w:numId w:val="19"/>
      </w:numPr>
      <w:tabs>
        <w:tab w:val="left" w:pos="567"/>
      </w:tabs>
      <w:spacing w:before="120"/>
      <w:ind w:left="0"/>
    </w:pPr>
    <w:rPr>
      <w:rFonts w:ascii="Times New Roman" w:hAnsi="Times New Roman"/>
      <w:b/>
      <w:color w:val="000000" w:themeColor="text1"/>
      <w:sz w:val="26"/>
    </w:rPr>
  </w:style>
  <w:style w:type="paragraph" w:customStyle="1" w:styleId="1111">
    <w:name w:val="1.1.1.1"/>
    <w:basedOn w:val="Heading4"/>
    <w:qFormat/>
    <w:rsid w:val="00264C4D"/>
    <w:pPr>
      <w:keepNext w:val="0"/>
      <w:keepLines w:val="0"/>
      <w:widowControl w:val="0"/>
      <w:numPr>
        <w:ilvl w:val="3"/>
        <w:numId w:val="19"/>
      </w:numPr>
      <w:tabs>
        <w:tab w:val="left" w:pos="567"/>
      </w:tabs>
      <w:spacing w:before="120"/>
    </w:pPr>
    <w:rPr>
      <w:rFonts w:ascii="Times New Roman" w:hAnsi="Times New Roman"/>
      <w:b/>
      <w:color w:val="000000" w:themeColor="text1"/>
      <w:sz w:val="26"/>
    </w:rPr>
  </w:style>
  <w:style w:type="paragraph" w:customStyle="1" w:styleId="hinh11">
    <w:name w:val="hinh1.1"/>
    <w:basedOn w:val="Heading5"/>
    <w:link w:val="hinh11Char"/>
    <w:qFormat/>
    <w:rsid w:val="00EB07CA"/>
    <w:pPr>
      <w:keepNext w:val="0"/>
      <w:keepLines w:val="0"/>
      <w:widowControl w:val="0"/>
      <w:numPr>
        <w:ilvl w:val="5"/>
        <w:numId w:val="19"/>
      </w:numPr>
      <w:tabs>
        <w:tab w:val="left" w:pos="567"/>
      </w:tabs>
      <w:spacing w:before="120" w:after="120"/>
      <w:ind w:left="0"/>
      <w:jc w:val="center"/>
      <w:outlineLvl w:val="9"/>
    </w:pPr>
    <w:rPr>
      <w:rFonts w:ascii="Times New Roman" w:hAnsi="Times New Roman"/>
      <w:b/>
      <w:color w:val="000000" w:themeColor="text1"/>
      <w:sz w:val="26"/>
    </w:rPr>
  </w:style>
  <w:style w:type="paragraph" w:customStyle="1" w:styleId="bang11">
    <w:name w:val="bang1.1"/>
    <w:basedOn w:val="hinh11"/>
    <w:next w:val="Heading6"/>
    <w:qFormat/>
    <w:rsid w:val="00867D5B"/>
    <w:pPr>
      <w:numPr>
        <w:ilvl w:val="4"/>
      </w:numPr>
      <w:tabs>
        <w:tab w:val="num" w:pos="360"/>
      </w:tabs>
      <w:spacing w:before="0" w:after="0"/>
      <w:ind w:left="567"/>
    </w:pPr>
  </w:style>
  <w:style w:type="character" w:customStyle="1" w:styleId="hinh11Char">
    <w:name w:val="hinh1.1 Char"/>
    <w:basedOn w:val="Heading5Char"/>
    <w:link w:val="hinh11"/>
    <w:qFormat/>
    <w:rsid w:val="00EB07CA"/>
    <w:rPr>
      <w:rFonts w:asciiTheme="majorHAnsi" w:eastAsiaTheme="majorEastAsia" w:hAnsiTheme="majorHAnsi" w:cstheme="majorBidi"/>
      <w:b/>
      <w:color w:val="000000" w:themeColor="text1"/>
      <w:kern w:val="0"/>
      <w:sz w:val="26"/>
      <w:szCs w:val="22"/>
      <w14:ligatures w14:val="none"/>
    </w:rPr>
  </w:style>
  <w:style w:type="character" w:customStyle="1" w:styleId="Heading5Char">
    <w:name w:val="Heading 5 Char"/>
    <w:basedOn w:val="DefaultParagraphFont"/>
    <w:link w:val="Heading5"/>
    <w:uiPriority w:val="9"/>
    <w:rsid w:val="007E1A79"/>
    <w:rPr>
      <w:rFonts w:asciiTheme="majorHAnsi" w:eastAsiaTheme="majorEastAsia" w:hAnsiTheme="majorHAnsi" w:cstheme="majorBidi"/>
      <w:color w:val="2F5496" w:themeColor="accent1" w:themeShade="BF"/>
      <w:kern w:val="0"/>
      <w:sz w:val="22"/>
      <w:szCs w:val="22"/>
      <w14:ligatures w14:val="none"/>
    </w:rPr>
  </w:style>
  <w:style w:type="character" w:customStyle="1" w:styleId="Heading6Char">
    <w:name w:val="Heading 6 Char"/>
    <w:basedOn w:val="DefaultParagraphFont"/>
    <w:link w:val="Heading6"/>
    <w:uiPriority w:val="9"/>
    <w:semiHidden/>
    <w:rsid w:val="007E1A79"/>
    <w:rPr>
      <w:rFonts w:asciiTheme="majorHAnsi" w:eastAsiaTheme="majorEastAsia" w:hAnsiTheme="majorHAnsi" w:cstheme="majorBidi"/>
      <w:color w:val="1F3763" w:themeColor="accent1" w:themeShade="7F"/>
      <w:kern w:val="0"/>
      <w:sz w:val="22"/>
      <w:szCs w:val="22"/>
      <w14:ligatures w14:val="none"/>
    </w:rPr>
  </w:style>
  <w:style w:type="character" w:customStyle="1" w:styleId="Heading7Char">
    <w:name w:val="Heading 7 Char"/>
    <w:basedOn w:val="DefaultParagraphFont"/>
    <w:link w:val="Heading7"/>
    <w:uiPriority w:val="9"/>
    <w:semiHidden/>
    <w:qFormat/>
    <w:rsid w:val="007E1A79"/>
    <w:rPr>
      <w:rFonts w:asciiTheme="majorHAnsi" w:eastAsiaTheme="majorEastAsia" w:hAnsiTheme="majorHAnsi" w:cstheme="majorBidi"/>
      <w:i/>
      <w:iCs/>
      <w:color w:val="1F3763" w:themeColor="accent1" w:themeShade="7F"/>
      <w:kern w:val="0"/>
      <w:sz w:val="22"/>
      <w:szCs w:val="22"/>
      <w14:ligatures w14:val="none"/>
    </w:rPr>
  </w:style>
  <w:style w:type="character" w:styleId="CommentReference">
    <w:name w:val="annotation reference"/>
    <w:basedOn w:val="DefaultParagraphFont"/>
    <w:uiPriority w:val="99"/>
    <w:semiHidden/>
    <w:unhideWhenUsed/>
    <w:rsid w:val="00B76F17"/>
    <w:rPr>
      <w:sz w:val="16"/>
      <w:szCs w:val="16"/>
    </w:rPr>
  </w:style>
  <w:style w:type="paragraph" w:styleId="CommentText">
    <w:name w:val="annotation text"/>
    <w:basedOn w:val="Normal"/>
    <w:link w:val="CommentTextChar"/>
    <w:uiPriority w:val="99"/>
    <w:semiHidden/>
    <w:unhideWhenUsed/>
    <w:rsid w:val="00B76F17"/>
    <w:pPr>
      <w:spacing w:line="240" w:lineRule="auto"/>
    </w:pPr>
    <w:rPr>
      <w:sz w:val="20"/>
      <w:szCs w:val="20"/>
    </w:rPr>
  </w:style>
  <w:style w:type="character" w:customStyle="1" w:styleId="CommentTextChar">
    <w:name w:val="Comment Text Char"/>
    <w:basedOn w:val="DefaultParagraphFont"/>
    <w:link w:val="CommentText"/>
    <w:uiPriority w:val="99"/>
    <w:semiHidden/>
    <w:rsid w:val="00B76F17"/>
    <w:rPr>
      <w:rFonts w:asciiTheme="minorHAnsi" w:hAnsiTheme="minorHAnsi" w:cstheme="minorBid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76F17"/>
    <w:rPr>
      <w:b/>
      <w:bCs/>
    </w:rPr>
  </w:style>
  <w:style w:type="character" w:customStyle="1" w:styleId="CommentSubjectChar">
    <w:name w:val="Comment Subject Char"/>
    <w:basedOn w:val="CommentTextChar"/>
    <w:link w:val="CommentSubject"/>
    <w:uiPriority w:val="99"/>
    <w:semiHidden/>
    <w:rsid w:val="00B76F17"/>
    <w:rPr>
      <w:rFonts w:asciiTheme="minorHAnsi" w:hAnsiTheme="minorHAnsi" w:cstheme="minorBidi"/>
      <w:b/>
      <w:bCs/>
      <w:kern w:val="0"/>
      <w:sz w:val="20"/>
      <w:szCs w:val="20"/>
      <w14:ligatures w14:val="none"/>
    </w:rPr>
  </w:style>
  <w:style w:type="paragraph" w:styleId="TOCHeading">
    <w:name w:val="TOC Heading"/>
    <w:basedOn w:val="Heading1"/>
    <w:next w:val="Normal"/>
    <w:uiPriority w:val="39"/>
    <w:unhideWhenUsed/>
    <w:qFormat/>
    <w:rsid w:val="00BD7BC9"/>
    <w:pPr>
      <w:spacing w:line="259" w:lineRule="auto"/>
      <w:ind w:firstLine="0"/>
      <w:jc w:val="left"/>
      <w:outlineLvl w:val="9"/>
    </w:pPr>
  </w:style>
  <w:style w:type="paragraph" w:styleId="Quote">
    <w:name w:val="Quote"/>
    <w:basedOn w:val="Normal"/>
    <w:next w:val="Normal"/>
    <w:link w:val="QuoteChar"/>
    <w:uiPriority w:val="29"/>
    <w:qFormat/>
    <w:rsid w:val="0091733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17336"/>
    <w:rPr>
      <w:rFonts w:asciiTheme="minorHAnsi" w:hAnsiTheme="minorHAnsi" w:cstheme="minorBidi"/>
      <w:i/>
      <w:iCs/>
      <w:color w:val="404040" w:themeColor="text1" w:themeTint="BF"/>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313467">
      <w:bodyDiv w:val="1"/>
      <w:marLeft w:val="0"/>
      <w:marRight w:val="0"/>
      <w:marTop w:val="0"/>
      <w:marBottom w:val="0"/>
      <w:divBdr>
        <w:top w:val="none" w:sz="0" w:space="0" w:color="auto"/>
        <w:left w:val="none" w:sz="0" w:space="0" w:color="auto"/>
        <w:bottom w:val="none" w:sz="0" w:space="0" w:color="auto"/>
        <w:right w:val="none" w:sz="0" w:space="0" w:color="auto"/>
      </w:divBdr>
    </w:div>
    <w:div w:id="85615527">
      <w:bodyDiv w:val="1"/>
      <w:marLeft w:val="0"/>
      <w:marRight w:val="0"/>
      <w:marTop w:val="0"/>
      <w:marBottom w:val="0"/>
      <w:divBdr>
        <w:top w:val="none" w:sz="0" w:space="0" w:color="auto"/>
        <w:left w:val="none" w:sz="0" w:space="0" w:color="auto"/>
        <w:bottom w:val="none" w:sz="0" w:space="0" w:color="auto"/>
        <w:right w:val="none" w:sz="0" w:space="0" w:color="auto"/>
      </w:divBdr>
    </w:div>
    <w:div w:id="154418998">
      <w:bodyDiv w:val="1"/>
      <w:marLeft w:val="0"/>
      <w:marRight w:val="0"/>
      <w:marTop w:val="0"/>
      <w:marBottom w:val="0"/>
      <w:divBdr>
        <w:top w:val="none" w:sz="0" w:space="0" w:color="auto"/>
        <w:left w:val="none" w:sz="0" w:space="0" w:color="auto"/>
        <w:bottom w:val="none" w:sz="0" w:space="0" w:color="auto"/>
        <w:right w:val="none" w:sz="0" w:space="0" w:color="auto"/>
      </w:divBdr>
    </w:div>
    <w:div w:id="223637569">
      <w:bodyDiv w:val="1"/>
      <w:marLeft w:val="0"/>
      <w:marRight w:val="0"/>
      <w:marTop w:val="0"/>
      <w:marBottom w:val="0"/>
      <w:divBdr>
        <w:top w:val="none" w:sz="0" w:space="0" w:color="auto"/>
        <w:left w:val="none" w:sz="0" w:space="0" w:color="auto"/>
        <w:bottom w:val="none" w:sz="0" w:space="0" w:color="auto"/>
        <w:right w:val="none" w:sz="0" w:space="0" w:color="auto"/>
      </w:divBdr>
    </w:div>
    <w:div w:id="322663686">
      <w:bodyDiv w:val="1"/>
      <w:marLeft w:val="0"/>
      <w:marRight w:val="0"/>
      <w:marTop w:val="0"/>
      <w:marBottom w:val="0"/>
      <w:divBdr>
        <w:top w:val="none" w:sz="0" w:space="0" w:color="auto"/>
        <w:left w:val="none" w:sz="0" w:space="0" w:color="auto"/>
        <w:bottom w:val="none" w:sz="0" w:space="0" w:color="auto"/>
        <w:right w:val="none" w:sz="0" w:space="0" w:color="auto"/>
      </w:divBdr>
    </w:div>
    <w:div w:id="623315236">
      <w:bodyDiv w:val="1"/>
      <w:marLeft w:val="0"/>
      <w:marRight w:val="0"/>
      <w:marTop w:val="0"/>
      <w:marBottom w:val="0"/>
      <w:divBdr>
        <w:top w:val="none" w:sz="0" w:space="0" w:color="auto"/>
        <w:left w:val="none" w:sz="0" w:space="0" w:color="auto"/>
        <w:bottom w:val="none" w:sz="0" w:space="0" w:color="auto"/>
        <w:right w:val="none" w:sz="0" w:space="0" w:color="auto"/>
      </w:divBdr>
    </w:div>
    <w:div w:id="698580509">
      <w:bodyDiv w:val="1"/>
      <w:marLeft w:val="0"/>
      <w:marRight w:val="0"/>
      <w:marTop w:val="0"/>
      <w:marBottom w:val="0"/>
      <w:divBdr>
        <w:top w:val="none" w:sz="0" w:space="0" w:color="auto"/>
        <w:left w:val="none" w:sz="0" w:space="0" w:color="auto"/>
        <w:bottom w:val="none" w:sz="0" w:space="0" w:color="auto"/>
        <w:right w:val="none" w:sz="0" w:space="0" w:color="auto"/>
      </w:divBdr>
    </w:div>
    <w:div w:id="887840134">
      <w:bodyDiv w:val="1"/>
      <w:marLeft w:val="0"/>
      <w:marRight w:val="0"/>
      <w:marTop w:val="0"/>
      <w:marBottom w:val="0"/>
      <w:divBdr>
        <w:top w:val="none" w:sz="0" w:space="0" w:color="auto"/>
        <w:left w:val="none" w:sz="0" w:space="0" w:color="auto"/>
        <w:bottom w:val="none" w:sz="0" w:space="0" w:color="auto"/>
        <w:right w:val="none" w:sz="0" w:space="0" w:color="auto"/>
      </w:divBdr>
    </w:div>
    <w:div w:id="926617235">
      <w:bodyDiv w:val="1"/>
      <w:marLeft w:val="0"/>
      <w:marRight w:val="0"/>
      <w:marTop w:val="0"/>
      <w:marBottom w:val="0"/>
      <w:divBdr>
        <w:top w:val="none" w:sz="0" w:space="0" w:color="auto"/>
        <w:left w:val="none" w:sz="0" w:space="0" w:color="auto"/>
        <w:bottom w:val="none" w:sz="0" w:space="0" w:color="auto"/>
        <w:right w:val="none" w:sz="0" w:space="0" w:color="auto"/>
      </w:divBdr>
    </w:div>
    <w:div w:id="1104157960">
      <w:bodyDiv w:val="1"/>
      <w:marLeft w:val="0"/>
      <w:marRight w:val="0"/>
      <w:marTop w:val="0"/>
      <w:marBottom w:val="0"/>
      <w:divBdr>
        <w:top w:val="none" w:sz="0" w:space="0" w:color="auto"/>
        <w:left w:val="none" w:sz="0" w:space="0" w:color="auto"/>
        <w:bottom w:val="none" w:sz="0" w:space="0" w:color="auto"/>
        <w:right w:val="none" w:sz="0" w:space="0" w:color="auto"/>
      </w:divBdr>
    </w:div>
    <w:div w:id="1280835626">
      <w:bodyDiv w:val="1"/>
      <w:marLeft w:val="0"/>
      <w:marRight w:val="0"/>
      <w:marTop w:val="0"/>
      <w:marBottom w:val="0"/>
      <w:divBdr>
        <w:top w:val="none" w:sz="0" w:space="0" w:color="auto"/>
        <w:left w:val="none" w:sz="0" w:space="0" w:color="auto"/>
        <w:bottom w:val="none" w:sz="0" w:space="0" w:color="auto"/>
        <w:right w:val="none" w:sz="0" w:space="0" w:color="auto"/>
      </w:divBdr>
    </w:div>
    <w:div w:id="1284002890">
      <w:bodyDiv w:val="1"/>
      <w:marLeft w:val="0"/>
      <w:marRight w:val="0"/>
      <w:marTop w:val="0"/>
      <w:marBottom w:val="0"/>
      <w:divBdr>
        <w:top w:val="none" w:sz="0" w:space="0" w:color="auto"/>
        <w:left w:val="none" w:sz="0" w:space="0" w:color="auto"/>
        <w:bottom w:val="none" w:sz="0" w:space="0" w:color="auto"/>
        <w:right w:val="none" w:sz="0" w:space="0" w:color="auto"/>
      </w:divBdr>
    </w:div>
    <w:div w:id="1375351505">
      <w:bodyDiv w:val="1"/>
      <w:marLeft w:val="0"/>
      <w:marRight w:val="0"/>
      <w:marTop w:val="0"/>
      <w:marBottom w:val="0"/>
      <w:divBdr>
        <w:top w:val="none" w:sz="0" w:space="0" w:color="auto"/>
        <w:left w:val="none" w:sz="0" w:space="0" w:color="auto"/>
        <w:bottom w:val="none" w:sz="0" w:space="0" w:color="auto"/>
        <w:right w:val="none" w:sz="0" w:space="0" w:color="auto"/>
      </w:divBdr>
    </w:div>
    <w:div w:id="1436092173">
      <w:bodyDiv w:val="1"/>
      <w:marLeft w:val="0"/>
      <w:marRight w:val="0"/>
      <w:marTop w:val="0"/>
      <w:marBottom w:val="0"/>
      <w:divBdr>
        <w:top w:val="none" w:sz="0" w:space="0" w:color="auto"/>
        <w:left w:val="none" w:sz="0" w:space="0" w:color="auto"/>
        <w:bottom w:val="none" w:sz="0" w:space="0" w:color="auto"/>
        <w:right w:val="none" w:sz="0" w:space="0" w:color="auto"/>
      </w:divBdr>
    </w:div>
    <w:div w:id="1476408040">
      <w:bodyDiv w:val="1"/>
      <w:marLeft w:val="0"/>
      <w:marRight w:val="0"/>
      <w:marTop w:val="0"/>
      <w:marBottom w:val="0"/>
      <w:divBdr>
        <w:top w:val="none" w:sz="0" w:space="0" w:color="auto"/>
        <w:left w:val="none" w:sz="0" w:space="0" w:color="auto"/>
        <w:bottom w:val="none" w:sz="0" w:space="0" w:color="auto"/>
        <w:right w:val="none" w:sz="0" w:space="0" w:color="auto"/>
      </w:divBdr>
    </w:div>
    <w:div w:id="1591618023">
      <w:bodyDiv w:val="1"/>
      <w:marLeft w:val="0"/>
      <w:marRight w:val="0"/>
      <w:marTop w:val="0"/>
      <w:marBottom w:val="0"/>
      <w:divBdr>
        <w:top w:val="none" w:sz="0" w:space="0" w:color="auto"/>
        <w:left w:val="none" w:sz="0" w:space="0" w:color="auto"/>
        <w:bottom w:val="none" w:sz="0" w:space="0" w:color="auto"/>
        <w:right w:val="none" w:sz="0" w:space="0" w:color="auto"/>
      </w:divBdr>
    </w:div>
    <w:div w:id="1636567845">
      <w:bodyDiv w:val="1"/>
      <w:marLeft w:val="0"/>
      <w:marRight w:val="0"/>
      <w:marTop w:val="0"/>
      <w:marBottom w:val="0"/>
      <w:divBdr>
        <w:top w:val="none" w:sz="0" w:space="0" w:color="auto"/>
        <w:left w:val="none" w:sz="0" w:space="0" w:color="auto"/>
        <w:bottom w:val="none" w:sz="0" w:space="0" w:color="auto"/>
        <w:right w:val="none" w:sz="0" w:space="0" w:color="auto"/>
      </w:divBdr>
    </w:div>
    <w:div w:id="1724135773">
      <w:bodyDiv w:val="1"/>
      <w:marLeft w:val="0"/>
      <w:marRight w:val="0"/>
      <w:marTop w:val="0"/>
      <w:marBottom w:val="0"/>
      <w:divBdr>
        <w:top w:val="none" w:sz="0" w:space="0" w:color="auto"/>
        <w:left w:val="none" w:sz="0" w:space="0" w:color="auto"/>
        <w:bottom w:val="none" w:sz="0" w:space="0" w:color="auto"/>
        <w:right w:val="none" w:sz="0" w:space="0" w:color="auto"/>
      </w:divBdr>
    </w:div>
    <w:div w:id="1956786251">
      <w:bodyDiv w:val="1"/>
      <w:marLeft w:val="0"/>
      <w:marRight w:val="0"/>
      <w:marTop w:val="0"/>
      <w:marBottom w:val="0"/>
      <w:divBdr>
        <w:top w:val="none" w:sz="0" w:space="0" w:color="auto"/>
        <w:left w:val="none" w:sz="0" w:space="0" w:color="auto"/>
        <w:bottom w:val="none" w:sz="0" w:space="0" w:color="auto"/>
        <w:right w:val="none" w:sz="0" w:space="0" w:color="auto"/>
      </w:divBdr>
    </w:div>
    <w:div w:id="2099714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u%20Phuc\Documents\Custom%20Office%20Templates\LuVuPhuc_63135096_CNPM.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9BB97-0BDE-44B1-8AA4-17FBCEE59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LuVuPhuc_63135096_CNPM</Template>
  <TotalTime>180</TotalTime>
  <Pages>33</Pages>
  <Words>4683</Words>
  <Characters>26697</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Lữ Vũ Phúc</dc:creator>
  <cp:keywords/>
  <dc:description/>
  <cp:lastModifiedBy>Vũ Phúc Lữ</cp:lastModifiedBy>
  <cp:revision>90</cp:revision>
  <dcterms:created xsi:type="dcterms:W3CDTF">2024-11-20T06:33:00Z</dcterms:created>
  <dcterms:modified xsi:type="dcterms:W3CDTF">2024-11-21T09:21:00Z</dcterms:modified>
</cp:coreProperties>
</file>